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DED17" w14:textId="7E948730" w:rsidR="00D077E9" w:rsidRDefault="00AB02A7" w:rsidP="00D70D02">
      <w:pPr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28E511E1" wp14:editId="48B177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AAF0B7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28"/>
      </w:tblGrid>
      <w:tr w:rsidR="00D077E9" w14:paraId="7CC8027D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DFD4A39" w14:textId="4249D0EB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8ED5420" wp14:editId="5037B6E3">
                      <wp:extent cx="3764280" cy="705679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64280" cy="70567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E8A995" w14:textId="03B57BDB" w:rsidR="00472563" w:rsidRPr="00137C36" w:rsidRDefault="00472563" w:rsidP="007D6929">
                                  <w:pPr>
                                    <w:pStyle w:val="Title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Tema </w:t>
                                  </w:r>
                                  <w:r w:rsidR="00900911">
                                    <w:rPr>
                                      <w:sz w:val="40"/>
                                      <w:szCs w:val="40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8ED542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96.4pt;height:5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" filled="f" stroked="f" strokeweight=".5pt">
                      <v:textbox>
                        <w:txbxContent>
                          <w:p w14:paraId="39E8A995" w14:textId="03B57BDB" w:rsidR="00472563" w:rsidRPr="00137C36" w:rsidRDefault="00472563" w:rsidP="007D6929">
                            <w:pPr>
                              <w:pStyle w:val="Title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Tema </w:t>
                            </w:r>
                            <w:r w:rsidR="00900911">
                              <w:rPr>
                                <w:sz w:val="40"/>
                                <w:szCs w:val="40"/>
                              </w:rPr>
                              <w:t>3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9152F65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0D5B2A" wp14:editId="226F2736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3318EE2B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CFC2DAE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0147C95" w14:textId="23132663" w:rsidR="00D077E9" w:rsidRDefault="00282BD0" w:rsidP="00AB02A7">
            <w:pPr>
              <w:rPr>
                <w:noProof/>
              </w:rPr>
            </w:pPr>
            <w:bookmarkStart w:id="0" w:name="_Hlk150696860"/>
            <w:bookmarkEnd w:id="0"/>
            <w:r>
              <w:rPr>
                <w:noProof/>
                <w:lang w:bidi="es-ES"/>
              </w:rPr>
              <w:drawing>
                <wp:anchor distT="0" distB="0" distL="114300" distR="114300" simplePos="0" relativeHeight="251658240" behindDoc="1" locked="0" layoutInCell="1" allowOverlap="1" wp14:anchorId="2669F455" wp14:editId="66437C5E">
                  <wp:simplePos x="0" y="0"/>
                  <wp:positionH relativeFrom="page">
                    <wp:posOffset>-592648</wp:posOffset>
                  </wp:positionH>
                  <wp:positionV relativeFrom="page">
                    <wp:posOffset>-2375535</wp:posOffset>
                  </wp:positionV>
                  <wp:extent cx="8717503" cy="6728823"/>
                  <wp:effectExtent l="0" t="0" r="762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503" cy="672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14:paraId="1A61EE9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17145FB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1D400B00" wp14:editId="3CF2C44F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75BF03D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196528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EE8BC3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1887D31" w14:textId="3340D22E" w:rsidR="00D077E9" w:rsidRDefault="00000000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D057AEB65A1545A987F3B1F8BDED0CEA"/>
                </w:placeholder>
                <w15:appearance w15:val="hidden"/>
              </w:sdtPr>
              <w:sdtContent>
                <w:r w:rsidR="00176843">
                  <w:rPr>
                    <w:noProof/>
                  </w:rPr>
                  <w:t>Programación de servicios y procesos</w:t>
                </w:r>
                <w:r w:rsidR="005F7B89">
                  <w:rPr>
                    <w:noProof/>
                  </w:rPr>
                  <w:t xml:space="preserve"> </w:t>
                </w:r>
                <w:r w:rsidR="00A639DC">
                  <w:rPr>
                    <w:noProof/>
                  </w:rPr>
                  <w:t>2</w:t>
                </w:r>
                <w:r w:rsidR="005F7B89">
                  <w:rPr>
                    <w:noProof/>
                  </w:rPr>
                  <w:t>ºDAM</w:t>
                </w:r>
              </w:sdtContent>
            </w:sdt>
          </w:p>
          <w:p w14:paraId="5C378F06" w14:textId="77777777" w:rsidR="00D077E9" w:rsidRDefault="005F7B8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w:t>Rodrigo Tapiador Cano</w:t>
            </w:r>
          </w:p>
          <w:p w14:paraId="5A76CB4B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995C5D" w14:textId="2287DB5D" w:rsidR="007D588A" w:rsidRDefault="00AB02A7" w:rsidP="007D588A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4861E536" wp14:editId="6EA332A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635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214C6" id="Rectángulo 2" o:spid="_x0000_s1026" alt="rectángulo de color" style="position:absolute;margin-left:-58.7pt;margin-top:525pt;width:611.1pt;height:316.5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</w:p>
    <w:p w14:paraId="5BABCA76" w14:textId="031AAE11" w:rsidR="00C51CF9" w:rsidRPr="00A97E0C" w:rsidRDefault="007D588A" w:rsidP="00A97E0C">
      <w:pPr>
        <w:spacing w:after="200"/>
        <w:rPr>
          <w:lang w:val="en-US"/>
        </w:rPr>
      </w:pPr>
      <w:r>
        <w:rPr>
          <w:noProof/>
        </w:rPr>
        <w:br w:type="page"/>
      </w:r>
    </w:p>
    <w:p w14:paraId="23130ED7" w14:textId="77777777" w:rsidR="00716DCE" w:rsidRPr="00716DCE" w:rsidRDefault="00716DCE" w:rsidP="00716DCE">
      <w:pPr>
        <w:pStyle w:val="Contenido"/>
        <w:rPr>
          <w:b/>
          <w:noProof/>
          <w:sz w:val="28"/>
          <w:lang w:bidi="es-ES"/>
        </w:rPr>
      </w:pPr>
      <w:r w:rsidRPr="00716DCE">
        <w:rPr>
          <w:b/>
          <w:noProof/>
          <w:sz w:val="28"/>
          <w:lang w:bidi="es-ES"/>
        </w:rPr>
        <w:lastRenderedPageBreak/>
        <w:t>3.1. ¿Cuál de los siguientes protocolos de internet corresponde a la capa de internet?</w:t>
      </w:r>
    </w:p>
    <w:p w14:paraId="2D2D0E52" w14:textId="77777777" w:rsidR="00716DCE" w:rsidRPr="00716DCE" w:rsidRDefault="00716DCE" w:rsidP="00716DCE">
      <w:pPr>
        <w:pStyle w:val="Contenido"/>
        <w:rPr>
          <w:b/>
          <w:noProof/>
          <w:sz w:val="28"/>
          <w:lang w:bidi="es-ES"/>
        </w:rPr>
      </w:pPr>
    </w:p>
    <w:p w14:paraId="51152456" w14:textId="1D4B78CF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</w:t>
      </w:r>
      <w:r w:rsidR="00CC568D">
        <w:rPr>
          <w:lang w:bidi="es-ES"/>
        </w:rPr>
        <w:t xml:space="preserve">: </w:t>
      </w:r>
      <w:r w:rsidR="00CC568D" w:rsidRPr="00CC568D">
        <w:rPr>
          <w:lang w:bidi="es-ES"/>
        </w:rPr>
        <w:t>d) IP</w:t>
      </w:r>
    </w:p>
    <w:p w14:paraId="679F2DA8" w14:textId="08729DE4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022CD2" w:rsidRPr="00022CD2">
        <w:rPr>
          <w:lang w:bidi="es-ES"/>
        </w:rPr>
        <w:t>El Protocolo de Internet (IP) es responsable de dirigir paquetes de datos desde el origen hasta el destino en la capa de internet.</w:t>
      </w:r>
    </w:p>
    <w:p w14:paraId="2B23ADA8" w14:textId="19D2E932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9" w:history="1">
        <w:r w:rsidR="008E5F73" w:rsidRPr="008E5F73">
          <w:rPr>
            <w:rStyle w:val="Hyperlink"/>
            <w:lang w:bidi="es-ES"/>
          </w:rPr>
          <w:t>https://es.wikipedia.org/wiki/Protocolo_de_internet</w:t>
        </w:r>
      </w:hyperlink>
    </w:p>
    <w:p w14:paraId="72B0B8B7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  <w:r w:rsidRPr="002E6576">
        <w:rPr>
          <w:b/>
          <w:noProof/>
          <w:sz w:val="28"/>
          <w:lang w:bidi="es-ES"/>
        </w:rPr>
        <w:t>3.2. ¿Qué característica no es propia del protocolo TCP?</w:t>
      </w:r>
    </w:p>
    <w:p w14:paraId="00AB3EB1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</w:p>
    <w:p w14:paraId="3FE77AFC" w14:textId="311A9C1E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022CD2" w:rsidRPr="00022CD2">
        <w:rPr>
          <w:lang w:bidi="es-ES"/>
        </w:rPr>
        <w:t>c) Cada paquete puede llegar a su destino por una ruta distinta.</w:t>
      </w:r>
    </w:p>
    <w:p w14:paraId="32730507" w14:textId="3F1B757E" w:rsidR="00201462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Justificación</w:t>
      </w:r>
      <w:r w:rsidR="00201462">
        <w:rPr>
          <w:lang w:bidi="es-ES"/>
        </w:rPr>
        <w:t xml:space="preserve">: </w:t>
      </w:r>
      <w:r w:rsidR="00201462" w:rsidRPr="00201462">
        <w:rPr>
          <w:lang w:bidi="es-ES"/>
        </w:rPr>
        <w:t>En el protocolo TCP, todos los paquetes son enviados y recibidos en el mismo orden, siguiendo la misma ruta.</w:t>
      </w:r>
    </w:p>
    <w:p w14:paraId="19890486" w14:textId="451986F2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0" w:history="1">
        <w:r w:rsidR="0035088A" w:rsidRPr="0035088A">
          <w:rPr>
            <w:rStyle w:val="Hyperlink"/>
            <w:lang w:bidi="es-ES"/>
          </w:rPr>
          <w:t>https://es.wikipedia.org/wiki/Protocolo_de_control_de_transmisi%C3%B3n</w:t>
        </w:r>
      </w:hyperlink>
    </w:p>
    <w:p w14:paraId="1F12221C" w14:textId="77777777" w:rsidR="00677796" w:rsidRPr="00677796" w:rsidRDefault="00677796" w:rsidP="00677796">
      <w:pPr>
        <w:pStyle w:val="Contenido"/>
        <w:rPr>
          <w:lang w:bidi="es-ES"/>
        </w:rPr>
      </w:pPr>
    </w:p>
    <w:p w14:paraId="50222AAA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  <w:r w:rsidRPr="002E6576">
        <w:rPr>
          <w:b/>
          <w:noProof/>
          <w:sz w:val="28"/>
          <w:lang w:bidi="es-ES"/>
        </w:rPr>
        <w:t>3.3. ¿Para qué es más apropiado utilizar el protocolo UDP?</w:t>
      </w:r>
    </w:p>
    <w:p w14:paraId="49CBADB9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</w:p>
    <w:p w14:paraId="420F0634" w14:textId="3E354397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</w:t>
      </w:r>
      <w:r w:rsidR="003F73E3">
        <w:rPr>
          <w:lang w:bidi="es-ES"/>
        </w:rPr>
        <w:t xml:space="preserve">: </w:t>
      </w:r>
      <w:r w:rsidR="003F73E3" w:rsidRPr="003F73E3">
        <w:rPr>
          <w:lang w:bidi="es-ES"/>
        </w:rPr>
        <w:t>b) Para comunicaciones de voz.</w:t>
      </w:r>
    </w:p>
    <w:p w14:paraId="422277BF" w14:textId="77777777" w:rsidR="003F73E3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3F73E3" w:rsidRPr="003F73E3">
        <w:rPr>
          <w:lang w:bidi="es-ES"/>
        </w:rPr>
        <w:t>UDP es más apropiado para aplicaciones que requieren baja latencia, como las comunicaciones de voz.</w:t>
      </w:r>
    </w:p>
    <w:p w14:paraId="6F73F609" w14:textId="32E8DDBB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 w:rsidR="0035088A">
        <w:rPr>
          <w:lang w:bidi="es-ES"/>
        </w:rPr>
        <w:t xml:space="preserve"> </w:t>
      </w:r>
      <w:hyperlink r:id="rId11" w:history="1">
        <w:r w:rsidR="0035088A" w:rsidRPr="0035088A">
          <w:rPr>
            <w:rStyle w:val="Hyperlink"/>
            <w:lang w:bidi="es-ES"/>
          </w:rPr>
          <w:t>https://es.wikipedia.org/wiki/Protocolo_de_datagramas_de_usuario</w:t>
        </w:r>
      </w:hyperlink>
    </w:p>
    <w:p w14:paraId="7BECAF53" w14:textId="77777777" w:rsidR="00677796" w:rsidRPr="00677796" w:rsidRDefault="00677796" w:rsidP="00677796">
      <w:pPr>
        <w:pStyle w:val="Contenido"/>
        <w:rPr>
          <w:lang w:bidi="es-ES"/>
        </w:rPr>
      </w:pPr>
    </w:p>
    <w:p w14:paraId="727891A5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  <w:r w:rsidRPr="002E6576">
        <w:rPr>
          <w:b/>
          <w:noProof/>
          <w:sz w:val="28"/>
          <w:lang w:bidi="es-ES"/>
        </w:rPr>
        <w:t>3.4. ¿Qué método de la clase InetAddress proporciona la dirección IP en modo texto?</w:t>
      </w:r>
    </w:p>
    <w:p w14:paraId="16786B58" w14:textId="77777777" w:rsidR="002E6576" w:rsidRPr="002E6576" w:rsidRDefault="002E6576" w:rsidP="002E6576">
      <w:pPr>
        <w:pStyle w:val="Contenido"/>
        <w:rPr>
          <w:b/>
          <w:noProof/>
          <w:sz w:val="28"/>
          <w:lang w:bidi="es-ES"/>
        </w:rPr>
      </w:pPr>
    </w:p>
    <w:p w14:paraId="7C536507" w14:textId="7867E8D9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41090C" w:rsidRPr="0041090C">
        <w:rPr>
          <w:lang w:bidi="es-ES"/>
        </w:rPr>
        <w:t xml:space="preserve">b) </w:t>
      </w:r>
      <w:proofErr w:type="spellStart"/>
      <w:r w:rsidR="0041090C" w:rsidRPr="0041090C">
        <w:rPr>
          <w:lang w:bidi="es-ES"/>
        </w:rPr>
        <w:t>getHostAddress</w:t>
      </w:r>
      <w:proofErr w:type="spellEnd"/>
      <w:r w:rsidR="0041090C" w:rsidRPr="0041090C">
        <w:rPr>
          <w:lang w:bidi="es-ES"/>
        </w:rPr>
        <w:t>.</w:t>
      </w:r>
    </w:p>
    <w:p w14:paraId="2657A8D8" w14:textId="0BB813A2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2D15AC" w:rsidRPr="002D15AC">
        <w:rPr>
          <w:lang w:bidi="es-ES"/>
        </w:rPr>
        <w:t>Este método devuelve la dirección IP en formato de texto.</w:t>
      </w:r>
    </w:p>
    <w:p w14:paraId="0BF51E25" w14:textId="18EA5980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2" w:history="1">
        <w:r w:rsidR="00AB44E7" w:rsidRPr="00AB44E7">
          <w:rPr>
            <w:rStyle w:val="Hyperlink"/>
            <w:lang w:bidi="es-ES"/>
          </w:rPr>
          <w:t>https://docs.oracle.com/javase/8/docs/api/java/net/InetAddress.html</w:t>
        </w:r>
      </w:hyperlink>
    </w:p>
    <w:p w14:paraId="5DE38432" w14:textId="77777777" w:rsidR="00677796" w:rsidRPr="00677796" w:rsidRDefault="00677796" w:rsidP="00677796">
      <w:pPr>
        <w:pStyle w:val="Contenido"/>
        <w:rPr>
          <w:lang w:bidi="es-ES"/>
        </w:rPr>
      </w:pPr>
    </w:p>
    <w:p w14:paraId="6DA380E8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  <w:r w:rsidRPr="00B16B2F">
        <w:rPr>
          <w:b/>
          <w:noProof/>
          <w:sz w:val="28"/>
          <w:lang w:bidi="es-ES"/>
        </w:rPr>
        <w:t>3.5. ¿Qué método de la clase ServerSocket queda a la espera de recibir peticiones?</w:t>
      </w:r>
    </w:p>
    <w:p w14:paraId="34953C51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2F97ED84" w14:textId="7F75C3F9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2D15AC" w:rsidRPr="002D15AC">
        <w:rPr>
          <w:lang w:bidi="es-ES"/>
        </w:rPr>
        <w:t xml:space="preserve">a) </w:t>
      </w:r>
      <w:proofErr w:type="spellStart"/>
      <w:r w:rsidR="002D15AC" w:rsidRPr="002D15AC">
        <w:rPr>
          <w:lang w:bidi="es-ES"/>
        </w:rPr>
        <w:t>accept</w:t>
      </w:r>
      <w:proofErr w:type="spellEnd"/>
      <w:r w:rsidR="002D15AC" w:rsidRPr="002D15AC">
        <w:rPr>
          <w:lang w:bidi="es-ES"/>
        </w:rPr>
        <w:t>.</w:t>
      </w:r>
    </w:p>
    <w:p w14:paraId="727FBDF0" w14:textId="06E69EF8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2D15AC" w:rsidRPr="002D15AC">
        <w:rPr>
          <w:lang w:bidi="es-ES"/>
        </w:rPr>
        <w:t>Este método espera y acepta conexiones entrantes.</w:t>
      </w:r>
    </w:p>
    <w:p w14:paraId="29A689FD" w14:textId="435874EF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3" w:history="1">
        <w:r w:rsidR="00EA3395" w:rsidRPr="00EA3395">
          <w:rPr>
            <w:rStyle w:val="Hyperlink"/>
            <w:lang w:bidi="es-ES"/>
          </w:rPr>
          <w:t>https://docs.oracle.com/javase/8/docs/api/java/net/ServerSocket.html</w:t>
        </w:r>
      </w:hyperlink>
    </w:p>
    <w:p w14:paraId="58E04A86" w14:textId="77777777" w:rsidR="00677796" w:rsidRPr="00677796" w:rsidRDefault="00677796" w:rsidP="00677796">
      <w:pPr>
        <w:pStyle w:val="Contenido"/>
        <w:rPr>
          <w:lang w:bidi="es-ES"/>
        </w:rPr>
      </w:pPr>
    </w:p>
    <w:p w14:paraId="78C06E62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  <w:r w:rsidRPr="00B16B2F">
        <w:rPr>
          <w:b/>
          <w:noProof/>
          <w:sz w:val="28"/>
          <w:lang w:bidi="es-ES"/>
        </w:rPr>
        <w:t>3.6. ¿Qué método de la clase Socket proporciona un stream de lectura?</w:t>
      </w:r>
    </w:p>
    <w:p w14:paraId="0957A6DB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718330E8" w14:textId="77777777" w:rsidR="00356610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356610" w:rsidRPr="00356610">
        <w:rPr>
          <w:lang w:bidi="es-ES"/>
        </w:rPr>
        <w:t xml:space="preserve">c) </w:t>
      </w:r>
      <w:proofErr w:type="spellStart"/>
      <w:r w:rsidR="00356610" w:rsidRPr="00356610">
        <w:rPr>
          <w:lang w:bidi="es-ES"/>
        </w:rPr>
        <w:t>getInputStream</w:t>
      </w:r>
      <w:proofErr w:type="spellEnd"/>
      <w:r w:rsidR="00356610" w:rsidRPr="00356610">
        <w:rPr>
          <w:lang w:bidi="es-ES"/>
        </w:rPr>
        <w:t>.</w:t>
      </w:r>
    </w:p>
    <w:p w14:paraId="345B38F5" w14:textId="42D9760E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356610" w:rsidRPr="00356610">
        <w:rPr>
          <w:lang w:bidi="es-ES"/>
        </w:rPr>
        <w:t xml:space="preserve">Este método proporciona un </w:t>
      </w:r>
      <w:proofErr w:type="spellStart"/>
      <w:r w:rsidR="00356610" w:rsidRPr="00356610">
        <w:rPr>
          <w:lang w:bidi="es-ES"/>
        </w:rPr>
        <w:t>InputStream</w:t>
      </w:r>
      <w:proofErr w:type="spellEnd"/>
      <w:r w:rsidR="00356610" w:rsidRPr="00356610">
        <w:rPr>
          <w:lang w:bidi="es-ES"/>
        </w:rPr>
        <w:t xml:space="preserve"> para leer datos del socket</w:t>
      </w:r>
    </w:p>
    <w:p w14:paraId="2AA4D49D" w14:textId="41346B0A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 w:rsidR="00EA3395">
        <w:rPr>
          <w:lang w:bidi="es-ES"/>
        </w:rPr>
        <w:t xml:space="preserve"> </w:t>
      </w:r>
      <w:hyperlink r:id="rId14" w:history="1">
        <w:r w:rsidR="00EA390A" w:rsidRPr="00EA390A">
          <w:rPr>
            <w:rStyle w:val="Hyperlink"/>
            <w:lang w:bidi="es-ES"/>
          </w:rPr>
          <w:t>https://docs.oracle.com/javase/8/docs/api/java/net/Socket.html</w:t>
        </w:r>
      </w:hyperlink>
    </w:p>
    <w:p w14:paraId="00D10CB0" w14:textId="77777777" w:rsidR="00677796" w:rsidRPr="00677796" w:rsidRDefault="00677796" w:rsidP="00677796">
      <w:pPr>
        <w:pStyle w:val="Contenido"/>
        <w:rPr>
          <w:lang w:bidi="es-ES"/>
        </w:rPr>
      </w:pPr>
    </w:p>
    <w:p w14:paraId="41686FCF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  <w:r w:rsidRPr="00B16B2F">
        <w:rPr>
          <w:b/>
          <w:noProof/>
          <w:sz w:val="28"/>
          <w:lang w:bidi="es-ES"/>
        </w:rPr>
        <w:t>3.7. ¿Qué método de DatagramSocket permite enviar un datagrama?</w:t>
      </w:r>
    </w:p>
    <w:p w14:paraId="5E9635EF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626C200F" w14:textId="70584D39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696530" w:rsidRPr="00696530">
        <w:rPr>
          <w:lang w:bidi="es-ES"/>
        </w:rPr>
        <w:t xml:space="preserve">b) </w:t>
      </w:r>
      <w:proofErr w:type="spellStart"/>
      <w:r w:rsidR="00696530" w:rsidRPr="00696530">
        <w:rPr>
          <w:lang w:bidi="es-ES"/>
        </w:rPr>
        <w:t>send</w:t>
      </w:r>
      <w:proofErr w:type="spellEnd"/>
      <w:r w:rsidR="00696530" w:rsidRPr="00696530">
        <w:rPr>
          <w:lang w:bidi="es-ES"/>
        </w:rPr>
        <w:t>.</w:t>
      </w:r>
    </w:p>
    <w:p w14:paraId="6916D84E" w14:textId="3FCF465C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696530" w:rsidRPr="00696530">
        <w:rPr>
          <w:lang w:bidi="es-ES"/>
        </w:rPr>
        <w:t>Este método se utiliza para enviar datagramas.</w:t>
      </w:r>
    </w:p>
    <w:p w14:paraId="43B3C3D2" w14:textId="2399F775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lastRenderedPageBreak/>
        <w:t>Referencia:</w:t>
      </w:r>
      <w:r>
        <w:rPr>
          <w:lang w:bidi="es-ES"/>
        </w:rPr>
        <w:t xml:space="preserve"> </w:t>
      </w:r>
      <w:hyperlink r:id="rId15" w:history="1">
        <w:r w:rsidR="00EA390A" w:rsidRPr="00EA390A">
          <w:rPr>
            <w:rStyle w:val="Hyperlink"/>
            <w:lang w:bidi="es-ES"/>
          </w:rPr>
          <w:t>https://docs.oracle.com/javase/8/docs/api/java/net/DatagramSocket.html</w:t>
        </w:r>
      </w:hyperlink>
    </w:p>
    <w:p w14:paraId="67939C75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  <w:r w:rsidRPr="00B16B2F">
        <w:rPr>
          <w:b/>
          <w:noProof/>
          <w:sz w:val="28"/>
          <w:lang w:bidi="es-ES"/>
        </w:rPr>
        <w:t>3.8. ¿Qué información hay que proporcionar obligatoriamente a un socket servidor?</w:t>
      </w:r>
    </w:p>
    <w:p w14:paraId="24E621D4" w14:textId="77777777" w:rsidR="00B16B2F" w:rsidRPr="00B16B2F" w:rsidRDefault="00B16B2F" w:rsidP="00B16B2F">
      <w:pPr>
        <w:pStyle w:val="Contenido"/>
        <w:rPr>
          <w:b/>
          <w:noProof/>
          <w:sz w:val="28"/>
          <w:lang w:bidi="es-ES"/>
        </w:rPr>
      </w:pPr>
    </w:p>
    <w:p w14:paraId="3DFFA7BA" w14:textId="77777777" w:rsidR="00696530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696530" w:rsidRPr="00696530">
        <w:rPr>
          <w:lang w:bidi="es-ES"/>
        </w:rPr>
        <w:t>c) El puerto de escucha de peticiones.</w:t>
      </w:r>
    </w:p>
    <w:p w14:paraId="1179435C" w14:textId="4B1AC58D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360C09" w:rsidRPr="00360C09">
        <w:rPr>
          <w:lang w:bidi="es-ES"/>
        </w:rPr>
        <w:t>Un socket servidor necesita un puerto para escuchar las peticiones entrantes.</w:t>
      </w:r>
    </w:p>
    <w:p w14:paraId="4F827EC6" w14:textId="3FD142D7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6" w:history="1">
        <w:r w:rsidR="00BF7D7B" w:rsidRPr="00BF7D7B">
          <w:rPr>
            <w:rStyle w:val="Hyperlink"/>
            <w:lang w:bidi="es-ES"/>
          </w:rPr>
          <w:t>https://es.wikipedia.org/wiki/Socket_de_Internet</w:t>
        </w:r>
      </w:hyperlink>
    </w:p>
    <w:p w14:paraId="2C4F15C9" w14:textId="77777777" w:rsidR="00CC568D" w:rsidRPr="00CC568D" w:rsidRDefault="00CC568D" w:rsidP="00CC568D">
      <w:pPr>
        <w:pStyle w:val="Contenido"/>
        <w:rPr>
          <w:b/>
          <w:noProof/>
          <w:sz w:val="28"/>
          <w:lang w:bidi="es-ES"/>
        </w:rPr>
      </w:pPr>
      <w:r w:rsidRPr="00CC568D">
        <w:rPr>
          <w:b/>
          <w:noProof/>
          <w:sz w:val="28"/>
          <w:lang w:bidi="es-ES"/>
        </w:rPr>
        <w:t>3.9. ¿Qué información hay que proporcionar obligatoriamente a un socket cliente?</w:t>
      </w:r>
    </w:p>
    <w:p w14:paraId="71039908" w14:textId="77777777" w:rsidR="00CC568D" w:rsidRPr="00CC568D" w:rsidRDefault="00CC568D" w:rsidP="00CC568D">
      <w:pPr>
        <w:pStyle w:val="Contenido"/>
        <w:rPr>
          <w:b/>
          <w:noProof/>
          <w:sz w:val="28"/>
          <w:lang w:bidi="es-ES"/>
        </w:rPr>
      </w:pPr>
    </w:p>
    <w:p w14:paraId="7B9EFC15" w14:textId="5DFF4F5C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Respuesta</w:t>
      </w:r>
      <w:r w:rsidR="00360C09">
        <w:rPr>
          <w:lang w:bidi="es-ES"/>
        </w:rPr>
        <w:t xml:space="preserve">: </w:t>
      </w:r>
      <w:r w:rsidR="00360C09" w:rsidRPr="00360C09">
        <w:rPr>
          <w:lang w:bidi="es-ES"/>
        </w:rPr>
        <w:t>a) La dirección IP o el nombre del servidor.</w:t>
      </w:r>
    </w:p>
    <w:p w14:paraId="22C4B7E3" w14:textId="77777777" w:rsidR="00144712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Justificación: </w:t>
      </w:r>
      <w:r w:rsidR="00144712" w:rsidRPr="00144712">
        <w:rPr>
          <w:lang w:bidi="es-ES"/>
        </w:rPr>
        <w:t>Un socket cliente necesita esta información para conectarse al servidor.</w:t>
      </w:r>
    </w:p>
    <w:p w14:paraId="4779A05F" w14:textId="2688DB1B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7" w:history="1">
        <w:r w:rsidR="006E1232" w:rsidRPr="006E1232">
          <w:rPr>
            <w:rStyle w:val="Hyperlink"/>
            <w:b/>
            <w:lang w:bidi="es-ES"/>
          </w:rPr>
          <w:t>Socket de Internet - Wikipedia, la enciclopedia libre</w:t>
        </w:r>
      </w:hyperlink>
    </w:p>
    <w:p w14:paraId="7277DE7B" w14:textId="77777777" w:rsidR="00677796" w:rsidRPr="00677796" w:rsidRDefault="00677796" w:rsidP="00677796">
      <w:pPr>
        <w:pStyle w:val="Contenido"/>
        <w:rPr>
          <w:lang w:bidi="es-ES"/>
        </w:rPr>
      </w:pPr>
    </w:p>
    <w:p w14:paraId="580FA03A" w14:textId="77777777" w:rsidR="00CC568D" w:rsidRPr="00CC568D" w:rsidRDefault="00CC568D" w:rsidP="00CC568D">
      <w:pPr>
        <w:pStyle w:val="Contenido"/>
        <w:rPr>
          <w:b/>
          <w:noProof/>
          <w:sz w:val="28"/>
          <w:lang w:bidi="es-ES"/>
        </w:rPr>
      </w:pPr>
      <w:r w:rsidRPr="00CC568D">
        <w:rPr>
          <w:b/>
          <w:noProof/>
          <w:sz w:val="28"/>
          <w:lang w:bidi="es-ES"/>
        </w:rPr>
        <w:t>3.10. ¿Cuál es el primer paso para crear un servidor de sockets TCP?</w:t>
      </w:r>
    </w:p>
    <w:p w14:paraId="6A82C1AF" w14:textId="77777777" w:rsidR="00CC568D" w:rsidRPr="00CC568D" w:rsidRDefault="00CC568D" w:rsidP="00CC568D">
      <w:pPr>
        <w:pStyle w:val="Contenido"/>
        <w:rPr>
          <w:b/>
          <w:noProof/>
          <w:sz w:val="28"/>
          <w:lang w:bidi="es-ES"/>
        </w:rPr>
      </w:pPr>
    </w:p>
    <w:p w14:paraId="28192C68" w14:textId="77777777" w:rsidR="00144712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 xml:space="preserve">Respuesta: </w:t>
      </w:r>
      <w:r w:rsidR="00144712" w:rsidRPr="00144712">
        <w:rPr>
          <w:lang w:bidi="es-ES"/>
        </w:rPr>
        <w:t>c) Crear un socket de tipo servidor asociado a una dirección y un puerto.</w:t>
      </w:r>
    </w:p>
    <w:p w14:paraId="13E3C7D5" w14:textId="57690479" w:rsid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Justificación</w:t>
      </w:r>
      <w:r w:rsidR="00144712">
        <w:rPr>
          <w:lang w:bidi="es-ES"/>
        </w:rPr>
        <w:t xml:space="preserve">: </w:t>
      </w:r>
      <w:r w:rsidR="00144712" w:rsidRPr="00144712">
        <w:rPr>
          <w:lang w:bidi="es-ES"/>
        </w:rPr>
        <w:t>Este es el primer paso para preparar un servidor para recibir conexiones.</w:t>
      </w:r>
    </w:p>
    <w:p w14:paraId="247603B5" w14:textId="6D5B86A9" w:rsidR="00677796" w:rsidRPr="00677796" w:rsidRDefault="00677796" w:rsidP="00677796">
      <w:pPr>
        <w:pStyle w:val="Contenido"/>
        <w:rPr>
          <w:lang w:bidi="es-ES"/>
        </w:rPr>
      </w:pPr>
      <w:r w:rsidRPr="00677796">
        <w:rPr>
          <w:lang w:bidi="es-ES"/>
        </w:rPr>
        <w:t>Referencia:</w:t>
      </w:r>
      <w:r>
        <w:rPr>
          <w:lang w:bidi="es-ES"/>
        </w:rPr>
        <w:t xml:space="preserve"> </w:t>
      </w:r>
      <w:hyperlink r:id="rId18" w:history="1">
        <w:r w:rsidR="006E1232" w:rsidRPr="006E1232">
          <w:rPr>
            <w:rStyle w:val="Hyperlink"/>
            <w:b/>
            <w:lang w:bidi="es-ES"/>
          </w:rPr>
          <w:t>Socket de Internet - Wikipedia, la enciclopedia libre</w:t>
        </w:r>
      </w:hyperlink>
    </w:p>
    <w:p w14:paraId="3BF9B8AA" w14:textId="26EEA8BE" w:rsidR="00C21327" w:rsidRPr="0040660E" w:rsidRDefault="00C21327" w:rsidP="0040660E">
      <w:pPr>
        <w:spacing w:after="200"/>
        <w:rPr>
          <w:b w:val="0"/>
          <w:sz w:val="22"/>
          <w:lang w:bidi="es-ES"/>
        </w:rPr>
      </w:pPr>
    </w:p>
    <w:sectPr w:rsidR="00C21327" w:rsidRPr="0040660E" w:rsidSect="00847F64">
      <w:headerReference w:type="default" r:id="rId19"/>
      <w:footerReference w:type="default" r:id="rId20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838E8" w14:textId="77777777" w:rsidR="00894EB7" w:rsidRDefault="00894EB7">
      <w:r>
        <w:separator/>
      </w:r>
    </w:p>
    <w:p w14:paraId="6F2BDCF1" w14:textId="77777777" w:rsidR="00894EB7" w:rsidRDefault="00894EB7"/>
  </w:endnote>
  <w:endnote w:type="continuationSeparator" w:id="0">
    <w:p w14:paraId="13C3B31B" w14:textId="77777777" w:rsidR="00894EB7" w:rsidRDefault="00894EB7">
      <w:r>
        <w:continuationSeparator/>
      </w:r>
    </w:p>
    <w:p w14:paraId="55BABDD1" w14:textId="77777777" w:rsidR="00894EB7" w:rsidRDefault="00894EB7"/>
  </w:endnote>
  <w:endnote w:type="continuationNotice" w:id="1">
    <w:p w14:paraId="3BF99FBB" w14:textId="77777777" w:rsidR="00894EB7" w:rsidRDefault="00894EB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2BD4CAA4" w14:textId="77777777" w:rsidR="00DF027C" w:rsidRDefault="00DF027C">
        <w:pPr>
          <w:pStyle w:val="Footer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1D6EB857" w14:textId="77777777" w:rsidR="00DF027C" w:rsidRDefault="00DF027C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2275DC" w14:textId="77777777" w:rsidR="00894EB7" w:rsidRDefault="00894EB7">
      <w:r>
        <w:separator/>
      </w:r>
    </w:p>
    <w:p w14:paraId="37103A1C" w14:textId="77777777" w:rsidR="00894EB7" w:rsidRDefault="00894EB7"/>
  </w:footnote>
  <w:footnote w:type="continuationSeparator" w:id="0">
    <w:p w14:paraId="74BE68F3" w14:textId="77777777" w:rsidR="00894EB7" w:rsidRDefault="00894EB7">
      <w:r>
        <w:continuationSeparator/>
      </w:r>
    </w:p>
    <w:p w14:paraId="47CD1EB3" w14:textId="77777777" w:rsidR="00894EB7" w:rsidRDefault="00894EB7"/>
  </w:footnote>
  <w:footnote w:type="continuationNotice" w:id="1">
    <w:p w14:paraId="0C60AB30" w14:textId="77777777" w:rsidR="00894EB7" w:rsidRDefault="00894EB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03392418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6284DAF" w14:textId="77777777" w:rsidR="00D077E9" w:rsidRDefault="00D077E9">
          <w:pPr>
            <w:pStyle w:val="Header"/>
            <w:rPr>
              <w:noProof/>
            </w:rPr>
          </w:pPr>
        </w:p>
      </w:tc>
    </w:tr>
  </w:tbl>
  <w:p w14:paraId="422A6763" w14:textId="77777777" w:rsidR="00D077E9" w:rsidRDefault="00D077E9" w:rsidP="00D077E9">
    <w:pPr>
      <w:pStyle w:val="Header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8B23FA"/>
    <w:multiLevelType w:val="multilevel"/>
    <w:tmpl w:val="D9F4FA78"/>
    <w:lvl w:ilvl="0">
      <w:start w:val="1"/>
      <w:numFmt w:val="bullet"/>
      <w:lvlText w:val=""/>
      <w:lvlJc w:val="left"/>
      <w:pPr>
        <w:tabs>
          <w:tab w:val="num" w:pos="-1122"/>
        </w:tabs>
        <w:ind w:left="-112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-402"/>
        </w:tabs>
        <w:ind w:left="-40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18"/>
        </w:tabs>
        <w:ind w:left="3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038"/>
        </w:tabs>
        <w:ind w:left="10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758"/>
        </w:tabs>
        <w:ind w:left="17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478"/>
        </w:tabs>
        <w:ind w:left="24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198"/>
        </w:tabs>
        <w:ind w:left="31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3918"/>
        </w:tabs>
        <w:ind w:left="39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638"/>
        </w:tabs>
        <w:ind w:left="4638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AB79FB"/>
    <w:multiLevelType w:val="hybridMultilevel"/>
    <w:tmpl w:val="B66274D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2" w15:restartNumberingAfterBreak="0">
    <w:nsid w:val="16904E83"/>
    <w:multiLevelType w:val="multilevel"/>
    <w:tmpl w:val="6400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5D7484"/>
    <w:multiLevelType w:val="multilevel"/>
    <w:tmpl w:val="5A48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8E2FB9"/>
    <w:multiLevelType w:val="multilevel"/>
    <w:tmpl w:val="93127CA4"/>
    <w:lvl w:ilvl="0">
      <w:start w:val="1"/>
      <w:numFmt w:val="decimal"/>
      <w:lvlText w:val="%1."/>
      <w:lvlJc w:val="left"/>
      <w:pPr>
        <w:ind w:left="588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CAD4614"/>
    <w:multiLevelType w:val="hybridMultilevel"/>
    <w:tmpl w:val="77161EF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6" w15:restartNumberingAfterBreak="0">
    <w:nsid w:val="22AB3140"/>
    <w:multiLevelType w:val="multilevel"/>
    <w:tmpl w:val="5692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1CC09E2"/>
    <w:multiLevelType w:val="hybridMultilevel"/>
    <w:tmpl w:val="6BE6C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64F5A"/>
    <w:multiLevelType w:val="hybridMultilevel"/>
    <w:tmpl w:val="D8888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687C78"/>
    <w:multiLevelType w:val="hybridMultilevel"/>
    <w:tmpl w:val="A208B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0D7049"/>
    <w:multiLevelType w:val="hybridMultilevel"/>
    <w:tmpl w:val="E3748E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AF3230"/>
    <w:multiLevelType w:val="hybridMultilevel"/>
    <w:tmpl w:val="15D611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08248B"/>
    <w:multiLevelType w:val="multilevel"/>
    <w:tmpl w:val="6E06380C"/>
    <w:lvl w:ilvl="0">
      <w:start w:val="1"/>
      <w:numFmt w:val="decimal"/>
      <w:pStyle w:val="Heading1"/>
      <w:lvlText w:val="%1."/>
      <w:lvlJc w:val="left"/>
      <w:pPr>
        <w:ind w:left="5321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DBA16BB"/>
    <w:multiLevelType w:val="hybridMultilevel"/>
    <w:tmpl w:val="7CD0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2431577">
    <w:abstractNumId w:val="2"/>
  </w:num>
  <w:num w:numId="2" w16cid:durableId="984817957">
    <w:abstractNumId w:val="0"/>
  </w:num>
  <w:num w:numId="3" w16cid:durableId="873613290">
    <w:abstractNumId w:val="4"/>
  </w:num>
  <w:num w:numId="4" w16cid:durableId="1954481705">
    <w:abstractNumId w:val="12"/>
  </w:num>
  <w:num w:numId="5" w16cid:durableId="1434785638">
    <w:abstractNumId w:val="8"/>
  </w:num>
  <w:num w:numId="6" w16cid:durableId="615605874">
    <w:abstractNumId w:val="13"/>
  </w:num>
  <w:num w:numId="7" w16cid:durableId="2112816689">
    <w:abstractNumId w:val="7"/>
  </w:num>
  <w:num w:numId="8" w16cid:durableId="1076629960">
    <w:abstractNumId w:val="9"/>
  </w:num>
  <w:num w:numId="9" w16cid:durableId="599073322">
    <w:abstractNumId w:val="10"/>
  </w:num>
  <w:num w:numId="10" w16cid:durableId="231232833">
    <w:abstractNumId w:val="11"/>
  </w:num>
  <w:num w:numId="11" w16cid:durableId="1097750613">
    <w:abstractNumId w:val="4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08547686">
    <w:abstractNumId w:val="1"/>
  </w:num>
  <w:num w:numId="13" w16cid:durableId="987517190">
    <w:abstractNumId w:val="5"/>
  </w:num>
  <w:num w:numId="14" w16cid:durableId="1743065675">
    <w:abstractNumId w:val="4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84912989">
    <w:abstractNumId w:val="3"/>
  </w:num>
  <w:num w:numId="16" w16cid:durableId="211848099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29"/>
    <w:rsid w:val="000002ED"/>
    <w:rsid w:val="00001F81"/>
    <w:rsid w:val="00004049"/>
    <w:rsid w:val="000065F2"/>
    <w:rsid w:val="00006E0B"/>
    <w:rsid w:val="00010B2D"/>
    <w:rsid w:val="00011BAF"/>
    <w:rsid w:val="00011F1B"/>
    <w:rsid w:val="00013333"/>
    <w:rsid w:val="0001482A"/>
    <w:rsid w:val="00020E60"/>
    <w:rsid w:val="0002108A"/>
    <w:rsid w:val="000211E9"/>
    <w:rsid w:val="0002144A"/>
    <w:rsid w:val="00022CD2"/>
    <w:rsid w:val="00023C4A"/>
    <w:rsid w:val="0002482E"/>
    <w:rsid w:val="00025FE7"/>
    <w:rsid w:val="00027B86"/>
    <w:rsid w:val="000303E9"/>
    <w:rsid w:val="00032C0A"/>
    <w:rsid w:val="00033EA8"/>
    <w:rsid w:val="00034FA8"/>
    <w:rsid w:val="000357A4"/>
    <w:rsid w:val="0003647A"/>
    <w:rsid w:val="000366ED"/>
    <w:rsid w:val="00037599"/>
    <w:rsid w:val="00037839"/>
    <w:rsid w:val="00037FAB"/>
    <w:rsid w:val="00041E96"/>
    <w:rsid w:val="00042B5D"/>
    <w:rsid w:val="00042C67"/>
    <w:rsid w:val="00043931"/>
    <w:rsid w:val="00043FDD"/>
    <w:rsid w:val="00050324"/>
    <w:rsid w:val="00050464"/>
    <w:rsid w:val="00050C9C"/>
    <w:rsid w:val="00052E03"/>
    <w:rsid w:val="00053481"/>
    <w:rsid w:val="00053F41"/>
    <w:rsid w:val="000542DB"/>
    <w:rsid w:val="00054347"/>
    <w:rsid w:val="0005651F"/>
    <w:rsid w:val="000613E4"/>
    <w:rsid w:val="00064057"/>
    <w:rsid w:val="00066487"/>
    <w:rsid w:val="00067761"/>
    <w:rsid w:val="00071F57"/>
    <w:rsid w:val="00072A6C"/>
    <w:rsid w:val="00073CAB"/>
    <w:rsid w:val="000747A0"/>
    <w:rsid w:val="00074E90"/>
    <w:rsid w:val="00080D65"/>
    <w:rsid w:val="00083BFC"/>
    <w:rsid w:val="00083E07"/>
    <w:rsid w:val="00083ECE"/>
    <w:rsid w:val="00084674"/>
    <w:rsid w:val="00091AA3"/>
    <w:rsid w:val="000939E6"/>
    <w:rsid w:val="00093A45"/>
    <w:rsid w:val="00097E67"/>
    <w:rsid w:val="00097F91"/>
    <w:rsid w:val="000A0150"/>
    <w:rsid w:val="000A18E5"/>
    <w:rsid w:val="000A57C2"/>
    <w:rsid w:val="000B14EF"/>
    <w:rsid w:val="000B1BD0"/>
    <w:rsid w:val="000B25D1"/>
    <w:rsid w:val="000B376E"/>
    <w:rsid w:val="000B4CBE"/>
    <w:rsid w:val="000B675A"/>
    <w:rsid w:val="000B6D44"/>
    <w:rsid w:val="000B7598"/>
    <w:rsid w:val="000B766B"/>
    <w:rsid w:val="000C2727"/>
    <w:rsid w:val="000C29BF"/>
    <w:rsid w:val="000D0E5E"/>
    <w:rsid w:val="000D1142"/>
    <w:rsid w:val="000D63AB"/>
    <w:rsid w:val="000D6CC1"/>
    <w:rsid w:val="000D79B9"/>
    <w:rsid w:val="000E00F8"/>
    <w:rsid w:val="000E0C2A"/>
    <w:rsid w:val="000E159B"/>
    <w:rsid w:val="000E377B"/>
    <w:rsid w:val="000E3B12"/>
    <w:rsid w:val="000E3BE8"/>
    <w:rsid w:val="000E43AB"/>
    <w:rsid w:val="000E5981"/>
    <w:rsid w:val="000E63C9"/>
    <w:rsid w:val="000E740E"/>
    <w:rsid w:val="000F096E"/>
    <w:rsid w:val="000F5D52"/>
    <w:rsid w:val="000F5DA6"/>
    <w:rsid w:val="000F6399"/>
    <w:rsid w:val="000F63CD"/>
    <w:rsid w:val="000F6D92"/>
    <w:rsid w:val="0010025D"/>
    <w:rsid w:val="00100352"/>
    <w:rsid w:val="0010086C"/>
    <w:rsid w:val="00105464"/>
    <w:rsid w:val="00105BF4"/>
    <w:rsid w:val="00106A19"/>
    <w:rsid w:val="00106F10"/>
    <w:rsid w:val="00107653"/>
    <w:rsid w:val="0011007B"/>
    <w:rsid w:val="00113611"/>
    <w:rsid w:val="0011559B"/>
    <w:rsid w:val="00115F29"/>
    <w:rsid w:val="00117A67"/>
    <w:rsid w:val="00117A71"/>
    <w:rsid w:val="00117EA1"/>
    <w:rsid w:val="0012602E"/>
    <w:rsid w:val="00130E9D"/>
    <w:rsid w:val="001329E1"/>
    <w:rsid w:val="00134012"/>
    <w:rsid w:val="00134AC6"/>
    <w:rsid w:val="00135AF6"/>
    <w:rsid w:val="00137C36"/>
    <w:rsid w:val="00140C40"/>
    <w:rsid w:val="00141353"/>
    <w:rsid w:val="001441F2"/>
    <w:rsid w:val="00144712"/>
    <w:rsid w:val="0014489B"/>
    <w:rsid w:val="00144C82"/>
    <w:rsid w:val="00145E73"/>
    <w:rsid w:val="00145F52"/>
    <w:rsid w:val="00146576"/>
    <w:rsid w:val="00150A6D"/>
    <w:rsid w:val="001545B5"/>
    <w:rsid w:val="001572DC"/>
    <w:rsid w:val="001577DF"/>
    <w:rsid w:val="00157E3D"/>
    <w:rsid w:val="00161028"/>
    <w:rsid w:val="00161294"/>
    <w:rsid w:val="00161916"/>
    <w:rsid w:val="00161B70"/>
    <w:rsid w:val="001639D1"/>
    <w:rsid w:val="00166573"/>
    <w:rsid w:val="001703E2"/>
    <w:rsid w:val="001710B8"/>
    <w:rsid w:val="0017230C"/>
    <w:rsid w:val="00175E22"/>
    <w:rsid w:val="001760C0"/>
    <w:rsid w:val="00176843"/>
    <w:rsid w:val="001772BA"/>
    <w:rsid w:val="00177337"/>
    <w:rsid w:val="00184AAF"/>
    <w:rsid w:val="00185136"/>
    <w:rsid w:val="00185B35"/>
    <w:rsid w:val="0018645D"/>
    <w:rsid w:val="00190053"/>
    <w:rsid w:val="00192A6D"/>
    <w:rsid w:val="00193410"/>
    <w:rsid w:val="00194C1E"/>
    <w:rsid w:val="00195EBB"/>
    <w:rsid w:val="001A6436"/>
    <w:rsid w:val="001A79BE"/>
    <w:rsid w:val="001B0315"/>
    <w:rsid w:val="001B04B9"/>
    <w:rsid w:val="001B071D"/>
    <w:rsid w:val="001B08FF"/>
    <w:rsid w:val="001B0998"/>
    <w:rsid w:val="001B155A"/>
    <w:rsid w:val="001B319C"/>
    <w:rsid w:val="001B3B94"/>
    <w:rsid w:val="001B707E"/>
    <w:rsid w:val="001B7389"/>
    <w:rsid w:val="001C10F2"/>
    <w:rsid w:val="001C277F"/>
    <w:rsid w:val="001C3AB5"/>
    <w:rsid w:val="001C487A"/>
    <w:rsid w:val="001C507C"/>
    <w:rsid w:val="001C5A3E"/>
    <w:rsid w:val="001C6E97"/>
    <w:rsid w:val="001D0231"/>
    <w:rsid w:val="001D05CD"/>
    <w:rsid w:val="001D334F"/>
    <w:rsid w:val="001D3B15"/>
    <w:rsid w:val="001D3CFF"/>
    <w:rsid w:val="001D3E5E"/>
    <w:rsid w:val="001D54DF"/>
    <w:rsid w:val="001D738A"/>
    <w:rsid w:val="001D7D9B"/>
    <w:rsid w:val="001E012E"/>
    <w:rsid w:val="001E0544"/>
    <w:rsid w:val="001E077B"/>
    <w:rsid w:val="001E128F"/>
    <w:rsid w:val="001E2DFC"/>
    <w:rsid w:val="001E3ACB"/>
    <w:rsid w:val="001E5E4A"/>
    <w:rsid w:val="001E6234"/>
    <w:rsid w:val="001E671F"/>
    <w:rsid w:val="001F264A"/>
    <w:rsid w:val="001F2BC8"/>
    <w:rsid w:val="001F303F"/>
    <w:rsid w:val="001F35FA"/>
    <w:rsid w:val="001F5D5B"/>
    <w:rsid w:val="001F5F6B"/>
    <w:rsid w:val="001F6627"/>
    <w:rsid w:val="00200C0F"/>
    <w:rsid w:val="0020118C"/>
    <w:rsid w:val="00201462"/>
    <w:rsid w:val="002017A8"/>
    <w:rsid w:val="00201A96"/>
    <w:rsid w:val="0020318A"/>
    <w:rsid w:val="00204767"/>
    <w:rsid w:val="00206A0E"/>
    <w:rsid w:val="0021020D"/>
    <w:rsid w:val="002125E8"/>
    <w:rsid w:val="00214194"/>
    <w:rsid w:val="002141A5"/>
    <w:rsid w:val="00216E13"/>
    <w:rsid w:val="00220B13"/>
    <w:rsid w:val="0022138F"/>
    <w:rsid w:val="00221C2C"/>
    <w:rsid w:val="0022257F"/>
    <w:rsid w:val="00222CEB"/>
    <w:rsid w:val="002230D0"/>
    <w:rsid w:val="002250AE"/>
    <w:rsid w:val="002307FF"/>
    <w:rsid w:val="00230949"/>
    <w:rsid w:val="00231CCC"/>
    <w:rsid w:val="00231DB8"/>
    <w:rsid w:val="00233017"/>
    <w:rsid w:val="00234CE6"/>
    <w:rsid w:val="002352A1"/>
    <w:rsid w:val="00235ED8"/>
    <w:rsid w:val="00236AFD"/>
    <w:rsid w:val="00237EE0"/>
    <w:rsid w:val="00240999"/>
    <w:rsid w:val="00241B9C"/>
    <w:rsid w:val="002421D9"/>
    <w:rsid w:val="002429D5"/>
    <w:rsid w:val="00243D01"/>
    <w:rsid w:val="00243EBC"/>
    <w:rsid w:val="00246054"/>
    <w:rsid w:val="002468DC"/>
    <w:rsid w:val="0024691F"/>
    <w:rsid w:val="00246A35"/>
    <w:rsid w:val="00246A55"/>
    <w:rsid w:val="00251DBF"/>
    <w:rsid w:val="002524AF"/>
    <w:rsid w:val="00252638"/>
    <w:rsid w:val="00256B19"/>
    <w:rsid w:val="00257977"/>
    <w:rsid w:val="00262CA9"/>
    <w:rsid w:val="0026474D"/>
    <w:rsid w:val="0026567B"/>
    <w:rsid w:val="00265CF9"/>
    <w:rsid w:val="00265F37"/>
    <w:rsid w:val="002665C6"/>
    <w:rsid w:val="00267C20"/>
    <w:rsid w:val="002716C0"/>
    <w:rsid w:val="002726CE"/>
    <w:rsid w:val="00272D67"/>
    <w:rsid w:val="00274D17"/>
    <w:rsid w:val="0027533D"/>
    <w:rsid w:val="00275D57"/>
    <w:rsid w:val="00282004"/>
    <w:rsid w:val="00282331"/>
    <w:rsid w:val="0028284B"/>
    <w:rsid w:val="00282BD0"/>
    <w:rsid w:val="00284348"/>
    <w:rsid w:val="0029015D"/>
    <w:rsid w:val="00290859"/>
    <w:rsid w:val="00291FCB"/>
    <w:rsid w:val="00292178"/>
    <w:rsid w:val="002932B9"/>
    <w:rsid w:val="00295042"/>
    <w:rsid w:val="00295CE2"/>
    <w:rsid w:val="00295DE2"/>
    <w:rsid w:val="00297EFD"/>
    <w:rsid w:val="002A0177"/>
    <w:rsid w:val="002A022B"/>
    <w:rsid w:val="002A0DD1"/>
    <w:rsid w:val="002A150C"/>
    <w:rsid w:val="002A19EF"/>
    <w:rsid w:val="002A4C49"/>
    <w:rsid w:val="002A54F0"/>
    <w:rsid w:val="002A5866"/>
    <w:rsid w:val="002A5BE4"/>
    <w:rsid w:val="002A6A08"/>
    <w:rsid w:val="002A6A1B"/>
    <w:rsid w:val="002B0069"/>
    <w:rsid w:val="002B012A"/>
    <w:rsid w:val="002B2F7E"/>
    <w:rsid w:val="002B4562"/>
    <w:rsid w:val="002B458C"/>
    <w:rsid w:val="002B4E9E"/>
    <w:rsid w:val="002B7505"/>
    <w:rsid w:val="002C0A56"/>
    <w:rsid w:val="002C0BFD"/>
    <w:rsid w:val="002C0DF8"/>
    <w:rsid w:val="002C231E"/>
    <w:rsid w:val="002C2743"/>
    <w:rsid w:val="002C2993"/>
    <w:rsid w:val="002C2CEB"/>
    <w:rsid w:val="002C2F5A"/>
    <w:rsid w:val="002C4F60"/>
    <w:rsid w:val="002C72AB"/>
    <w:rsid w:val="002D04E3"/>
    <w:rsid w:val="002D15AC"/>
    <w:rsid w:val="002D3F88"/>
    <w:rsid w:val="002D4E3A"/>
    <w:rsid w:val="002D55BA"/>
    <w:rsid w:val="002D7A0E"/>
    <w:rsid w:val="002E10A0"/>
    <w:rsid w:val="002E6576"/>
    <w:rsid w:val="002E6B7A"/>
    <w:rsid w:val="002E7DDF"/>
    <w:rsid w:val="002F0688"/>
    <w:rsid w:val="002F1008"/>
    <w:rsid w:val="002F1EE9"/>
    <w:rsid w:val="002F2E8E"/>
    <w:rsid w:val="002F41AE"/>
    <w:rsid w:val="002F43C7"/>
    <w:rsid w:val="002F51F5"/>
    <w:rsid w:val="002F5C39"/>
    <w:rsid w:val="002F67A8"/>
    <w:rsid w:val="002F7048"/>
    <w:rsid w:val="002F7D8A"/>
    <w:rsid w:val="0030157A"/>
    <w:rsid w:val="003017CE"/>
    <w:rsid w:val="00302673"/>
    <w:rsid w:val="003031F4"/>
    <w:rsid w:val="003047D6"/>
    <w:rsid w:val="00306DCE"/>
    <w:rsid w:val="00312137"/>
    <w:rsid w:val="00320A32"/>
    <w:rsid w:val="003215EF"/>
    <w:rsid w:val="003249EA"/>
    <w:rsid w:val="00325318"/>
    <w:rsid w:val="00327F20"/>
    <w:rsid w:val="00330359"/>
    <w:rsid w:val="00330E1A"/>
    <w:rsid w:val="00331946"/>
    <w:rsid w:val="00332F63"/>
    <w:rsid w:val="003340E9"/>
    <w:rsid w:val="003343A4"/>
    <w:rsid w:val="003350B0"/>
    <w:rsid w:val="0033656F"/>
    <w:rsid w:val="0033762F"/>
    <w:rsid w:val="00337666"/>
    <w:rsid w:val="00340950"/>
    <w:rsid w:val="00340ED1"/>
    <w:rsid w:val="003424C5"/>
    <w:rsid w:val="003450C1"/>
    <w:rsid w:val="003453D4"/>
    <w:rsid w:val="003458E4"/>
    <w:rsid w:val="0035088A"/>
    <w:rsid w:val="00351E05"/>
    <w:rsid w:val="00354185"/>
    <w:rsid w:val="0035573E"/>
    <w:rsid w:val="00356610"/>
    <w:rsid w:val="00356774"/>
    <w:rsid w:val="00360488"/>
    <w:rsid w:val="00360494"/>
    <w:rsid w:val="00360C09"/>
    <w:rsid w:val="00366485"/>
    <w:rsid w:val="00366C7E"/>
    <w:rsid w:val="0036796A"/>
    <w:rsid w:val="00370565"/>
    <w:rsid w:val="00372688"/>
    <w:rsid w:val="003726BD"/>
    <w:rsid w:val="00372B30"/>
    <w:rsid w:val="003733DD"/>
    <w:rsid w:val="003749A2"/>
    <w:rsid w:val="003777F2"/>
    <w:rsid w:val="00377BD8"/>
    <w:rsid w:val="0038137C"/>
    <w:rsid w:val="00382944"/>
    <w:rsid w:val="00382C3C"/>
    <w:rsid w:val="00382D0E"/>
    <w:rsid w:val="003831F3"/>
    <w:rsid w:val="00384931"/>
    <w:rsid w:val="00384EA3"/>
    <w:rsid w:val="0038511C"/>
    <w:rsid w:val="003851FD"/>
    <w:rsid w:val="00385A1F"/>
    <w:rsid w:val="003875F2"/>
    <w:rsid w:val="00387888"/>
    <w:rsid w:val="003905C5"/>
    <w:rsid w:val="0039096A"/>
    <w:rsid w:val="00391340"/>
    <w:rsid w:val="00393A0B"/>
    <w:rsid w:val="00395ACB"/>
    <w:rsid w:val="003A13A1"/>
    <w:rsid w:val="003A39A1"/>
    <w:rsid w:val="003A4B6C"/>
    <w:rsid w:val="003A4C3A"/>
    <w:rsid w:val="003A6FFB"/>
    <w:rsid w:val="003B0257"/>
    <w:rsid w:val="003B0754"/>
    <w:rsid w:val="003B2C41"/>
    <w:rsid w:val="003B4066"/>
    <w:rsid w:val="003B55A0"/>
    <w:rsid w:val="003B55E7"/>
    <w:rsid w:val="003C0040"/>
    <w:rsid w:val="003C0C83"/>
    <w:rsid w:val="003C1040"/>
    <w:rsid w:val="003C2191"/>
    <w:rsid w:val="003C3781"/>
    <w:rsid w:val="003C46E4"/>
    <w:rsid w:val="003C53C1"/>
    <w:rsid w:val="003C59CD"/>
    <w:rsid w:val="003C6649"/>
    <w:rsid w:val="003C7935"/>
    <w:rsid w:val="003D26E6"/>
    <w:rsid w:val="003D34AD"/>
    <w:rsid w:val="003D3863"/>
    <w:rsid w:val="003D55D9"/>
    <w:rsid w:val="003D5D67"/>
    <w:rsid w:val="003E0222"/>
    <w:rsid w:val="003E20C8"/>
    <w:rsid w:val="003E2FC7"/>
    <w:rsid w:val="003E5173"/>
    <w:rsid w:val="003E529F"/>
    <w:rsid w:val="003E5741"/>
    <w:rsid w:val="003E6319"/>
    <w:rsid w:val="003E7DDD"/>
    <w:rsid w:val="003F1005"/>
    <w:rsid w:val="003F1ECF"/>
    <w:rsid w:val="003F73E3"/>
    <w:rsid w:val="00402AFD"/>
    <w:rsid w:val="004030E0"/>
    <w:rsid w:val="004038B9"/>
    <w:rsid w:val="0040660E"/>
    <w:rsid w:val="00407133"/>
    <w:rsid w:val="0041090C"/>
    <w:rsid w:val="004110DE"/>
    <w:rsid w:val="004111D7"/>
    <w:rsid w:val="00411DD3"/>
    <w:rsid w:val="004137A3"/>
    <w:rsid w:val="00416C3B"/>
    <w:rsid w:val="00417563"/>
    <w:rsid w:val="00417901"/>
    <w:rsid w:val="00420DBE"/>
    <w:rsid w:val="0042222E"/>
    <w:rsid w:val="004222B9"/>
    <w:rsid w:val="0042301F"/>
    <w:rsid w:val="004235AE"/>
    <w:rsid w:val="004238F2"/>
    <w:rsid w:val="00423FC7"/>
    <w:rsid w:val="004248E4"/>
    <w:rsid w:val="004302ED"/>
    <w:rsid w:val="00432177"/>
    <w:rsid w:val="00432486"/>
    <w:rsid w:val="00434F07"/>
    <w:rsid w:val="00437709"/>
    <w:rsid w:val="00437850"/>
    <w:rsid w:val="0044085A"/>
    <w:rsid w:val="00440F15"/>
    <w:rsid w:val="00441107"/>
    <w:rsid w:val="004413F7"/>
    <w:rsid w:val="00441C38"/>
    <w:rsid w:val="00441DD1"/>
    <w:rsid w:val="00443438"/>
    <w:rsid w:val="00444064"/>
    <w:rsid w:val="00446E1F"/>
    <w:rsid w:val="00447CC8"/>
    <w:rsid w:val="0045009E"/>
    <w:rsid w:val="00450753"/>
    <w:rsid w:val="00454B95"/>
    <w:rsid w:val="00460F65"/>
    <w:rsid w:val="0046213B"/>
    <w:rsid w:val="004625D4"/>
    <w:rsid w:val="004666C8"/>
    <w:rsid w:val="00471099"/>
    <w:rsid w:val="00472563"/>
    <w:rsid w:val="00472A34"/>
    <w:rsid w:val="0047300C"/>
    <w:rsid w:val="004738FB"/>
    <w:rsid w:val="0047444C"/>
    <w:rsid w:val="00474BB1"/>
    <w:rsid w:val="00475D46"/>
    <w:rsid w:val="0047642A"/>
    <w:rsid w:val="00476FE3"/>
    <w:rsid w:val="00476FE5"/>
    <w:rsid w:val="00480756"/>
    <w:rsid w:val="00480982"/>
    <w:rsid w:val="00485935"/>
    <w:rsid w:val="00485C5B"/>
    <w:rsid w:val="004866A8"/>
    <w:rsid w:val="004901A5"/>
    <w:rsid w:val="00490C3F"/>
    <w:rsid w:val="004915D0"/>
    <w:rsid w:val="004932E8"/>
    <w:rsid w:val="00494786"/>
    <w:rsid w:val="00495488"/>
    <w:rsid w:val="00495617"/>
    <w:rsid w:val="004974BF"/>
    <w:rsid w:val="004A0F66"/>
    <w:rsid w:val="004A1138"/>
    <w:rsid w:val="004A1148"/>
    <w:rsid w:val="004A1F20"/>
    <w:rsid w:val="004A3D2B"/>
    <w:rsid w:val="004A54DE"/>
    <w:rsid w:val="004A63B1"/>
    <w:rsid w:val="004A79D5"/>
    <w:rsid w:val="004B02AE"/>
    <w:rsid w:val="004B0E45"/>
    <w:rsid w:val="004B1949"/>
    <w:rsid w:val="004B1ABD"/>
    <w:rsid w:val="004B21A5"/>
    <w:rsid w:val="004B2B3B"/>
    <w:rsid w:val="004B322E"/>
    <w:rsid w:val="004B5885"/>
    <w:rsid w:val="004B59A9"/>
    <w:rsid w:val="004C03B8"/>
    <w:rsid w:val="004C0FA4"/>
    <w:rsid w:val="004C16CE"/>
    <w:rsid w:val="004C1BE1"/>
    <w:rsid w:val="004C2D2C"/>
    <w:rsid w:val="004C4309"/>
    <w:rsid w:val="004C44BE"/>
    <w:rsid w:val="004C54ED"/>
    <w:rsid w:val="004C5A3F"/>
    <w:rsid w:val="004C747B"/>
    <w:rsid w:val="004D1085"/>
    <w:rsid w:val="004D41C9"/>
    <w:rsid w:val="004E0267"/>
    <w:rsid w:val="004E035D"/>
    <w:rsid w:val="004E2C1C"/>
    <w:rsid w:val="004E3F72"/>
    <w:rsid w:val="004E52DA"/>
    <w:rsid w:val="004E5FEE"/>
    <w:rsid w:val="004E6F9C"/>
    <w:rsid w:val="004F1F03"/>
    <w:rsid w:val="004F28A7"/>
    <w:rsid w:val="004F3610"/>
    <w:rsid w:val="004F3B20"/>
    <w:rsid w:val="004F3DA8"/>
    <w:rsid w:val="004F513A"/>
    <w:rsid w:val="004F64E6"/>
    <w:rsid w:val="00500537"/>
    <w:rsid w:val="00501446"/>
    <w:rsid w:val="005037F0"/>
    <w:rsid w:val="00505842"/>
    <w:rsid w:val="00505FB5"/>
    <w:rsid w:val="00506371"/>
    <w:rsid w:val="00507271"/>
    <w:rsid w:val="00507544"/>
    <w:rsid w:val="00512E08"/>
    <w:rsid w:val="005134C8"/>
    <w:rsid w:val="00513647"/>
    <w:rsid w:val="005136F5"/>
    <w:rsid w:val="00513D0A"/>
    <w:rsid w:val="00515946"/>
    <w:rsid w:val="00516A86"/>
    <w:rsid w:val="00516BCE"/>
    <w:rsid w:val="005171E9"/>
    <w:rsid w:val="00520C55"/>
    <w:rsid w:val="00521232"/>
    <w:rsid w:val="00522015"/>
    <w:rsid w:val="00523FFB"/>
    <w:rsid w:val="005275F6"/>
    <w:rsid w:val="00527ED3"/>
    <w:rsid w:val="00531702"/>
    <w:rsid w:val="005406DA"/>
    <w:rsid w:val="00541207"/>
    <w:rsid w:val="00542081"/>
    <w:rsid w:val="00542EA6"/>
    <w:rsid w:val="0054329F"/>
    <w:rsid w:val="0054336B"/>
    <w:rsid w:val="0054432D"/>
    <w:rsid w:val="00544E72"/>
    <w:rsid w:val="00545DB9"/>
    <w:rsid w:val="005463F7"/>
    <w:rsid w:val="005471BA"/>
    <w:rsid w:val="005500DF"/>
    <w:rsid w:val="0055025A"/>
    <w:rsid w:val="00551662"/>
    <w:rsid w:val="00552BD0"/>
    <w:rsid w:val="00553702"/>
    <w:rsid w:val="0055446F"/>
    <w:rsid w:val="005544AC"/>
    <w:rsid w:val="00556113"/>
    <w:rsid w:val="00556545"/>
    <w:rsid w:val="00556F90"/>
    <w:rsid w:val="00560581"/>
    <w:rsid w:val="00572102"/>
    <w:rsid w:val="0057331A"/>
    <w:rsid w:val="00573F96"/>
    <w:rsid w:val="0057422B"/>
    <w:rsid w:val="00574967"/>
    <w:rsid w:val="005800D0"/>
    <w:rsid w:val="00580345"/>
    <w:rsid w:val="005805E7"/>
    <w:rsid w:val="0058226C"/>
    <w:rsid w:val="00582E18"/>
    <w:rsid w:val="00590BA6"/>
    <w:rsid w:val="00592D9B"/>
    <w:rsid w:val="00595725"/>
    <w:rsid w:val="00595F46"/>
    <w:rsid w:val="00596C41"/>
    <w:rsid w:val="005A088E"/>
    <w:rsid w:val="005A14FF"/>
    <w:rsid w:val="005A2382"/>
    <w:rsid w:val="005A2EAF"/>
    <w:rsid w:val="005A5031"/>
    <w:rsid w:val="005A6800"/>
    <w:rsid w:val="005A7486"/>
    <w:rsid w:val="005A7896"/>
    <w:rsid w:val="005B1AF0"/>
    <w:rsid w:val="005B3093"/>
    <w:rsid w:val="005B40A4"/>
    <w:rsid w:val="005B475D"/>
    <w:rsid w:val="005B4A7B"/>
    <w:rsid w:val="005B6B58"/>
    <w:rsid w:val="005B7061"/>
    <w:rsid w:val="005C1690"/>
    <w:rsid w:val="005C3E46"/>
    <w:rsid w:val="005C3ECB"/>
    <w:rsid w:val="005C5153"/>
    <w:rsid w:val="005C5BF3"/>
    <w:rsid w:val="005C6655"/>
    <w:rsid w:val="005C66BA"/>
    <w:rsid w:val="005C7DEC"/>
    <w:rsid w:val="005D19FD"/>
    <w:rsid w:val="005D1FFF"/>
    <w:rsid w:val="005D299E"/>
    <w:rsid w:val="005D48AC"/>
    <w:rsid w:val="005D4CDD"/>
    <w:rsid w:val="005D5456"/>
    <w:rsid w:val="005D5D93"/>
    <w:rsid w:val="005D5DC6"/>
    <w:rsid w:val="005D6E18"/>
    <w:rsid w:val="005D7430"/>
    <w:rsid w:val="005E039B"/>
    <w:rsid w:val="005E1588"/>
    <w:rsid w:val="005E469C"/>
    <w:rsid w:val="005E53FC"/>
    <w:rsid w:val="005E585A"/>
    <w:rsid w:val="005F0698"/>
    <w:rsid w:val="005F09D2"/>
    <w:rsid w:val="005F0ED0"/>
    <w:rsid w:val="005F0F1B"/>
    <w:rsid w:val="005F132A"/>
    <w:rsid w:val="005F1BB0"/>
    <w:rsid w:val="005F1C6E"/>
    <w:rsid w:val="005F1DD2"/>
    <w:rsid w:val="005F241A"/>
    <w:rsid w:val="005F78DE"/>
    <w:rsid w:val="005F7B89"/>
    <w:rsid w:val="006012A3"/>
    <w:rsid w:val="00601E76"/>
    <w:rsid w:val="00602129"/>
    <w:rsid w:val="0060461F"/>
    <w:rsid w:val="006050A7"/>
    <w:rsid w:val="00605789"/>
    <w:rsid w:val="006067A9"/>
    <w:rsid w:val="00611AE1"/>
    <w:rsid w:val="00613F29"/>
    <w:rsid w:val="00622551"/>
    <w:rsid w:val="00623A90"/>
    <w:rsid w:val="006243EF"/>
    <w:rsid w:val="00624C37"/>
    <w:rsid w:val="00624E68"/>
    <w:rsid w:val="00625BE0"/>
    <w:rsid w:val="006309AE"/>
    <w:rsid w:val="006331C4"/>
    <w:rsid w:val="00634372"/>
    <w:rsid w:val="00635A0A"/>
    <w:rsid w:val="006362DE"/>
    <w:rsid w:val="0064016C"/>
    <w:rsid w:val="006416D0"/>
    <w:rsid w:val="0064208B"/>
    <w:rsid w:val="00642904"/>
    <w:rsid w:val="00643D1E"/>
    <w:rsid w:val="006459E3"/>
    <w:rsid w:val="00646EDF"/>
    <w:rsid w:val="00652804"/>
    <w:rsid w:val="00654195"/>
    <w:rsid w:val="00654B3F"/>
    <w:rsid w:val="00656C4D"/>
    <w:rsid w:val="00657DC3"/>
    <w:rsid w:val="00657F8A"/>
    <w:rsid w:val="00661758"/>
    <w:rsid w:val="006623AA"/>
    <w:rsid w:val="00662513"/>
    <w:rsid w:val="00662F0E"/>
    <w:rsid w:val="00662F51"/>
    <w:rsid w:val="0066327D"/>
    <w:rsid w:val="00663342"/>
    <w:rsid w:val="00664A99"/>
    <w:rsid w:val="0066519C"/>
    <w:rsid w:val="0066522C"/>
    <w:rsid w:val="006656F2"/>
    <w:rsid w:val="00665A7C"/>
    <w:rsid w:val="00667902"/>
    <w:rsid w:val="0067148F"/>
    <w:rsid w:val="00671720"/>
    <w:rsid w:val="00671D1A"/>
    <w:rsid w:val="00672DA5"/>
    <w:rsid w:val="006744BB"/>
    <w:rsid w:val="00674916"/>
    <w:rsid w:val="00675276"/>
    <w:rsid w:val="00677084"/>
    <w:rsid w:val="00677796"/>
    <w:rsid w:val="00680473"/>
    <w:rsid w:val="00680D31"/>
    <w:rsid w:val="00682353"/>
    <w:rsid w:val="00683C30"/>
    <w:rsid w:val="006903D3"/>
    <w:rsid w:val="00692248"/>
    <w:rsid w:val="00692BA3"/>
    <w:rsid w:val="00695C13"/>
    <w:rsid w:val="00696102"/>
    <w:rsid w:val="006962E6"/>
    <w:rsid w:val="00696530"/>
    <w:rsid w:val="00696DF9"/>
    <w:rsid w:val="00697529"/>
    <w:rsid w:val="006A068F"/>
    <w:rsid w:val="006A08CE"/>
    <w:rsid w:val="006A2A52"/>
    <w:rsid w:val="006A2C95"/>
    <w:rsid w:val="006A3213"/>
    <w:rsid w:val="006A3D3E"/>
    <w:rsid w:val="006A40D7"/>
    <w:rsid w:val="006A4624"/>
    <w:rsid w:val="006A6031"/>
    <w:rsid w:val="006A658D"/>
    <w:rsid w:val="006B01FE"/>
    <w:rsid w:val="006B264D"/>
    <w:rsid w:val="006B51E2"/>
    <w:rsid w:val="006B54A8"/>
    <w:rsid w:val="006B6784"/>
    <w:rsid w:val="006B6C7B"/>
    <w:rsid w:val="006B6CF7"/>
    <w:rsid w:val="006B7574"/>
    <w:rsid w:val="006C0567"/>
    <w:rsid w:val="006C08A3"/>
    <w:rsid w:val="006C164D"/>
    <w:rsid w:val="006C3303"/>
    <w:rsid w:val="006C3DAB"/>
    <w:rsid w:val="006C4CA2"/>
    <w:rsid w:val="006C65BC"/>
    <w:rsid w:val="006C78F5"/>
    <w:rsid w:val="006D26B6"/>
    <w:rsid w:val="006D3E72"/>
    <w:rsid w:val="006D47BF"/>
    <w:rsid w:val="006D58FC"/>
    <w:rsid w:val="006D592D"/>
    <w:rsid w:val="006D6145"/>
    <w:rsid w:val="006D73AC"/>
    <w:rsid w:val="006E0DDF"/>
    <w:rsid w:val="006E1232"/>
    <w:rsid w:val="006E23C4"/>
    <w:rsid w:val="006E43BF"/>
    <w:rsid w:val="006E4529"/>
    <w:rsid w:val="006E5716"/>
    <w:rsid w:val="006E624E"/>
    <w:rsid w:val="006E7841"/>
    <w:rsid w:val="006F0AC5"/>
    <w:rsid w:val="006F1FE6"/>
    <w:rsid w:val="006F2624"/>
    <w:rsid w:val="006F73ED"/>
    <w:rsid w:val="00700518"/>
    <w:rsid w:val="007009E6"/>
    <w:rsid w:val="007014A1"/>
    <w:rsid w:val="00701F00"/>
    <w:rsid w:val="00702DDA"/>
    <w:rsid w:val="0070391A"/>
    <w:rsid w:val="00706FD3"/>
    <w:rsid w:val="0071156A"/>
    <w:rsid w:val="00716DCE"/>
    <w:rsid w:val="00723062"/>
    <w:rsid w:val="007231C8"/>
    <w:rsid w:val="00727DFE"/>
    <w:rsid w:val="007302B3"/>
    <w:rsid w:val="00730733"/>
    <w:rsid w:val="007309A6"/>
    <w:rsid w:val="00730E3A"/>
    <w:rsid w:val="00736AAF"/>
    <w:rsid w:val="00736D68"/>
    <w:rsid w:val="0073747E"/>
    <w:rsid w:val="00740393"/>
    <w:rsid w:val="00741181"/>
    <w:rsid w:val="00741FFD"/>
    <w:rsid w:val="007433DD"/>
    <w:rsid w:val="00743AE5"/>
    <w:rsid w:val="007441F2"/>
    <w:rsid w:val="00746E38"/>
    <w:rsid w:val="007477A6"/>
    <w:rsid w:val="0075171B"/>
    <w:rsid w:val="00752C3B"/>
    <w:rsid w:val="0075430E"/>
    <w:rsid w:val="00757263"/>
    <w:rsid w:val="007574FE"/>
    <w:rsid w:val="0076025D"/>
    <w:rsid w:val="00761FC2"/>
    <w:rsid w:val="0076220E"/>
    <w:rsid w:val="00764E9A"/>
    <w:rsid w:val="00765B2A"/>
    <w:rsid w:val="007711D6"/>
    <w:rsid w:val="00773D37"/>
    <w:rsid w:val="00774F66"/>
    <w:rsid w:val="007776E0"/>
    <w:rsid w:val="00780B48"/>
    <w:rsid w:val="00783A34"/>
    <w:rsid w:val="00784A9B"/>
    <w:rsid w:val="0078591D"/>
    <w:rsid w:val="00787B7F"/>
    <w:rsid w:val="00790BE6"/>
    <w:rsid w:val="00791441"/>
    <w:rsid w:val="0079257A"/>
    <w:rsid w:val="0079272F"/>
    <w:rsid w:val="00792755"/>
    <w:rsid w:val="00793D3E"/>
    <w:rsid w:val="007956E4"/>
    <w:rsid w:val="007959C3"/>
    <w:rsid w:val="00795CB0"/>
    <w:rsid w:val="00796D5D"/>
    <w:rsid w:val="007971DC"/>
    <w:rsid w:val="007971F6"/>
    <w:rsid w:val="007A07CE"/>
    <w:rsid w:val="007A22EF"/>
    <w:rsid w:val="007A3112"/>
    <w:rsid w:val="007A3C4C"/>
    <w:rsid w:val="007A49E9"/>
    <w:rsid w:val="007A5999"/>
    <w:rsid w:val="007A727F"/>
    <w:rsid w:val="007A7BB2"/>
    <w:rsid w:val="007A7EE5"/>
    <w:rsid w:val="007B05A3"/>
    <w:rsid w:val="007B0BD3"/>
    <w:rsid w:val="007B25AF"/>
    <w:rsid w:val="007B3F92"/>
    <w:rsid w:val="007B5350"/>
    <w:rsid w:val="007C2D16"/>
    <w:rsid w:val="007C3B26"/>
    <w:rsid w:val="007C6B52"/>
    <w:rsid w:val="007C6E6E"/>
    <w:rsid w:val="007C7C7F"/>
    <w:rsid w:val="007D01DB"/>
    <w:rsid w:val="007D1329"/>
    <w:rsid w:val="007D16C5"/>
    <w:rsid w:val="007D35D5"/>
    <w:rsid w:val="007D442F"/>
    <w:rsid w:val="007D4C58"/>
    <w:rsid w:val="007D55BC"/>
    <w:rsid w:val="007D588A"/>
    <w:rsid w:val="007D6290"/>
    <w:rsid w:val="007D6929"/>
    <w:rsid w:val="007D73DC"/>
    <w:rsid w:val="007E0710"/>
    <w:rsid w:val="007E2B06"/>
    <w:rsid w:val="007E2F7C"/>
    <w:rsid w:val="007E33D6"/>
    <w:rsid w:val="007E536F"/>
    <w:rsid w:val="007E58F6"/>
    <w:rsid w:val="007E63A2"/>
    <w:rsid w:val="007E7D08"/>
    <w:rsid w:val="007F0011"/>
    <w:rsid w:val="007F0C01"/>
    <w:rsid w:val="007F0C0C"/>
    <w:rsid w:val="007F1F87"/>
    <w:rsid w:val="007F7FF8"/>
    <w:rsid w:val="0080374B"/>
    <w:rsid w:val="00807667"/>
    <w:rsid w:val="008112A1"/>
    <w:rsid w:val="00811B9D"/>
    <w:rsid w:val="00813217"/>
    <w:rsid w:val="008155CB"/>
    <w:rsid w:val="00816432"/>
    <w:rsid w:val="00816684"/>
    <w:rsid w:val="00821055"/>
    <w:rsid w:val="008210DF"/>
    <w:rsid w:val="00822616"/>
    <w:rsid w:val="00822A4D"/>
    <w:rsid w:val="00822BE6"/>
    <w:rsid w:val="00822E70"/>
    <w:rsid w:val="008230F5"/>
    <w:rsid w:val="008235E2"/>
    <w:rsid w:val="008247A4"/>
    <w:rsid w:val="00824DFF"/>
    <w:rsid w:val="00826029"/>
    <w:rsid w:val="00832203"/>
    <w:rsid w:val="0083387E"/>
    <w:rsid w:val="008351AA"/>
    <w:rsid w:val="008355A9"/>
    <w:rsid w:val="0084008F"/>
    <w:rsid w:val="00841EB4"/>
    <w:rsid w:val="00842388"/>
    <w:rsid w:val="00844513"/>
    <w:rsid w:val="0084604B"/>
    <w:rsid w:val="0084666C"/>
    <w:rsid w:val="00847F64"/>
    <w:rsid w:val="00852992"/>
    <w:rsid w:val="008551FC"/>
    <w:rsid w:val="008558CC"/>
    <w:rsid w:val="0085632D"/>
    <w:rsid w:val="008567C3"/>
    <w:rsid w:val="008613BB"/>
    <w:rsid w:val="00862D49"/>
    <w:rsid w:val="00862FE4"/>
    <w:rsid w:val="00863422"/>
    <w:rsid w:val="0086389A"/>
    <w:rsid w:val="008667B3"/>
    <w:rsid w:val="00867068"/>
    <w:rsid w:val="0086782B"/>
    <w:rsid w:val="00867AC0"/>
    <w:rsid w:val="00870E19"/>
    <w:rsid w:val="0087605E"/>
    <w:rsid w:val="0087747A"/>
    <w:rsid w:val="00877905"/>
    <w:rsid w:val="00877FE8"/>
    <w:rsid w:val="00883A1F"/>
    <w:rsid w:val="008872CE"/>
    <w:rsid w:val="008873DB"/>
    <w:rsid w:val="0089012C"/>
    <w:rsid w:val="00890BBD"/>
    <w:rsid w:val="00891360"/>
    <w:rsid w:val="00892BAF"/>
    <w:rsid w:val="00892C84"/>
    <w:rsid w:val="00894059"/>
    <w:rsid w:val="008941AE"/>
    <w:rsid w:val="00894EB7"/>
    <w:rsid w:val="00897ABA"/>
    <w:rsid w:val="008A01E6"/>
    <w:rsid w:val="008A0620"/>
    <w:rsid w:val="008A3407"/>
    <w:rsid w:val="008A408D"/>
    <w:rsid w:val="008A5CAB"/>
    <w:rsid w:val="008A7F17"/>
    <w:rsid w:val="008B0A21"/>
    <w:rsid w:val="008B1FEE"/>
    <w:rsid w:val="008B3DD4"/>
    <w:rsid w:val="008B7076"/>
    <w:rsid w:val="008B71D9"/>
    <w:rsid w:val="008C1D15"/>
    <w:rsid w:val="008C248A"/>
    <w:rsid w:val="008C29EA"/>
    <w:rsid w:val="008C40E7"/>
    <w:rsid w:val="008C42A6"/>
    <w:rsid w:val="008C51A4"/>
    <w:rsid w:val="008C74A5"/>
    <w:rsid w:val="008C7880"/>
    <w:rsid w:val="008C7AC3"/>
    <w:rsid w:val="008D1103"/>
    <w:rsid w:val="008D21DA"/>
    <w:rsid w:val="008D2853"/>
    <w:rsid w:val="008D612E"/>
    <w:rsid w:val="008E0FAC"/>
    <w:rsid w:val="008E10CF"/>
    <w:rsid w:val="008E3C2D"/>
    <w:rsid w:val="008E40B0"/>
    <w:rsid w:val="008E5F73"/>
    <w:rsid w:val="008F6525"/>
    <w:rsid w:val="008F727E"/>
    <w:rsid w:val="00900911"/>
    <w:rsid w:val="0090121F"/>
    <w:rsid w:val="00902393"/>
    <w:rsid w:val="0090394D"/>
    <w:rsid w:val="00903954"/>
    <w:rsid w:val="00903C32"/>
    <w:rsid w:val="00903EAE"/>
    <w:rsid w:val="009041C7"/>
    <w:rsid w:val="0090453D"/>
    <w:rsid w:val="00904C21"/>
    <w:rsid w:val="009150DA"/>
    <w:rsid w:val="00916B16"/>
    <w:rsid w:val="009173B9"/>
    <w:rsid w:val="0092056D"/>
    <w:rsid w:val="0092263C"/>
    <w:rsid w:val="00922E4D"/>
    <w:rsid w:val="009235BF"/>
    <w:rsid w:val="009249BB"/>
    <w:rsid w:val="00924EE0"/>
    <w:rsid w:val="00926DF8"/>
    <w:rsid w:val="00931968"/>
    <w:rsid w:val="00932A27"/>
    <w:rsid w:val="0093335D"/>
    <w:rsid w:val="009345C1"/>
    <w:rsid w:val="00934FDF"/>
    <w:rsid w:val="009350BF"/>
    <w:rsid w:val="0093613E"/>
    <w:rsid w:val="0094011A"/>
    <w:rsid w:val="009416D3"/>
    <w:rsid w:val="00941A75"/>
    <w:rsid w:val="00941E12"/>
    <w:rsid w:val="00941E36"/>
    <w:rsid w:val="00943026"/>
    <w:rsid w:val="009431A3"/>
    <w:rsid w:val="00943356"/>
    <w:rsid w:val="009435D0"/>
    <w:rsid w:val="00943D46"/>
    <w:rsid w:val="0095030D"/>
    <w:rsid w:val="0095279A"/>
    <w:rsid w:val="00952B78"/>
    <w:rsid w:val="00955615"/>
    <w:rsid w:val="009560C1"/>
    <w:rsid w:val="0095693B"/>
    <w:rsid w:val="009573DF"/>
    <w:rsid w:val="00960072"/>
    <w:rsid w:val="00960A46"/>
    <w:rsid w:val="00960E13"/>
    <w:rsid w:val="009619BC"/>
    <w:rsid w:val="009624E9"/>
    <w:rsid w:val="00962BE4"/>
    <w:rsid w:val="009630FE"/>
    <w:rsid w:val="00963103"/>
    <w:rsid w:val="009664C0"/>
    <w:rsid w:val="00966B81"/>
    <w:rsid w:val="00966D9D"/>
    <w:rsid w:val="00966FC5"/>
    <w:rsid w:val="00967AAD"/>
    <w:rsid w:val="0097216B"/>
    <w:rsid w:val="00973A53"/>
    <w:rsid w:val="00975421"/>
    <w:rsid w:val="009755AE"/>
    <w:rsid w:val="00976040"/>
    <w:rsid w:val="00976C48"/>
    <w:rsid w:val="00977F79"/>
    <w:rsid w:val="009801C5"/>
    <w:rsid w:val="00980846"/>
    <w:rsid w:val="00980A98"/>
    <w:rsid w:val="00981D3E"/>
    <w:rsid w:val="0098327D"/>
    <w:rsid w:val="009852BC"/>
    <w:rsid w:val="00986AD5"/>
    <w:rsid w:val="009877AD"/>
    <w:rsid w:val="00990914"/>
    <w:rsid w:val="00992978"/>
    <w:rsid w:val="009934C8"/>
    <w:rsid w:val="009952EE"/>
    <w:rsid w:val="00996532"/>
    <w:rsid w:val="00996683"/>
    <w:rsid w:val="009A0D72"/>
    <w:rsid w:val="009A0D90"/>
    <w:rsid w:val="009A12F9"/>
    <w:rsid w:val="009A1C6A"/>
    <w:rsid w:val="009A1EAE"/>
    <w:rsid w:val="009A3D1E"/>
    <w:rsid w:val="009A53D9"/>
    <w:rsid w:val="009B11D7"/>
    <w:rsid w:val="009B23C1"/>
    <w:rsid w:val="009B248A"/>
    <w:rsid w:val="009B59A6"/>
    <w:rsid w:val="009C09A0"/>
    <w:rsid w:val="009C3A72"/>
    <w:rsid w:val="009C72EE"/>
    <w:rsid w:val="009C7720"/>
    <w:rsid w:val="009D1757"/>
    <w:rsid w:val="009D2636"/>
    <w:rsid w:val="009D2921"/>
    <w:rsid w:val="009D4D72"/>
    <w:rsid w:val="009D5594"/>
    <w:rsid w:val="009D58AA"/>
    <w:rsid w:val="009D72A7"/>
    <w:rsid w:val="009D773B"/>
    <w:rsid w:val="009D7EB9"/>
    <w:rsid w:val="009D7F0A"/>
    <w:rsid w:val="009E07F6"/>
    <w:rsid w:val="009E0B49"/>
    <w:rsid w:val="009E1967"/>
    <w:rsid w:val="009E2479"/>
    <w:rsid w:val="009E3775"/>
    <w:rsid w:val="009E52C1"/>
    <w:rsid w:val="009E62B2"/>
    <w:rsid w:val="009E63FC"/>
    <w:rsid w:val="009E67B9"/>
    <w:rsid w:val="009E77B5"/>
    <w:rsid w:val="009F00FA"/>
    <w:rsid w:val="009F24E5"/>
    <w:rsid w:val="009F2530"/>
    <w:rsid w:val="009F3715"/>
    <w:rsid w:val="009F3A9D"/>
    <w:rsid w:val="009F3CBD"/>
    <w:rsid w:val="009F4AEC"/>
    <w:rsid w:val="009F5B41"/>
    <w:rsid w:val="009F5E51"/>
    <w:rsid w:val="009F5FC7"/>
    <w:rsid w:val="009F7F50"/>
    <w:rsid w:val="00A00457"/>
    <w:rsid w:val="00A00ECF"/>
    <w:rsid w:val="00A00EFC"/>
    <w:rsid w:val="00A0102F"/>
    <w:rsid w:val="00A01917"/>
    <w:rsid w:val="00A01EA2"/>
    <w:rsid w:val="00A05FC2"/>
    <w:rsid w:val="00A0708C"/>
    <w:rsid w:val="00A10E4D"/>
    <w:rsid w:val="00A12949"/>
    <w:rsid w:val="00A12C20"/>
    <w:rsid w:val="00A172B8"/>
    <w:rsid w:val="00A2023C"/>
    <w:rsid w:val="00A20918"/>
    <w:rsid w:val="00A20C27"/>
    <w:rsid w:val="00A21327"/>
    <w:rsid w:val="00A21A9F"/>
    <w:rsid w:val="00A22B20"/>
    <w:rsid w:val="00A2302F"/>
    <w:rsid w:val="00A23AFA"/>
    <w:rsid w:val="00A24947"/>
    <w:rsid w:val="00A2751C"/>
    <w:rsid w:val="00A31B3E"/>
    <w:rsid w:val="00A33A6E"/>
    <w:rsid w:val="00A3473F"/>
    <w:rsid w:val="00A36209"/>
    <w:rsid w:val="00A3687B"/>
    <w:rsid w:val="00A36DE2"/>
    <w:rsid w:val="00A43B26"/>
    <w:rsid w:val="00A45C01"/>
    <w:rsid w:val="00A4630C"/>
    <w:rsid w:val="00A46D6D"/>
    <w:rsid w:val="00A522AE"/>
    <w:rsid w:val="00A529F7"/>
    <w:rsid w:val="00A532F3"/>
    <w:rsid w:val="00A565BE"/>
    <w:rsid w:val="00A6021F"/>
    <w:rsid w:val="00A608DF"/>
    <w:rsid w:val="00A639DC"/>
    <w:rsid w:val="00A63D29"/>
    <w:rsid w:val="00A65AE0"/>
    <w:rsid w:val="00A71C31"/>
    <w:rsid w:val="00A72788"/>
    <w:rsid w:val="00A729FA"/>
    <w:rsid w:val="00A7395B"/>
    <w:rsid w:val="00A75C58"/>
    <w:rsid w:val="00A81D8C"/>
    <w:rsid w:val="00A83A17"/>
    <w:rsid w:val="00A83D2F"/>
    <w:rsid w:val="00A8489E"/>
    <w:rsid w:val="00A84D69"/>
    <w:rsid w:val="00A858CE"/>
    <w:rsid w:val="00A85A92"/>
    <w:rsid w:val="00A87047"/>
    <w:rsid w:val="00A87815"/>
    <w:rsid w:val="00A90C6A"/>
    <w:rsid w:val="00A90EB6"/>
    <w:rsid w:val="00A913ED"/>
    <w:rsid w:val="00A940E3"/>
    <w:rsid w:val="00A94573"/>
    <w:rsid w:val="00A94A05"/>
    <w:rsid w:val="00A95404"/>
    <w:rsid w:val="00A97E0C"/>
    <w:rsid w:val="00AA1061"/>
    <w:rsid w:val="00AA4064"/>
    <w:rsid w:val="00AA501B"/>
    <w:rsid w:val="00AA5740"/>
    <w:rsid w:val="00AA5990"/>
    <w:rsid w:val="00AA59EC"/>
    <w:rsid w:val="00AA5C56"/>
    <w:rsid w:val="00AA6809"/>
    <w:rsid w:val="00AB02A7"/>
    <w:rsid w:val="00AB0361"/>
    <w:rsid w:val="00AB253D"/>
    <w:rsid w:val="00AB2575"/>
    <w:rsid w:val="00AB2975"/>
    <w:rsid w:val="00AB3DBE"/>
    <w:rsid w:val="00AB4458"/>
    <w:rsid w:val="00AB44E7"/>
    <w:rsid w:val="00AB468C"/>
    <w:rsid w:val="00AB60AE"/>
    <w:rsid w:val="00AB7CE7"/>
    <w:rsid w:val="00AC01B2"/>
    <w:rsid w:val="00AC1664"/>
    <w:rsid w:val="00AC29F3"/>
    <w:rsid w:val="00AC519E"/>
    <w:rsid w:val="00AC6BA2"/>
    <w:rsid w:val="00AC6C09"/>
    <w:rsid w:val="00AD2603"/>
    <w:rsid w:val="00AD2752"/>
    <w:rsid w:val="00AD34AA"/>
    <w:rsid w:val="00AD457F"/>
    <w:rsid w:val="00AD47FA"/>
    <w:rsid w:val="00AD6C60"/>
    <w:rsid w:val="00AD7CE4"/>
    <w:rsid w:val="00AE07F7"/>
    <w:rsid w:val="00AE29F6"/>
    <w:rsid w:val="00AE3418"/>
    <w:rsid w:val="00AE3A85"/>
    <w:rsid w:val="00AE3E50"/>
    <w:rsid w:val="00AE4280"/>
    <w:rsid w:val="00AE5808"/>
    <w:rsid w:val="00AE5AD7"/>
    <w:rsid w:val="00AE5EF9"/>
    <w:rsid w:val="00AE6371"/>
    <w:rsid w:val="00AE6609"/>
    <w:rsid w:val="00AE6757"/>
    <w:rsid w:val="00AE7F3E"/>
    <w:rsid w:val="00AF257E"/>
    <w:rsid w:val="00AF3537"/>
    <w:rsid w:val="00AF513C"/>
    <w:rsid w:val="00AF5C00"/>
    <w:rsid w:val="00B02126"/>
    <w:rsid w:val="00B037F0"/>
    <w:rsid w:val="00B05953"/>
    <w:rsid w:val="00B066AD"/>
    <w:rsid w:val="00B06981"/>
    <w:rsid w:val="00B11E5C"/>
    <w:rsid w:val="00B155FF"/>
    <w:rsid w:val="00B16B2F"/>
    <w:rsid w:val="00B21406"/>
    <w:rsid w:val="00B2163A"/>
    <w:rsid w:val="00B21E23"/>
    <w:rsid w:val="00B222D4"/>
    <w:rsid w:val="00B231E5"/>
    <w:rsid w:val="00B236BC"/>
    <w:rsid w:val="00B246E1"/>
    <w:rsid w:val="00B25331"/>
    <w:rsid w:val="00B27272"/>
    <w:rsid w:val="00B274DB"/>
    <w:rsid w:val="00B27E22"/>
    <w:rsid w:val="00B31311"/>
    <w:rsid w:val="00B3136F"/>
    <w:rsid w:val="00B313C5"/>
    <w:rsid w:val="00B33063"/>
    <w:rsid w:val="00B34F4D"/>
    <w:rsid w:val="00B357EB"/>
    <w:rsid w:val="00B3692D"/>
    <w:rsid w:val="00B36EDD"/>
    <w:rsid w:val="00B36F40"/>
    <w:rsid w:val="00B37B4D"/>
    <w:rsid w:val="00B41F9B"/>
    <w:rsid w:val="00B438C7"/>
    <w:rsid w:val="00B45985"/>
    <w:rsid w:val="00B47D5F"/>
    <w:rsid w:val="00B47F7B"/>
    <w:rsid w:val="00B52B2A"/>
    <w:rsid w:val="00B53307"/>
    <w:rsid w:val="00B53413"/>
    <w:rsid w:val="00B5465E"/>
    <w:rsid w:val="00B56727"/>
    <w:rsid w:val="00B60CB3"/>
    <w:rsid w:val="00B60D20"/>
    <w:rsid w:val="00B60D21"/>
    <w:rsid w:val="00B616EB"/>
    <w:rsid w:val="00B6351D"/>
    <w:rsid w:val="00B6447D"/>
    <w:rsid w:val="00B71846"/>
    <w:rsid w:val="00B72FC9"/>
    <w:rsid w:val="00B75295"/>
    <w:rsid w:val="00B774CD"/>
    <w:rsid w:val="00B81059"/>
    <w:rsid w:val="00B83035"/>
    <w:rsid w:val="00B8326E"/>
    <w:rsid w:val="00B845F8"/>
    <w:rsid w:val="00B84A4A"/>
    <w:rsid w:val="00B8646E"/>
    <w:rsid w:val="00B90BF2"/>
    <w:rsid w:val="00B925A0"/>
    <w:rsid w:val="00B941A9"/>
    <w:rsid w:val="00B94611"/>
    <w:rsid w:val="00B949BD"/>
    <w:rsid w:val="00B94FF7"/>
    <w:rsid w:val="00B966C5"/>
    <w:rsid w:val="00B97198"/>
    <w:rsid w:val="00BA0748"/>
    <w:rsid w:val="00BA5C6E"/>
    <w:rsid w:val="00BA5E94"/>
    <w:rsid w:val="00BA6E20"/>
    <w:rsid w:val="00BB2DB5"/>
    <w:rsid w:val="00BB3316"/>
    <w:rsid w:val="00BB5398"/>
    <w:rsid w:val="00BB632A"/>
    <w:rsid w:val="00BB6A28"/>
    <w:rsid w:val="00BB6E71"/>
    <w:rsid w:val="00BB7178"/>
    <w:rsid w:val="00BC0630"/>
    <w:rsid w:val="00BC1DF8"/>
    <w:rsid w:val="00BC1F9E"/>
    <w:rsid w:val="00BC296A"/>
    <w:rsid w:val="00BC361B"/>
    <w:rsid w:val="00BC5300"/>
    <w:rsid w:val="00BD0233"/>
    <w:rsid w:val="00BD32F5"/>
    <w:rsid w:val="00BD36F3"/>
    <w:rsid w:val="00BD41E0"/>
    <w:rsid w:val="00BD4430"/>
    <w:rsid w:val="00BD4459"/>
    <w:rsid w:val="00BE0471"/>
    <w:rsid w:val="00BE1A72"/>
    <w:rsid w:val="00BE1F74"/>
    <w:rsid w:val="00BE205E"/>
    <w:rsid w:val="00BE343D"/>
    <w:rsid w:val="00BE3FB0"/>
    <w:rsid w:val="00BE6675"/>
    <w:rsid w:val="00BE7B98"/>
    <w:rsid w:val="00BF1F3C"/>
    <w:rsid w:val="00BF2CF1"/>
    <w:rsid w:val="00BF2D6F"/>
    <w:rsid w:val="00BF2EB9"/>
    <w:rsid w:val="00BF4367"/>
    <w:rsid w:val="00BF5120"/>
    <w:rsid w:val="00BF7D7B"/>
    <w:rsid w:val="00C000D8"/>
    <w:rsid w:val="00C021E7"/>
    <w:rsid w:val="00C02B87"/>
    <w:rsid w:val="00C02EC8"/>
    <w:rsid w:val="00C05739"/>
    <w:rsid w:val="00C06B57"/>
    <w:rsid w:val="00C076D0"/>
    <w:rsid w:val="00C1006E"/>
    <w:rsid w:val="00C10778"/>
    <w:rsid w:val="00C10A76"/>
    <w:rsid w:val="00C110A9"/>
    <w:rsid w:val="00C1387C"/>
    <w:rsid w:val="00C14488"/>
    <w:rsid w:val="00C15C43"/>
    <w:rsid w:val="00C15EBE"/>
    <w:rsid w:val="00C16544"/>
    <w:rsid w:val="00C16CA3"/>
    <w:rsid w:val="00C21327"/>
    <w:rsid w:val="00C220F3"/>
    <w:rsid w:val="00C222CF"/>
    <w:rsid w:val="00C248E7"/>
    <w:rsid w:val="00C262FB"/>
    <w:rsid w:val="00C269E0"/>
    <w:rsid w:val="00C3029B"/>
    <w:rsid w:val="00C361E1"/>
    <w:rsid w:val="00C37FDD"/>
    <w:rsid w:val="00C403A2"/>
    <w:rsid w:val="00C4086D"/>
    <w:rsid w:val="00C40969"/>
    <w:rsid w:val="00C41625"/>
    <w:rsid w:val="00C41EE9"/>
    <w:rsid w:val="00C42564"/>
    <w:rsid w:val="00C42FC3"/>
    <w:rsid w:val="00C432FC"/>
    <w:rsid w:val="00C4463D"/>
    <w:rsid w:val="00C45F9F"/>
    <w:rsid w:val="00C468E2"/>
    <w:rsid w:val="00C51CF9"/>
    <w:rsid w:val="00C52814"/>
    <w:rsid w:val="00C5284A"/>
    <w:rsid w:val="00C54677"/>
    <w:rsid w:val="00C56991"/>
    <w:rsid w:val="00C60B75"/>
    <w:rsid w:val="00C61F41"/>
    <w:rsid w:val="00C638F3"/>
    <w:rsid w:val="00C6565F"/>
    <w:rsid w:val="00C6714B"/>
    <w:rsid w:val="00C67AFF"/>
    <w:rsid w:val="00C8131D"/>
    <w:rsid w:val="00C82CE6"/>
    <w:rsid w:val="00C8316C"/>
    <w:rsid w:val="00C8387C"/>
    <w:rsid w:val="00C83A9F"/>
    <w:rsid w:val="00C847ED"/>
    <w:rsid w:val="00C8499B"/>
    <w:rsid w:val="00C85102"/>
    <w:rsid w:val="00C863F8"/>
    <w:rsid w:val="00C87110"/>
    <w:rsid w:val="00C874BB"/>
    <w:rsid w:val="00C9116D"/>
    <w:rsid w:val="00C918E9"/>
    <w:rsid w:val="00C92685"/>
    <w:rsid w:val="00C93187"/>
    <w:rsid w:val="00C93396"/>
    <w:rsid w:val="00C94B78"/>
    <w:rsid w:val="00C94DE5"/>
    <w:rsid w:val="00C96ACD"/>
    <w:rsid w:val="00C97C3A"/>
    <w:rsid w:val="00CA0F5D"/>
    <w:rsid w:val="00CA1463"/>
    <w:rsid w:val="00CA1896"/>
    <w:rsid w:val="00CA2491"/>
    <w:rsid w:val="00CA2C34"/>
    <w:rsid w:val="00CA357E"/>
    <w:rsid w:val="00CA6B09"/>
    <w:rsid w:val="00CA7908"/>
    <w:rsid w:val="00CA7C09"/>
    <w:rsid w:val="00CB1A3F"/>
    <w:rsid w:val="00CB3D9C"/>
    <w:rsid w:val="00CB5B28"/>
    <w:rsid w:val="00CB5C9D"/>
    <w:rsid w:val="00CB5F09"/>
    <w:rsid w:val="00CB6393"/>
    <w:rsid w:val="00CC2997"/>
    <w:rsid w:val="00CC2A05"/>
    <w:rsid w:val="00CC2B79"/>
    <w:rsid w:val="00CC2DBD"/>
    <w:rsid w:val="00CC304D"/>
    <w:rsid w:val="00CC3E59"/>
    <w:rsid w:val="00CC568D"/>
    <w:rsid w:val="00CC710D"/>
    <w:rsid w:val="00CC73D7"/>
    <w:rsid w:val="00CD2E54"/>
    <w:rsid w:val="00CD5D13"/>
    <w:rsid w:val="00CD65DE"/>
    <w:rsid w:val="00CD69C9"/>
    <w:rsid w:val="00CD6D8C"/>
    <w:rsid w:val="00CD75E1"/>
    <w:rsid w:val="00CE03DE"/>
    <w:rsid w:val="00CE24E6"/>
    <w:rsid w:val="00CE2950"/>
    <w:rsid w:val="00CE43F5"/>
    <w:rsid w:val="00CE49C8"/>
    <w:rsid w:val="00CF2CD2"/>
    <w:rsid w:val="00CF46B4"/>
    <w:rsid w:val="00CF51C1"/>
    <w:rsid w:val="00CF5371"/>
    <w:rsid w:val="00CF630D"/>
    <w:rsid w:val="00CF6972"/>
    <w:rsid w:val="00D00AE9"/>
    <w:rsid w:val="00D00F17"/>
    <w:rsid w:val="00D016C9"/>
    <w:rsid w:val="00D02B72"/>
    <w:rsid w:val="00D02E4A"/>
    <w:rsid w:val="00D0323A"/>
    <w:rsid w:val="00D0340F"/>
    <w:rsid w:val="00D04A7D"/>
    <w:rsid w:val="00D0559F"/>
    <w:rsid w:val="00D064B5"/>
    <w:rsid w:val="00D077E9"/>
    <w:rsid w:val="00D10103"/>
    <w:rsid w:val="00D11970"/>
    <w:rsid w:val="00D12665"/>
    <w:rsid w:val="00D131B2"/>
    <w:rsid w:val="00D15FDE"/>
    <w:rsid w:val="00D166CE"/>
    <w:rsid w:val="00D2094A"/>
    <w:rsid w:val="00D235BF"/>
    <w:rsid w:val="00D2404A"/>
    <w:rsid w:val="00D25FB2"/>
    <w:rsid w:val="00D2669D"/>
    <w:rsid w:val="00D26725"/>
    <w:rsid w:val="00D268CA"/>
    <w:rsid w:val="00D26B4B"/>
    <w:rsid w:val="00D301FA"/>
    <w:rsid w:val="00D33AF0"/>
    <w:rsid w:val="00D36215"/>
    <w:rsid w:val="00D364DB"/>
    <w:rsid w:val="00D365FC"/>
    <w:rsid w:val="00D36F44"/>
    <w:rsid w:val="00D37C76"/>
    <w:rsid w:val="00D40249"/>
    <w:rsid w:val="00D41422"/>
    <w:rsid w:val="00D42CB7"/>
    <w:rsid w:val="00D4413B"/>
    <w:rsid w:val="00D44436"/>
    <w:rsid w:val="00D4595A"/>
    <w:rsid w:val="00D45B51"/>
    <w:rsid w:val="00D470DB"/>
    <w:rsid w:val="00D504D2"/>
    <w:rsid w:val="00D50DB2"/>
    <w:rsid w:val="00D5235C"/>
    <w:rsid w:val="00D5413D"/>
    <w:rsid w:val="00D561C2"/>
    <w:rsid w:val="00D56FC6"/>
    <w:rsid w:val="00D570A9"/>
    <w:rsid w:val="00D5735F"/>
    <w:rsid w:val="00D60E55"/>
    <w:rsid w:val="00D6183E"/>
    <w:rsid w:val="00D639F0"/>
    <w:rsid w:val="00D65F1D"/>
    <w:rsid w:val="00D673D6"/>
    <w:rsid w:val="00D67645"/>
    <w:rsid w:val="00D6764F"/>
    <w:rsid w:val="00D70C35"/>
    <w:rsid w:val="00D70D02"/>
    <w:rsid w:val="00D71BCB"/>
    <w:rsid w:val="00D72332"/>
    <w:rsid w:val="00D72DD8"/>
    <w:rsid w:val="00D74625"/>
    <w:rsid w:val="00D74FCE"/>
    <w:rsid w:val="00D75691"/>
    <w:rsid w:val="00D76537"/>
    <w:rsid w:val="00D770C7"/>
    <w:rsid w:val="00D8183B"/>
    <w:rsid w:val="00D85980"/>
    <w:rsid w:val="00D85BDC"/>
    <w:rsid w:val="00D86945"/>
    <w:rsid w:val="00D86C3A"/>
    <w:rsid w:val="00D90290"/>
    <w:rsid w:val="00D90AEF"/>
    <w:rsid w:val="00D91745"/>
    <w:rsid w:val="00D91CB7"/>
    <w:rsid w:val="00D93376"/>
    <w:rsid w:val="00D94E36"/>
    <w:rsid w:val="00D96174"/>
    <w:rsid w:val="00D97E8A"/>
    <w:rsid w:val="00DA4CA3"/>
    <w:rsid w:val="00DA53F4"/>
    <w:rsid w:val="00DA728A"/>
    <w:rsid w:val="00DB1B36"/>
    <w:rsid w:val="00DB4E3C"/>
    <w:rsid w:val="00DB4F0E"/>
    <w:rsid w:val="00DB538D"/>
    <w:rsid w:val="00DB6905"/>
    <w:rsid w:val="00DB6C8E"/>
    <w:rsid w:val="00DB70A3"/>
    <w:rsid w:val="00DB7E6B"/>
    <w:rsid w:val="00DC04A2"/>
    <w:rsid w:val="00DC11EF"/>
    <w:rsid w:val="00DC154D"/>
    <w:rsid w:val="00DC2720"/>
    <w:rsid w:val="00DC2734"/>
    <w:rsid w:val="00DC3581"/>
    <w:rsid w:val="00DC706A"/>
    <w:rsid w:val="00DC794A"/>
    <w:rsid w:val="00DD136C"/>
    <w:rsid w:val="00DD152F"/>
    <w:rsid w:val="00DD317C"/>
    <w:rsid w:val="00DD4440"/>
    <w:rsid w:val="00DD45C2"/>
    <w:rsid w:val="00DD5851"/>
    <w:rsid w:val="00DD5EF9"/>
    <w:rsid w:val="00DD7177"/>
    <w:rsid w:val="00DD761B"/>
    <w:rsid w:val="00DE0FAA"/>
    <w:rsid w:val="00DE213F"/>
    <w:rsid w:val="00DE232C"/>
    <w:rsid w:val="00DE250E"/>
    <w:rsid w:val="00DE68D5"/>
    <w:rsid w:val="00DF027C"/>
    <w:rsid w:val="00DF0302"/>
    <w:rsid w:val="00DF1E61"/>
    <w:rsid w:val="00DF2A70"/>
    <w:rsid w:val="00DF333D"/>
    <w:rsid w:val="00E00A32"/>
    <w:rsid w:val="00E00A43"/>
    <w:rsid w:val="00E01016"/>
    <w:rsid w:val="00E013B4"/>
    <w:rsid w:val="00E013E8"/>
    <w:rsid w:val="00E0229F"/>
    <w:rsid w:val="00E0316C"/>
    <w:rsid w:val="00E031AB"/>
    <w:rsid w:val="00E0481A"/>
    <w:rsid w:val="00E078E7"/>
    <w:rsid w:val="00E11872"/>
    <w:rsid w:val="00E1207F"/>
    <w:rsid w:val="00E12D5F"/>
    <w:rsid w:val="00E1315C"/>
    <w:rsid w:val="00E15CEE"/>
    <w:rsid w:val="00E16B68"/>
    <w:rsid w:val="00E17664"/>
    <w:rsid w:val="00E20748"/>
    <w:rsid w:val="00E22ACD"/>
    <w:rsid w:val="00E2622D"/>
    <w:rsid w:val="00E32E16"/>
    <w:rsid w:val="00E33531"/>
    <w:rsid w:val="00E33E12"/>
    <w:rsid w:val="00E37327"/>
    <w:rsid w:val="00E41736"/>
    <w:rsid w:val="00E41E0A"/>
    <w:rsid w:val="00E41E9A"/>
    <w:rsid w:val="00E41FEC"/>
    <w:rsid w:val="00E42F3E"/>
    <w:rsid w:val="00E43267"/>
    <w:rsid w:val="00E46E6F"/>
    <w:rsid w:val="00E47654"/>
    <w:rsid w:val="00E503CD"/>
    <w:rsid w:val="00E5263E"/>
    <w:rsid w:val="00E52D13"/>
    <w:rsid w:val="00E53402"/>
    <w:rsid w:val="00E53862"/>
    <w:rsid w:val="00E53C58"/>
    <w:rsid w:val="00E5422A"/>
    <w:rsid w:val="00E544C4"/>
    <w:rsid w:val="00E57846"/>
    <w:rsid w:val="00E6089C"/>
    <w:rsid w:val="00E6106E"/>
    <w:rsid w:val="00E61848"/>
    <w:rsid w:val="00E620B0"/>
    <w:rsid w:val="00E633BA"/>
    <w:rsid w:val="00E65476"/>
    <w:rsid w:val="00E668C6"/>
    <w:rsid w:val="00E66983"/>
    <w:rsid w:val="00E672E5"/>
    <w:rsid w:val="00E67AC5"/>
    <w:rsid w:val="00E71238"/>
    <w:rsid w:val="00E7290C"/>
    <w:rsid w:val="00E7295C"/>
    <w:rsid w:val="00E7424C"/>
    <w:rsid w:val="00E752AB"/>
    <w:rsid w:val="00E76FF7"/>
    <w:rsid w:val="00E77EA1"/>
    <w:rsid w:val="00E801AB"/>
    <w:rsid w:val="00E81B40"/>
    <w:rsid w:val="00E81F30"/>
    <w:rsid w:val="00E82460"/>
    <w:rsid w:val="00E82811"/>
    <w:rsid w:val="00E8484A"/>
    <w:rsid w:val="00E873E6"/>
    <w:rsid w:val="00E92068"/>
    <w:rsid w:val="00E9384F"/>
    <w:rsid w:val="00E94CCA"/>
    <w:rsid w:val="00E96B79"/>
    <w:rsid w:val="00EA0D77"/>
    <w:rsid w:val="00EA2D76"/>
    <w:rsid w:val="00EA3395"/>
    <w:rsid w:val="00EA390A"/>
    <w:rsid w:val="00EA51EF"/>
    <w:rsid w:val="00EA59CB"/>
    <w:rsid w:val="00EA62FD"/>
    <w:rsid w:val="00EA69BC"/>
    <w:rsid w:val="00EA71A1"/>
    <w:rsid w:val="00EA7B02"/>
    <w:rsid w:val="00EB008C"/>
    <w:rsid w:val="00EB029D"/>
    <w:rsid w:val="00EB0A48"/>
    <w:rsid w:val="00EB0D4D"/>
    <w:rsid w:val="00EB335F"/>
    <w:rsid w:val="00EB3BE7"/>
    <w:rsid w:val="00EB3D11"/>
    <w:rsid w:val="00EB669A"/>
    <w:rsid w:val="00EB6E27"/>
    <w:rsid w:val="00EC2556"/>
    <w:rsid w:val="00EC77D2"/>
    <w:rsid w:val="00ED0DB7"/>
    <w:rsid w:val="00ED18D6"/>
    <w:rsid w:val="00ED663C"/>
    <w:rsid w:val="00EE14F0"/>
    <w:rsid w:val="00EE29BE"/>
    <w:rsid w:val="00EE4FD1"/>
    <w:rsid w:val="00EE5BF5"/>
    <w:rsid w:val="00EE6745"/>
    <w:rsid w:val="00EF01A2"/>
    <w:rsid w:val="00EF34FE"/>
    <w:rsid w:val="00EF4A0F"/>
    <w:rsid w:val="00EF555B"/>
    <w:rsid w:val="00EF66BE"/>
    <w:rsid w:val="00EF72F3"/>
    <w:rsid w:val="00EF7A83"/>
    <w:rsid w:val="00F006C7"/>
    <w:rsid w:val="00F01F52"/>
    <w:rsid w:val="00F02102"/>
    <w:rsid w:val="00F0232B"/>
    <w:rsid w:val="00F02651"/>
    <w:rsid w:val="00F02689"/>
    <w:rsid w:val="00F027BB"/>
    <w:rsid w:val="00F03451"/>
    <w:rsid w:val="00F03FE9"/>
    <w:rsid w:val="00F051ED"/>
    <w:rsid w:val="00F0566B"/>
    <w:rsid w:val="00F078F0"/>
    <w:rsid w:val="00F1107A"/>
    <w:rsid w:val="00F11DCF"/>
    <w:rsid w:val="00F12AC8"/>
    <w:rsid w:val="00F162EA"/>
    <w:rsid w:val="00F20182"/>
    <w:rsid w:val="00F214C2"/>
    <w:rsid w:val="00F2200E"/>
    <w:rsid w:val="00F24053"/>
    <w:rsid w:val="00F24363"/>
    <w:rsid w:val="00F243EE"/>
    <w:rsid w:val="00F25A57"/>
    <w:rsid w:val="00F30245"/>
    <w:rsid w:val="00F3068B"/>
    <w:rsid w:val="00F32DE1"/>
    <w:rsid w:val="00F3604C"/>
    <w:rsid w:val="00F362D9"/>
    <w:rsid w:val="00F37BDF"/>
    <w:rsid w:val="00F4303A"/>
    <w:rsid w:val="00F470B4"/>
    <w:rsid w:val="00F50D40"/>
    <w:rsid w:val="00F50EFB"/>
    <w:rsid w:val="00F52D27"/>
    <w:rsid w:val="00F53502"/>
    <w:rsid w:val="00F540D3"/>
    <w:rsid w:val="00F54842"/>
    <w:rsid w:val="00F54AAC"/>
    <w:rsid w:val="00F55095"/>
    <w:rsid w:val="00F553D7"/>
    <w:rsid w:val="00F57840"/>
    <w:rsid w:val="00F60382"/>
    <w:rsid w:val="00F615CD"/>
    <w:rsid w:val="00F624D9"/>
    <w:rsid w:val="00F63AC1"/>
    <w:rsid w:val="00F64653"/>
    <w:rsid w:val="00F650B9"/>
    <w:rsid w:val="00F67C5D"/>
    <w:rsid w:val="00F67E1A"/>
    <w:rsid w:val="00F71F3F"/>
    <w:rsid w:val="00F72577"/>
    <w:rsid w:val="00F7552D"/>
    <w:rsid w:val="00F80240"/>
    <w:rsid w:val="00F809D2"/>
    <w:rsid w:val="00F821CB"/>
    <w:rsid w:val="00F82204"/>
    <w:rsid w:val="00F82550"/>
    <w:rsid w:val="00F82A53"/>
    <w:rsid w:val="00F82E46"/>
    <w:rsid w:val="00F83527"/>
    <w:rsid w:val="00F84C0B"/>
    <w:rsid w:val="00F86B66"/>
    <w:rsid w:val="00F87528"/>
    <w:rsid w:val="00F910C8"/>
    <w:rsid w:val="00F917A4"/>
    <w:rsid w:val="00F91940"/>
    <w:rsid w:val="00F93EB3"/>
    <w:rsid w:val="00F94696"/>
    <w:rsid w:val="00F94B11"/>
    <w:rsid w:val="00F955BC"/>
    <w:rsid w:val="00FA15CB"/>
    <w:rsid w:val="00FA2347"/>
    <w:rsid w:val="00FA2AE4"/>
    <w:rsid w:val="00FA2E1D"/>
    <w:rsid w:val="00FA4257"/>
    <w:rsid w:val="00FA797F"/>
    <w:rsid w:val="00FB0ED7"/>
    <w:rsid w:val="00FB15E7"/>
    <w:rsid w:val="00FB268A"/>
    <w:rsid w:val="00FB2B19"/>
    <w:rsid w:val="00FB4C6B"/>
    <w:rsid w:val="00FB5197"/>
    <w:rsid w:val="00FB541B"/>
    <w:rsid w:val="00FB635A"/>
    <w:rsid w:val="00FB7B0E"/>
    <w:rsid w:val="00FC076E"/>
    <w:rsid w:val="00FC0934"/>
    <w:rsid w:val="00FC1301"/>
    <w:rsid w:val="00FC193E"/>
    <w:rsid w:val="00FC1D17"/>
    <w:rsid w:val="00FC3803"/>
    <w:rsid w:val="00FC3F68"/>
    <w:rsid w:val="00FC4527"/>
    <w:rsid w:val="00FC5CBE"/>
    <w:rsid w:val="00FC6345"/>
    <w:rsid w:val="00FC73A8"/>
    <w:rsid w:val="00FD0521"/>
    <w:rsid w:val="00FD36A7"/>
    <w:rsid w:val="00FD583F"/>
    <w:rsid w:val="00FD7488"/>
    <w:rsid w:val="00FD796E"/>
    <w:rsid w:val="00FE092C"/>
    <w:rsid w:val="00FE1495"/>
    <w:rsid w:val="00FE346A"/>
    <w:rsid w:val="00FE37E6"/>
    <w:rsid w:val="00FE5AC6"/>
    <w:rsid w:val="00FE5B45"/>
    <w:rsid w:val="00FE61A1"/>
    <w:rsid w:val="00FE73E3"/>
    <w:rsid w:val="00FF0479"/>
    <w:rsid w:val="00FF092B"/>
    <w:rsid w:val="00FF16B4"/>
    <w:rsid w:val="00FF17B6"/>
    <w:rsid w:val="00FF4E54"/>
    <w:rsid w:val="00FF635A"/>
    <w:rsid w:val="00FF7DB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F673A0"/>
  <w15:docId w15:val="{0FB35CDB-8F16-4642-8FE4-D93AC03AF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B6393"/>
    <w:pPr>
      <w:keepNext/>
      <w:numPr>
        <w:numId w:val="4"/>
      </w:numPr>
      <w:spacing w:before="240" w:after="200"/>
      <w:ind w:left="360"/>
      <w:outlineLvl w:val="0"/>
    </w:pPr>
    <w:rPr>
      <w:rFonts w:asciiTheme="majorHAnsi" w:eastAsiaTheme="majorEastAsia" w:hAnsiTheme="majorHAnsi" w:cstheme="majorBidi"/>
      <w:noProof/>
      <w:color w:val="061F57" w:themeColor="text2" w:themeShade="BF"/>
      <w:kern w:val="28"/>
      <w:sz w:val="52"/>
      <w:szCs w:val="32"/>
      <w:lang w:bidi="es-ES"/>
    </w:rPr>
  </w:style>
  <w:style w:type="paragraph" w:styleId="Heading2">
    <w:name w:val="heading 2"/>
    <w:next w:val="Contenido"/>
    <w:link w:val="Heading2Char"/>
    <w:autoRedefine/>
    <w:uiPriority w:val="4"/>
    <w:qFormat/>
    <w:rsid w:val="00E20748"/>
    <w:pPr>
      <w:numPr>
        <w:ilvl w:val="1"/>
        <w:numId w:val="4"/>
      </w:numPr>
      <w:outlineLvl w:val="1"/>
    </w:pPr>
    <w:rPr>
      <w:rFonts w:eastAsiaTheme="minorEastAsia"/>
      <w:b/>
      <w:noProof/>
      <w:color w:val="082A75" w:themeColor="text2"/>
      <w:sz w:val="28"/>
      <w:szCs w:val="22"/>
      <w:lang w:bidi="es-ES"/>
    </w:rPr>
  </w:style>
  <w:style w:type="paragraph" w:styleId="Heading3">
    <w:name w:val="heading 3"/>
    <w:basedOn w:val="Heading2"/>
    <w:next w:val="Contenido"/>
    <w:link w:val="Heading3Char"/>
    <w:autoRedefine/>
    <w:uiPriority w:val="5"/>
    <w:unhideWhenUsed/>
    <w:qFormat/>
    <w:rsid w:val="00F50D40"/>
    <w:pPr>
      <w:numPr>
        <w:ilvl w:val="2"/>
      </w:numPr>
      <w:outlineLvl w:val="2"/>
    </w:pPr>
    <w:rPr>
      <w:b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link w:val="TitleChar"/>
    <w:uiPriority w:val="1"/>
    <w:qFormat/>
    <w:rsid w:val="00117EA1"/>
    <w:pPr>
      <w:spacing w:line="240" w:lineRule="auto"/>
    </w:pPr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character" w:customStyle="1" w:styleId="TitleChar">
    <w:name w:val="Title Char"/>
    <w:basedOn w:val="DefaultParagraphFont"/>
    <w:link w:val="Title"/>
    <w:uiPriority w:val="1"/>
    <w:rsid w:val="00117EA1"/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B6393"/>
    <w:rPr>
      <w:rFonts w:asciiTheme="majorHAnsi" w:eastAsiaTheme="majorEastAsia" w:hAnsiTheme="majorHAnsi" w:cstheme="majorBidi"/>
      <w:b/>
      <w:noProof/>
      <w:color w:val="061F57" w:themeColor="text2" w:themeShade="BF"/>
      <w:kern w:val="28"/>
      <w:sz w:val="52"/>
      <w:szCs w:val="32"/>
      <w:lang w:bidi="es-ES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E20748"/>
    <w:rPr>
      <w:rFonts w:eastAsiaTheme="minorEastAsia"/>
      <w:b/>
      <w:noProof/>
      <w:color w:val="082A75" w:themeColor="text2"/>
      <w:sz w:val="28"/>
      <w:szCs w:val="22"/>
      <w:lang w:bidi="es-ES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117EA1"/>
    <w:rPr>
      <w:b w:val="0"/>
      <w:sz w:val="22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DefaultParagraphFont"/>
    <w:link w:val="Contenido"/>
    <w:rsid w:val="00117EA1"/>
    <w:rPr>
      <w:rFonts w:eastAsiaTheme="minorEastAsia"/>
      <w:color w:val="082A75" w:themeColor="text2"/>
      <w:sz w:val="22"/>
      <w:szCs w:val="22"/>
    </w:rPr>
  </w:style>
  <w:style w:type="character" w:customStyle="1" w:styleId="Carcterdetextodestacado">
    <w:name w:val="Carácter de texto destacado"/>
    <w:basedOn w:val="DefaultParagraphFont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NoSpacing">
    <w:name w:val="No Spacing"/>
    <w:link w:val="NoSpacingChar"/>
    <w:uiPriority w:val="1"/>
    <w:qFormat/>
    <w:rsid w:val="00D00AE9"/>
    <w:pPr>
      <w:spacing w:after="0" w:line="240" w:lineRule="auto"/>
    </w:pPr>
    <w:rPr>
      <w:rFonts w:eastAsiaTheme="minorEastAsia"/>
      <w:sz w:val="22"/>
      <w:szCs w:val="22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D00AE9"/>
    <w:rPr>
      <w:rFonts w:eastAsiaTheme="minorEastAsia"/>
      <w:sz w:val="22"/>
      <w:szCs w:val="22"/>
      <w:lang w:eastAsia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6D592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6D59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92D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6D592D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23C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5"/>
    <w:rsid w:val="00F50D40"/>
    <w:rPr>
      <w:rFonts w:eastAsiaTheme="minorEastAsia"/>
      <w:noProof/>
      <w:color w:val="082A75" w:themeColor="text2"/>
      <w:sz w:val="28"/>
      <w:szCs w:val="22"/>
      <w:lang w:bidi="es-ES"/>
    </w:rPr>
  </w:style>
  <w:style w:type="paragraph" w:styleId="ListParagraph">
    <w:name w:val="List Paragraph"/>
    <w:basedOn w:val="Normal"/>
    <w:uiPriority w:val="34"/>
    <w:unhideWhenUsed/>
    <w:qFormat/>
    <w:rsid w:val="001D33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4C3A"/>
    <w:rPr>
      <w:color w:val="3592CF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043931"/>
  </w:style>
  <w:style w:type="paragraph" w:styleId="TOC3">
    <w:name w:val="toc 3"/>
    <w:basedOn w:val="Normal"/>
    <w:next w:val="Normal"/>
    <w:autoRedefine/>
    <w:uiPriority w:val="39"/>
    <w:unhideWhenUsed/>
    <w:rsid w:val="00DF0302"/>
    <w:pPr>
      <w:spacing w:after="100"/>
      <w:ind w:left="560"/>
    </w:pPr>
  </w:style>
  <w:style w:type="paragraph" w:customStyle="1" w:styleId="patata">
    <w:name w:val="patata"/>
    <w:basedOn w:val="Contenido"/>
    <w:link w:val="patataCar"/>
    <w:qFormat/>
    <w:rsid w:val="003215EF"/>
    <w:rPr>
      <w:lang w:bidi="es-ES"/>
    </w:rPr>
  </w:style>
  <w:style w:type="character" w:customStyle="1" w:styleId="patataCar">
    <w:name w:val="patata Car"/>
    <w:basedOn w:val="Carcterdecontenido"/>
    <w:link w:val="patata"/>
    <w:rsid w:val="003215EF"/>
    <w:rPr>
      <w:rFonts w:eastAsiaTheme="minorEastAsia"/>
      <w:color w:val="082A75" w:themeColor="text2"/>
      <w:sz w:val="22"/>
      <w:szCs w:val="22"/>
      <w:lang w:bidi="es-E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3DD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3DD"/>
    <w:rPr>
      <w:rFonts w:ascii="Consolas" w:eastAsiaTheme="minorEastAsia" w:hAnsi="Consolas"/>
      <w:b/>
      <w:color w:val="082A75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881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5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8346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983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967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68015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551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12289568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8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0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0830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1131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03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210588425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93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1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0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5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34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8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ocs.oracle.com/javase/8/docs/api/java/net/ServerSocket.html" TargetMode="External"/><Relationship Id="rId18" Type="http://schemas.openxmlformats.org/officeDocument/2006/relationships/hyperlink" Target="https://es.wikipedia.org/wiki/Socket_de_Internet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docs.oracle.com/javase/8/docs/api/java/net/InetAddress.html" TargetMode="External"/><Relationship Id="rId17" Type="http://schemas.openxmlformats.org/officeDocument/2006/relationships/hyperlink" Target="https://es.wikipedia.org/wiki/Socket_de_Interne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Socket_de_Internet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s.wikipedia.org/wiki/Protocolo_de_datagramas_de_usuario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ocs.oracle.com/javase/8/docs/api/java/net/DatagramSocket.html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es.wikipedia.org/wiki/Protocolo_de_control_de_transmisi%C3%B3n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es.wikipedia.org/wiki/Protocolo_de_internet" TargetMode="External"/><Relationship Id="rId14" Type="http://schemas.openxmlformats.org/officeDocument/2006/relationships/hyperlink" Target="https://docs.oracle.com/javase/8/docs/api/java/net/Socket.html" TargetMode="External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057AEB65A1545A987F3B1F8BDED0C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E3B90-6463-4F2E-AD65-8B3C9554352E}"/>
      </w:docPartPr>
      <w:docPartBody>
        <w:p w:rsidR="0075179B" w:rsidRDefault="00FE6D43">
          <w:pPr>
            <w:pStyle w:val="D057AEB65A1545A987F3B1F8BDED0C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AE"/>
    <w:rsid w:val="00093A45"/>
    <w:rsid w:val="000954F8"/>
    <w:rsid w:val="000E0479"/>
    <w:rsid w:val="001872EE"/>
    <w:rsid w:val="001B4F28"/>
    <w:rsid w:val="001D738A"/>
    <w:rsid w:val="001E3ACB"/>
    <w:rsid w:val="0025209A"/>
    <w:rsid w:val="002562BA"/>
    <w:rsid w:val="0026567B"/>
    <w:rsid w:val="00272D67"/>
    <w:rsid w:val="002D7347"/>
    <w:rsid w:val="002E3685"/>
    <w:rsid w:val="003343A4"/>
    <w:rsid w:val="00364C40"/>
    <w:rsid w:val="00397E6E"/>
    <w:rsid w:val="00434F07"/>
    <w:rsid w:val="004931A6"/>
    <w:rsid w:val="005029A0"/>
    <w:rsid w:val="00515100"/>
    <w:rsid w:val="005B5DA7"/>
    <w:rsid w:val="005C2206"/>
    <w:rsid w:val="005C6655"/>
    <w:rsid w:val="005C7DEC"/>
    <w:rsid w:val="006012A3"/>
    <w:rsid w:val="006043B3"/>
    <w:rsid w:val="006438CE"/>
    <w:rsid w:val="006473F9"/>
    <w:rsid w:val="00731497"/>
    <w:rsid w:val="0075179B"/>
    <w:rsid w:val="00753244"/>
    <w:rsid w:val="0083387E"/>
    <w:rsid w:val="00862118"/>
    <w:rsid w:val="008C1E5C"/>
    <w:rsid w:val="008C74A5"/>
    <w:rsid w:val="008D3933"/>
    <w:rsid w:val="0090402D"/>
    <w:rsid w:val="009305B9"/>
    <w:rsid w:val="009D72A7"/>
    <w:rsid w:val="009F3CBD"/>
    <w:rsid w:val="00A46481"/>
    <w:rsid w:val="00A75C58"/>
    <w:rsid w:val="00A83536"/>
    <w:rsid w:val="00A83D2F"/>
    <w:rsid w:val="00AA5740"/>
    <w:rsid w:val="00AD4E0D"/>
    <w:rsid w:val="00AD72B7"/>
    <w:rsid w:val="00AE1CCE"/>
    <w:rsid w:val="00B037F0"/>
    <w:rsid w:val="00B34F4D"/>
    <w:rsid w:val="00B71C28"/>
    <w:rsid w:val="00B90CE9"/>
    <w:rsid w:val="00BA582E"/>
    <w:rsid w:val="00BB61DD"/>
    <w:rsid w:val="00BE0AB5"/>
    <w:rsid w:val="00BF5CA1"/>
    <w:rsid w:val="00C63504"/>
    <w:rsid w:val="00CB1F95"/>
    <w:rsid w:val="00CD4B68"/>
    <w:rsid w:val="00CF2CD2"/>
    <w:rsid w:val="00D166CE"/>
    <w:rsid w:val="00D428AE"/>
    <w:rsid w:val="00D718F8"/>
    <w:rsid w:val="00E07010"/>
    <w:rsid w:val="00E44EAE"/>
    <w:rsid w:val="00E503CD"/>
    <w:rsid w:val="00E50FAB"/>
    <w:rsid w:val="00E566D6"/>
    <w:rsid w:val="00E746B7"/>
    <w:rsid w:val="00EF4A0F"/>
    <w:rsid w:val="00F362D9"/>
    <w:rsid w:val="00F52FFB"/>
    <w:rsid w:val="00F63942"/>
    <w:rsid w:val="00F90412"/>
    <w:rsid w:val="00FE56D9"/>
    <w:rsid w:val="00FE6D43"/>
    <w:rsid w:val="00FF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paragraph" w:customStyle="1" w:styleId="D057AEB65A1545A987F3B1F8BDED0CEA">
    <w:name w:val="D057AEB65A1545A987F3B1F8BDED0C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sta</b:Tag>
    <b:SourceType>InternetSite</b:SourceType>
    <b:Guid>{FFA19658-A3C3-4C65-BF4F-AF83F815F5FF}</b:Guid>
    <b:Author>
      <b:Author>
        <b:NameList>
          <b:Person>
            <b:Last>stackoverflow</b:Last>
          </b:Person>
        </b:NameList>
      </b:Author>
    </b:Author>
    <b:Title>pgadmin4 unable to connect to server</b:Title>
    <b:URL>https://stackoverflow.com/questions/66983466/pgadmin4-unable-to-connect-to-server-fatal-password-authentication-failed-for-u</b:URL>
    <b:RefOrder>2</b:RefOrder>
  </b:Source>
  <b:Source>
    <b:Tag>com</b:Tag>
    <b:SourceType>InternetSite</b:SourceType>
    <b:Guid>{003B6537-5173-423A-8CC1-482334305B58}</b:Guid>
    <b:Author>
      <b:Author>
        <b:NameList>
          <b:Person>
            <b:Last>computingforgeeks</b:Last>
          </b:Person>
        </b:NameList>
      </b:Author>
    </b:Author>
    <b:Title>Installing pgAdmin 4 on Ubuntu 22.04</b:Title>
    <b:URL>https://computingforgeeks.com/how-to-install-pgadmin-4-on-ubuntu/</b:URL>
    <b:RefOrder>1</b:RefOrder>
  </b:Source>
</b:Sources>
</file>

<file path=customXml/itemProps1.xml><?xml version="1.0" encoding="utf-8"?>
<ds:datastoreItem xmlns:ds="http://schemas.openxmlformats.org/officeDocument/2006/customXml" ds:itemID="{B0AEE077-8416-4396-89AB-F83090B3D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16</TotalTime>
  <Pages>3</Pages>
  <Words>551</Words>
  <Characters>3145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Rodrigo</dc:creator>
  <cp:keywords/>
  <cp:lastModifiedBy>Rodrigo Tapiador Cano</cp:lastModifiedBy>
  <cp:revision>25</cp:revision>
  <cp:lastPrinted>2025-02-11T13:01:00Z</cp:lastPrinted>
  <dcterms:created xsi:type="dcterms:W3CDTF">2025-02-28T21:46:00Z</dcterms:created>
  <dcterms:modified xsi:type="dcterms:W3CDTF">2025-02-28T22:02:00Z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