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7DED17" w14:textId="7E948730" w:rsidR="00D077E9" w:rsidRDefault="00AB02A7" w:rsidP="00D70D02">
      <w:pPr>
        <w:rPr>
          <w:noProof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2" behindDoc="1" locked="0" layoutInCell="1" allowOverlap="1" wp14:anchorId="28E511E1" wp14:editId="48B177AD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6E795" id="Rectángulo 3" o:spid="_x0000_s1026" alt="rectángulo blanco para texto en portada" style="position:absolute;margin-left:-15.95pt;margin-top:73.85pt;width:310.15pt;height:681.65pt;z-index:-2516582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" fillcolor="white [3212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928"/>
      </w:tblGrid>
      <w:tr w:rsidR="00D077E9" w14:paraId="7CC8027D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DFD4A39" w14:textId="4249D0EB" w:rsidR="00D077E9" w:rsidRDefault="00D077E9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48ED5420" wp14:editId="5037B6E3">
                      <wp:extent cx="3764280" cy="705679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64280" cy="70567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9E8A995" w14:textId="03B57BDB" w:rsidR="00472563" w:rsidRPr="00137C36" w:rsidRDefault="00472563" w:rsidP="007D6929">
                                  <w:pPr>
                                    <w:pStyle w:val="Title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  <w:t xml:space="preserve">Tema </w:t>
                                  </w:r>
                                  <w:r w:rsidR="00900911">
                                    <w:rPr>
                                      <w:sz w:val="40"/>
                                      <w:szCs w:val="4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48ED542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96.4pt;height:55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" filled="f" stroked="f" strokeweight=".5pt">
                      <v:textbox>
                        <w:txbxContent>
                          <w:p w14:paraId="39E8A995" w14:textId="03B57BDB" w:rsidR="00472563" w:rsidRPr="00137C36" w:rsidRDefault="00472563" w:rsidP="007D6929">
                            <w:pPr>
                              <w:pStyle w:val="Title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 xml:space="preserve">Tema </w:t>
                            </w:r>
                            <w:r w:rsidR="00900911">
                              <w:rPr>
                                <w:sz w:val="40"/>
                                <w:szCs w:val="40"/>
                              </w:rPr>
                              <w:t>3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39152F65" w14:textId="77777777" w:rsidR="00D077E9" w:rsidRDefault="00D077E9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30D5B2A" wp14:editId="226F2736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E9BD6C6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4CFC2DAE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20147C95" w14:textId="23132663" w:rsidR="00D077E9" w:rsidRDefault="00282BD0" w:rsidP="00AB02A7">
            <w:pPr>
              <w:rPr>
                <w:noProof/>
              </w:rPr>
            </w:pPr>
            <w:bookmarkStart w:id="0" w:name="_Hlk150696860"/>
            <w:bookmarkEnd w:id="0"/>
            <w:r>
              <w:rPr>
                <w:noProof/>
                <w:lang w:bidi="es-ES"/>
              </w:rPr>
              <w:drawing>
                <wp:anchor distT="0" distB="0" distL="114300" distR="114300" simplePos="0" relativeHeight="251658240" behindDoc="1" locked="0" layoutInCell="1" allowOverlap="1" wp14:anchorId="2669F455" wp14:editId="66437C5E">
                  <wp:simplePos x="0" y="0"/>
                  <wp:positionH relativeFrom="page">
                    <wp:posOffset>-592648</wp:posOffset>
                  </wp:positionH>
                  <wp:positionV relativeFrom="page">
                    <wp:posOffset>-2375535</wp:posOffset>
                  </wp:positionV>
                  <wp:extent cx="8717503" cy="6728823"/>
                  <wp:effectExtent l="0" t="0" r="7620" b="0"/>
                  <wp:wrapNone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 1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7503" cy="6728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077E9" w14:paraId="1A61EE97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17145FB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bidi="es-ES"/>
              </w:rPr>
              <mc:AlternateContent>
                <mc:Choice Requires="wps">
                  <w:drawing>
                    <wp:inline distT="0" distB="0" distL="0" distR="0" wp14:anchorId="1D400B00" wp14:editId="3CF2C44F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2FFAAE9" id="Conector recto 6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71965285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EE8BC31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31887D31" w14:textId="3340D22E" w:rsidR="00D077E9" w:rsidRDefault="00000000" w:rsidP="00AB02A7">
            <w:pPr>
              <w:rPr>
                <w:noProof/>
              </w:rPr>
            </w:pPr>
            <w:sdt>
              <w:sdtPr>
                <w:rPr>
                  <w:noProof/>
                </w:rPr>
                <w:id w:val="-1740469667"/>
                <w:placeholder>
                  <w:docPart w:val="D057AEB65A1545A987F3B1F8BDED0CEA"/>
                </w:placeholder>
                <w15:appearance w15:val="hidden"/>
              </w:sdtPr>
              <w:sdtContent>
                <w:r w:rsidR="00176843">
                  <w:rPr>
                    <w:noProof/>
                  </w:rPr>
                  <w:t>Programación de servicios y procesos</w:t>
                </w:r>
                <w:r w:rsidR="005F7B89">
                  <w:rPr>
                    <w:noProof/>
                  </w:rPr>
                  <w:t xml:space="preserve"> </w:t>
                </w:r>
                <w:r w:rsidR="00A639DC">
                  <w:rPr>
                    <w:noProof/>
                  </w:rPr>
                  <w:t>2</w:t>
                </w:r>
                <w:r w:rsidR="005F7B89">
                  <w:rPr>
                    <w:noProof/>
                  </w:rPr>
                  <w:t>ºDAM</w:t>
                </w:r>
              </w:sdtContent>
            </w:sdt>
          </w:p>
          <w:p w14:paraId="5C378F06" w14:textId="77777777" w:rsidR="00D077E9" w:rsidRDefault="005F7B89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w:t>Rodrigo Tapiador Cano</w:t>
            </w:r>
          </w:p>
          <w:p w14:paraId="5A76CB4B" w14:textId="77777777" w:rsidR="00D077E9" w:rsidRPr="00D86945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14:paraId="5D995C5D" w14:textId="2287DB5D" w:rsidR="007D588A" w:rsidRDefault="00AB02A7" w:rsidP="007D588A">
      <w:pPr>
        <w:spacing w:after="200"/>
        <w:rPr>
          <w:noProof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1" behindDoc="1" locked="0" layoutInCell="1" allowOverlap="1" wp14:anchorId="4861E536" wp14:editId="6EA332A3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635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2F98D7" id="Rectángulo 2" o:spid="_x0000_s1026" alt="rectángulo de color" style="position:absolute;margin-left:-58.7pt;margin-top:525pt;width:611.1pt;height:316.5pt;z-index:-25165823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" fillcolor="#34aba2 [3206]" stroked="f" strokeweight="2pt">
                <w10:wrap anchory="page"/>
              </v:rect>
            </w:pict>
          </mc:Fallback>
        </mc:AlternateContent>
      </w:r>
    </w:p>
    <w:p w14:paraId="5BABCA76" w14:textId="031AAE11" w:rsidR="00C51CF9" w:rsidRPr="00A97E0C" w:rsidRDefault="007D588A" w:rsidP="00A97E0C">
      <w:pPr>
        <w:spacing w:after="200"/>
        <w:rPr>
          <w:lang w:val="en-US"/>
        </w:rPr>
      </w:pPr>
      <w:r>
        <w:rPr>
          <w:noProof/>
        </w:rPr>
        <w:br w:type="page"/>
      </w:r>
    </w:p>
    <w:p w14:paraId="526542EC" w14:textId="77777777" w:rsidR="00AB7DF7" w:rsidRPr="00AB7DF7" w:rsidRDefault="00AB7DF7" w:rsidP="00AB7DF7">
      <w:pPr>
        <w:rPr>
          <w:noProof/>
          <w:lang w:bidi="es-ES"/>
        </w:rPr>
      </w:pPr>
      <w:r w:rsidRPr="00AB7DF7">
        <w:rPr>
          <w:noProof/>
          <w:lang w:bidi="es-ES"/>
        </w:rPr>
        <w:lastRenderedPageBreak/>
        <w:t>5.1. ¿Cómo se llama al par identificador-contraseña de un sistema de seguridad?</w:t>
      </w:r>
    </w:p>
    <w:p w14:paraId="2D2D0E52" w14:textId="77777777" w:rsidR="00716DCE" w:rsidRPr="00716DCE" w:rsidRDefault="00716DCE" w:rsidP="00716DCE">
      <w:pPr>
        <w:pStyle w:val="Contenido"/>
        <w:rPr>
          <w:b/>
          <w:noProof/>
          <w:sz w:val="28"/>
          <w:lang w:bidi="es-ES"/>
        </w:rPr>
      </w:pPr>
    </w:p>
    <w:p w14:paraId="51152456" w14:textId="6728C73C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Respuesta</w:t>
      </w:r>
      <w:r w:rsidR="00CC568D">
        <w:rPr>
          <w:lang w:bidi="es-ES"/>
        </w:rPr>
        <w:t xml:space="preserve">: </w:t>
      </w:r>
      <w:r w:rsidR="00344355" w:rsidRPr="00344355">
        <w:rPr>
          <w:lang w:bidi="es-ES"/>
        </w:rPr>
        <w:t>b) Credencial.</w:t>
      </w:r>
    </w:p>
    <w:p w14:paraId="0A8A5D0A" w14:textId="77777777" w:rsidR="00C11237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C11237" w:rsidRPr="00C11237">
        <w:rPr>
          <w:lang w:bidi="es-ES"/>
        </w:rPr>
        <w:t>Una credencial es un par compuesto por un identificador y una contraseña, utilizado para autenticar a un usuario en un sistema de seguridad.</w:t>
      </w:r>
    </w:p>
    <w:p w14:paraId="2B23ADA8" w14:textId="419DF543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9" w:history="1">
        <w:r w:rsidR="00D36B65" w:rsidRPr="00D36B65">
          <w:rPr>
            <w:rStyle w:val="Hyperlink"/>
            <w:b/>
            <w:lang w:bidi="es-ES"/>
          </w:rPr>
          <w:t xml:space="preserve">Credenciales | </w:t>
        </w:r>
        <w:proofErr w:type="spellStart"/>
        <w:r w:rsidR="00D36B65" w:rsidRPr="00D36B65">
          <w:rPr>
            <w:rStyle w:val="Hyperlink"/>
            <w:b/>
            <w:lang w:bidi="es-ES"/>
          </w:rPr>
          <w:t>Cyberzaintza</w:t>
        </w:r>
        <w:proofErr w:type="spellEnd"/>
      </w:hyperlink>
    </w:p>
    <w:p w14:paraId="3F78340D" w14:textId="77777777" w:rsidR="00AB7DF7" w:rsidRPr="00AB7DF7" w:rsidRDefault="00AB7DF7" w:rsidP="00AB7DF7">
      <w:pPr>
        <w:rPr>
          <w:noProof/>
          <w:lang w:bidi="es-ES"/>
        </w:rPr>
      </w:pPr>
      <w:r w:rsidRPr="00AB7DF7">
        <w:rPr>
          <w:noProof/>
          <w:lang w:bidi="es-ES"/>
        </w:rPr>
        <w:t>5.2. ¿Cuál de las siguientes características físicas no puede ser un control de acceso biométrico?</w:t>
      </w:r>
    </w:p>
    <w:p w14:paraId="00AB3EB1" w14:textId="77777777" w:rsidR="002E6576" w:rsidRPr="002E6576" w:rsidRDefault="002E6576" w:rsidP="002E6576">
      <w:pPr>
        <w:pStyle w:val="Contenido"/>
        <w:rPr>
          <w:b/>
          <w:noProof/>
          <w:sz w:val="28"/>
          <w:lang w:bidi="es-ES"/>
        </w:rPr>
      </w:pPr>
    </w:p>
    <w:p w14:paraId="3FE77AFC" w14:textId="782FC349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C11237" w:rsidRPr="00C11237">
        <w:rPr>
          <w:lang w:bidi="es-ES"/>
        </w:rPr>
        <w:t>d) La altura.</w:t>
      </w:r>
    </w:p>
    <w:p w14:paraId="19890486" w14:textId="4D618EF1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Justificación</w:t>
      </w:r>
      <w:r w:rsidR="00201462">
        <w:rPr>
          <w:lang w:bidi="es-ES"/>
        </w:rPr>
        <w:t xml:space="preserve">: </w:t>
      </w:r>
      <w:r w:rsidR="004B4B1F" w:rsidRPr="004B4B1F">
        <w:rPr>
          <w:lang w:bidi="es-ES"/>
        </w:rPr>
        <w:t>Los controles de acceso biométrico se basan en características físicas únicas, como la huella dactilar, la voz y el reconocimiento facial, pero la altura no es una característica única y fiable para este propósito.</w:t>
      </w:r>
      <w:r w:rsidR="004B4B1F">
        <w:rPr>
          <w:lang w:bidi="es-ES"/>
        </w:rPr>
        <w:t xml:space="preserve"> </w:t>
      </w: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10" w:history="1">
        <w:r w:rsidR="00356C08" w:rsidRPr="00356C08">
          <w:rPr>
            <w:rStyle w:val="Hyperlink"/>
            <w:b/>
            <w:lang w:bidi="es-ES"/>
          </w:rPr>
          <w:t>Biometría - Wikipedia, la enciclopedia libre</w:t>
        </w:r>
      </w:hyperlink>
    </w:p>
    <w:p w14:paraId="1F12221C" w14:textId="77777777" w:rsidR="00677796" w:rsidRPr="00677796" w:rsidRDefault="00677796" w:rsidP="00677796">
      <w:pPr>
        <w:pStyle w:val="Contenido"/>
        <w:rPr>
          <w:lang w:bidi="es-ES"/>
        </w:rPr>
      </w:pPr>
    </w:p>
    <w:p w14:paraId="2B617E97" w14:textId="77777777" w:rsidR="00AB7DF7" w:rsidRPr="00AB7DF7" w:rsidRDefault="00AB7DF7" w:rsidP="00AB7DF7">
      <w:pPr>
        <w:rPr>
          <w:noProof/>
          <w:lang w:bidi="es-ES"/>
        </w:rPr>
      </w:pPr>
      <w:r w:rsidRPr="00AB7DF7">
        <w:rPr>
          <w:noProof/>
          <w:lang w:bidi="es-ES"/>
        </w:rPr>
        <w:t>5.3. ¿Por qué se deben almacenar los resúmenes de las contraseñas en lugar de estas?</w:t>
      </w:r>
    </w:p>
    <w:p w14:paraId="49CBADB9" w14:textId="77777777" w:rsidR="002E6576" w:rsidRPr="002E6576" w:rsidRDefault="002E6576" w:rsidP="002E6576">
      <w:pPr>
        <w:pStyle w:val="Contenido"/>
        <w:rPr>
          <w:b/>
          <w:noProof/>
          <w:sz w:val="28"/>
          <w:lang w:bidi="es-ES"/>
        </w:rPr>
      </w:pPr>
    </w:p>
    <w:p w14:paraId="420F0634" w14:textId="0A968EC3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Respuesta</w:t>
      </w:r>
      <w:r w:rsidR="003F73E3">
        <w:rPr>
          <w:lang w:bidi="es-ES"/>
        </w:rPr>
        <w:t xml:space="preserve">: </w:t>
      </w:r>
      <w:r w:rsidR="004B4B1F" w:rsidRPr="004B4B1F">
        <w:rPr>
          <w:lang w:bidi="es-ES"/>
        </w:rPr>
        <w:t>b) Para impedir obtener la contraseña.</w:t>
      </w:r>
    </w:p>
    <w:p w14:paraId="3C05E08E" w14:textId="77777777" w:rsidR="004B4B1F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4B4B1F" w:rsidRPr="004B4B1F">
        <w:rPr>
          <w:lang w:bidi="es-ES"/>
        </w:rPr>
        <w:t>Al almacenar los resúmenes (hashes) de las contraseñas, se dificulta la obtención de las contraseñas originales en caso de que la base de datos sea comprometida.</w:t>
      </w:r>
    </w:p>
    <w:p w14:paraId="6F73F609" w14:textId="7339C043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 w:rsidR="0035088A">
        <w:rPr>
          <w:lang w:bidi="es-ES"/>
        </w:rPr>
        <w:t xml:space="preserve"> </w:t>
      </w:r>
      <w:hyperlink r:id="rId11" w:history="1">
        <w:r w:rsidR="00656021" w:rsidRPr="00656021">
          <w:rPr>
            <w:rStyle w:val="Hyperlink"/>
            <w:b/>
            <w:lang w:bidi="es-ES"/>
          </w:rPr>
          <w:t>¿Qué Es Un Hash Y Cómo Funciona? | Blog oficial de Kaspersky</w:t>
        </w:r>
      </w:hyperlink>
    </w:p>
    <w:p w14:paraId="7BECAF53" w14:textId="77777777" w:rsidR="00677796" w:rsidRPr="00677796" w:rsidRDefault="00677796" w:rsidP="00677796">
      <w:pPr>
        <w:pStyle w:val="Contenido"/>
        <w:rPr>
          <w:lang w:bidi="es-ES"/>
        </w:rPr>
      </w:pPr>
    </w:p>
    <w:p w14:paraId="64DDC9F0" w14:textId="77777777" w:rsidR="00577CA3" w:rsidRPr="00577CA3" w:rsidRDefault="00577CA3" w:rsidP="00577CA3">
      <w:pPr>
        <w:rPr>
          <w:noProof/>
          <w:lang w:bidi="es-ES"/>
        </w:rPr>
      </w:pPr>
      <w:r w:rsidRPr="00577CA3">
        <w:rPr>
          <w:noProof/>
          <w:lang w:bidi="es-ES"/>
        </w:rPr>
        <w:t>5.4. ¿Qué parte de un sistema criptográfico debe ser secreto?</w:t>
      </w:r>
    </w:p>
    <w:p w14:paraId="16786B58" w14:textId="77777777" w:rsidR="002E6576" w:rsidRPr="002E6576" w:rsidRDefault="002E6576" w:rsidP="002E6576">
      <w:pPr>
        <w:pStyle w:val="Contenido"/>
        <w:rPr>
          <w:b/>
          <w:noProof/>
          <w:sz w:val="28"/>
          <w:lang w:bidi="es-ES"/>
        </w:rPr>
      </w:pPr>
    </w:p>
    <w:p w14:paraId="7C536507" w14:textId="164147D4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4811FD" w:rsidRPr="004811FD">
        <w:rPr>
          <w:lang w:bidi="es-ES"/>
        </w:rPr>
        <w:t>c) Las contraseñas.</w:t>
      </w:r>
    </w:p>
    <w:p w14:paraId="2657A8D8" w14:textId="5658C6B3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4811FD" w:rsidRPr="004811FD">
        <w:rPr>
          <w:lang w:bidi="es-ES"/>
        </w:rPr>
        <w:t>En un sistema criptográfico, las contraseñas deben mantenerse secretas para garantizar la seguridad. Los algoritmos criptográficos y la longitud de las contraseñas generalmente no son secretos.</w:t>
      </w:r>
    </w:p>
    <w:p w14:paraId="0BF51E25" w14:textId="1A65FCF6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12" w:history="1">
        <w:r w:rsidR="008F34CA" w:rsidRPr="008F34CA">
          <w:rPr>
            <w:rStyle w:val="Hyperlink"/>
            <w:b/>
            <w:lang w:bidi="es-ES"/>
          </w:rPr>
          <w:t>Criptografía - Wikipedia, la enciclopedia libre</w:t>
        </w:r>
      </w:hyperlink>
    </w:p>
    <w:p w14:paraId="5DE38432" w14:textId="77777777" w:rsidR="00677796" w:rsidRPr="00677796" w:rsidRDefault="00677796" w:rsidP="00677796">
      <w:pPr>
        <w:pStyle w:val="Contenido"/>
        <w:rPr>
          <w:lang w:bidi="es-ES"/>
        </w:rPr>
      </w:pPr>
    </w:p>
    <w:p w14:paraId="704F518C" w14:textId="77777777" w:rsidR="00577CA3" w:rsidRPr="00577CA3" w:rsidRDefault="00577CA3" w:rsidP="00577CA3">
      <w:pPr>
        <w:rPr>
          <w:noProof/>
          <w:lang w:bidi="es-ES"/>
        </w:rPr>
      </w:pPr>
      <w:r w:rsidRPr="00577CA3">
        <w:rPr>
          <w:noProof/>
          <w:lang w:bidi="es-ES"/>
        </w:rPr>
        <w:t>5.5. ¿Cuál de las siguientes características no es propia de un sistema criptográfico de clave simétrica?</w:t>
      </w:r>
    </w:p>
    <w:p w14:paraId="34953C51" w14:textId="77777777" w:rsidR="00B16B2F" w:rsidRPr="00B16B2F" w:rsidRDefault="00B16B2F" w:rsidP="00B16B2F">
      <w:pPr>
        <w:pStyle w:val="Contenido"/>
        <w:rPr>
          <w:b/>
          <w:noProof/>
          <w:sz w:val="28"/>
          <w:lang w:bidi="es-ES"/>
        </w:rPr>
      </w:pPr>
    </w:p>
    <w:p w14:paraId="2F97ED84" w14:textId="50A3833C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312A12" w:rsidRPr="00312A12">
        <w:rPr>
          <w:lang w:bidi="es-ES"/>
        </w:rPr>
        <w:t>b) La salida generada por el algoritmo tiene un tamaño constante.</w:t>
      </w:r>
    </w:p>
    <w:p w14:paraId="2E8052D4" w14:textId="77777777" w:rsidR="00312A12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312A12" w:rsidRPr="00312A12">
        <w:rPr>
          <w:lang w:bidi="es-ES"/>
        </w:rPr>
        <w:t>En un sistema criptográfico de clave simétrica, la salida puede variar en tamaño dependiendo de los datos de entrada.</w:t>
      </w:r>
    </w:p>
    <w:p w14:paraId="29A689FD" w14:textId="06982D5C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13" w:history="1">
        <w:r w:rsidR="002B1E95" w:rsidRPr="002B1E95">
          <w:rPr>
            <w:rStyle w:val="Hyperlink"/>
            <w:b/>
            <w:lang w:bidi="es-ES"/>
          </w:rPr>
          <w:t>Criptografía simétrica - Wikipedia, la enciclopedia libre</w:t>
        </w:r>
      </w:hyperlink>
    </w:p>
    <w:p w14:paraId="58E04A86" w14:textId="77777777" w:rsidR="00677796" w:rsidRPr="00677796" w:rsidRDefault="00677796" w:rsidP="00677796">
      <w:pPr>
        <w:pStyle w:val="Contenido"/>
        <w:rPr>
          <w:lang w:bidi="es-ES"/>
        </w:rPr>
      </w:pPr>
    </w:p>
    <w:p w14:paraId="55F07002" w14:textId="77777777" w:rsidR="00577CA3" w:rsidRPr="00577CA3" w:rsidRDefault="00577CA3" w:rsidP="00577CA3">
      <w:pPr>
        <w:rPr>
          <w:noProof/>
          <w:lang w:bidi="es-ES"/>
        </w:rPr>
      </w:pPr>
      <w:r w:rsidRPr="00577CA3">
        <w:rPr>
          <w:noProof/>
          <w:lang w:bidi="es-ES"/>
        </w:rPr>
        <w:t>5.6. ¿Cuál de los siguientes algoritmos no es un algoritmo HASH?</w:t>
      </w:r>
    </w:p>
    <w:p w14:paraId="0957A6DB" w14:textId="77777777" w:rsidR="00B16B2F" w:rsidRPr="00B16B2F" w:rsidRDefault="00B16B2F" w:rsidP="00B16B2F">
      <w:pPr>
        <w:pStyle w:val="Contenido"/>
        <w:rPr>
          <w:b/>
          <w:noProof/>
          <w:sz w:val="28"/>
          <w:lang w:bidi="es-ES"/>
        </w:rPr>
      </w:pPr>
    </w:p>
    <w:p w14:paraId="718330E8" w14:textId="78A12758" w:rsidR="00356610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E95202" w:rsidRPr="00E95202">
        <w:rPr>
          <w:lang w:bidi="es-ES"/>
        </w:rPr>
        <w:t>d) DES.</w:t>
      </w:r>
    </w:p>
    <w:p w14:paraId="2FEBE50A" w14:textId="77777777" w:rsidR="00E95202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E95202" w:rsidRPr="00E95202">
        <w:rPr>
          <w:lang w:bidi="es-ES"/>
        </w:rPr>
        <w:t>DES es un algoritmo de cifrado, no un algoritmo de hash. Algoritmos como MD5, SHA-2 y SHA-3 son algoritmos de hash.</w:t>
      </w:r>
    </w:p>
    <w:p w14:paraId="2AA4D49D" w14:textId="3B8B3FB7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 w:rsidR="00EA3395">
        <w:rPr>
          <w:lang w:bidi="es-ES"/>
        </w:rPr>
        <w:t xml:space="preserve"> </w:t>
      </w:r>
      <w:hyperlink r:id="rId14" w:history="1">
        <w:r w:rsidR="006D03A9" w:rsidRPr="006D03A9">
          <w:rPr>
            <w:rStyle w:val="Hyperlink"/>
            <w:b/>
            <w:lang w:bidi="es-ES"/>
          </w:rPr>
          <w:t>¿Qué Es Un Hash Y Cómo Funciona? | Blog oficial de Kaspersky</w:t>
        </w:r>
      </w:hyperlink>
    </w:p>
    <w:p w14:paraId="00D10CB0" w14:textId="77777777" w:rsidR="00677796" w:rsidRPr="00677796" w:rsidRDefault="00677796" w:rsidP="00677796">
      <w:pPr>
        <w:pStyle w:val="Contenido"/>
        <w:rPr>
          <w:lang w:bidi="es-ES"/>
        </w:rPr>
      </w:pPr>
    </w:p>
    <w:p w14:paraId="1C1A9017" w14:textId="77777777" w:rsidR="00577CA3" w:rsidRPr="00577CA3" w:rsidRDefault="00577CA3" w:rsidP="00577CA3">
      <w:pPr>
        <w:rPr>
          <w:noProof/>
          <w:lang w:bidi="es-ES"/>
        </w:rPr>
      </w:pPr>
      <w:r w:rsidRPr="00577CA3">
        <w:rPr>
          <w:noProof/>
          <w:lang w:bidi="es-ES"/>
        </w:rPr>
        <w:t>5.7. ¿Cuál de los siguientes algoritmos es un algoritmo de clave pública?</w:t>
      </w:r>
    </w:p>
    <w:p w14:paraId="5E9635EF" w14:textId="77777777" w:rsidR="00B16B2F" w:rsidRPr="00B16B2F" w:rsidRDefault="00B16B2F" w:rsidP="00B16B2F">
      <w:pPr>
        <w:pStyle w:val="Contenido"/>
        <w:rPr>
          <w:b/>
          <w:noProof/>
          <w:sz w:val="28"/>
          <w:lang w:bidi="es-ES"/>
        </w:rPr>
      </w:pPr>
    </w:p>
    <w:p w14:paraId="626C200F" w14:textId="245F45C0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E95202" w:rsidRPr="00E95202">
        <w:rPr>
          <w:lang w:bidi="es-ES"/>
        </w:rPr>
        <w:t>d) RSA.</w:t>
      </w:r>
    </w:p>
    <w:p w14:paraId="77DE9B25" w14:textId="77777777" w:rsidR="00E726AF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E726AF" w:rsidRPr="00E726AF">
        <w:rPr>
          <w:lang w:bidi="es-ES"/>
        </w:rPr>
        <w:t>RSA es un algoritmo comúnmente utilizado para realizar firmas digitales, proporcionando autenticidad e integridad de los datos.</w:t>
      </w:r>
    </w:p>
    <w:p w14:paraId="43B3C3D2" w14:textId="78696AF0" w:rsidR="00677796" w:rsidRPr="00677796" w:rsidRDefault="00AF66E4" w:rsidP="00677796">
      <w:pPr>
        <w:pStyle w:val="Contenido"/>
        <w:rPr>
          <w:lang w:bidi="es-ES"/>
        </w:rPr>
      </w:pPr>
      <w:r>
        <w:rPr>
          <w:lang w:bidi="es-ES"/>
        </w:rPr>
        <w:t xml:space="preserve">Referencia: </w:t>
      </w:r>
      <w:hyperlink r:id="rId15" w:history="1">
        <w:r w:rsidRPr="00AF66E4">
          <w:rPr>
            <w:rStyle w:val="Hyperlink"/>
            <w:b/>
            <w:lang w:bidi="es-ES"/>
          </w:rPr>
          <w:t>Criptografía asimétrica - Wikipedia, la enciclopedia libre</w:t>
        </w:r>
      </w:hyperlink>
    </w:p>
    <w:p w14:paraId="23E993A4" w14:textId="77777777" w:rsidR="00FB5A5F" w:rsidRPr="00FB5A5F" w:rsidRDefault="00FB5A5F" w:rsidP="00FB5A5F">
      <w:pPr>
        <w:rPr>
          <w:noProof/>
          <w:lang w:bidi="es-ES"/>
        </w:rPr>
      </w:pPr>
      <w:r w:rsidRPr="00FB5A5F">
        <w:rPr>
          <w:noProof/>
          <w:lang w:bidi="es-ES"/>
        </w:rPr>
        <w:t>5.8. ¿Cuál de los siguientes algoritmos se utiliza para realizar la firma digital?</w:t>
      </w:r>
    </w:p>
    <w:p w14:paraId="24E621D4" w14:textId="77777777" w:rsidR="00B16B2F" w:rsidRPr="00B16B2F" w:rsidRDefault="00B16B2F" w:rsidP="00B16B2F">
      <w:pPr>
        <w:pStyle w:val="Contenido"/>
        <w:rPr>
          <w:b/>
          <w:noProof/>
          <w:sz w:val="28"/>
          <w:lang w:bidi="es-ES"/>
        </w:rPr>
      </w:pPr>
    </w:p>
    <w:p w14:paraId="3DFFA7BA" w14:textId="2DA2C449" w:rsidR="00696530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C2230E" w:rsidRPr="00C2230E">
        <w:rPr>
          <w:lang w:bidi="es-ES"/>
        </w:rPr>
        <w:t>a) RSA.</w:t>
      </w:r>
    </w:p>
    <w:p w14:paraId="1179435C" w14:textId="4B1AC58D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360C09" w:rsidRPr="00360C09">
        <w:rPr>
          <w:lang w:bidi="es-ES"/>
        </w:rPr>
        <w:t>Un socket servidor necesita un puerto para escuchar las peticiones entrantes.</w:t>
      </w:r>
    </w:p>
    <w:p w14:paraId="4F827EC6" w14:textId="3FD142D7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16" w:history="1">
        <w:r w:rsidR="00BF7D7B" w:rsidRPr="00BF7D7B">
          <w:rPr>
            <w:rStyle w:val="Hyperlink"/>
            <w:lang w:bidi="es-ES"/>
          </w:rPr>
          <w:t>https://es.wikipedia.org/wiki/Socket_de_Internet</w:t>
        </w:r>
      </w:hyperlink>
    </w:p>
    <w:p w14:paraId="4F335B60" w14:textId="77777777" w:rsidR="00FB5A5F" w:rsidRPr="00FB5A5F" w:rsidRDefault="00FB5A5F" w:rsidP="00FB5A5F">
      <w:pPr>
        <w:rPr>
          <w:noProof/>
          <w:lang w:bidi="es-ES"/>
        </w:rPr>
      </w:pPr>
      <w:r w:rsidRPr="00FB5A5F">
        <w:rPr>
          <w:noProof/>
          <w:lang w:bidi="es-ES"/>
        </w:rPr>
        <w:t>5.9. ¿Cuál de los siguientes algoritmos se utiliza para almacenar información cifrada?</w:t>
      </w:r>
    </w:p>
    <w:p w14:paraId="71039908" w14:textId="77777777" w:rsidR="00CC568D" w:rsidRPr="00CC568D" w:rsidRDefault="00CC568D" w:rsidP="00CC568D">
      <w:pPr>
        <w:pStyle w:val="Contenido"/>
        <w:rPr>
          <w:b/>
          <w:noProof/>
          <w:sz w:val="28"/>
          <w:lang w:bidi="es-ES"/>
        </w:rPr>
      </w:pPr>
    </w:p>
    <w:p w14:paraId="7B9EFC15" w14:textId="5942B056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Respuesta</w:t>
      </w:r>
      <w:r w:rsidR="00360C09">
        <w:rPr>
          <w:lang w:bidi="es-ES"/>
        </w:rPr>
        <w:t xml:space="preserve">: </w:t>
      </w:r>
      <w:r w:rsidR="00E726AF" w:rsidRPr="00E726AF">
        <w:rPr>
          <w:lang w:bidi="es-ES"/>
        </w:rPr>
        <w:t>b) AES.</w:t>
      </w:r>
    </w:p>
    <w:p w14:paraId="22C4B7E3" w14:textId="5F2F6B2E" w:rsidR="00144712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E726AF" w:rsidRPr="00E726AF">
        <w:rPr>
          <w:lang w:bidi="es-ES"/>
        </w:rPr>
        <w:t>AES es un algoritmo de cifrado simétrico ampliamente utilizado para almacenar información cifrada de manera segura.</w:t>
      </w:r>
    </w:p>
    <w:p w14:paraId="4779A05F" w14:textId="10E67CF3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17" w:history="1">
        <w:r w:rsidR="00E2180E" w:rsidRPr="00E2180E">
          <w:rPr>
            <w:rStyle w:val="Hyperlink"/>
            <w:b/>
            <w:lang w:bidi="es-ES"/>
          </w:rPr>
          <w:t>Firma digital - Wikipedia, la enciclopedia libre</w:t>
        </w:r>
      </w:hyperlink>
    </w:p>
    <w:p w14:paraId="7277DE7B" w14:textId="77777777" w:rsidR="00677796" w:rsidRPr="00677796" w:rsidRDefault="00677796" w:rsidP="00677796">
      <w:pPr>
        <w:pStyle w:val="Contenido"/>
        <w:rPr>
          <w:lang w:bidi="es-ES"/>
        </w:rPr>
      </w:pPr>
    </w:p>
    <w:p w14:paraId="04BBCAEE" w14:textId="77777777" w:rsidR="00FB5A5F" w:rsidRPr="00FB5A5F" w:rsidRDefault="00FB5A5F" w:rsidP="00FB5A5F">
      <w:pPr>
        <w:rPr>
          <w:noProof/>
          <w:lang w:bidi="es-ES"/>
        </w:rPr>
      </w:pPr>
      <w:r w:rsidRPr="00FB5A5F">
        <w:rPr>
          <w:noProof/>
          <w:lang w:bidi="es-ES"/>
        </w:rPr>
        <w:t>5.10. ¿Qué se garantiza con la firma digital?</w:t>
      </w:r>
    </w:p>
    <w:p w14:paraId="3364D152" w14:textId="77777777" w:rsidR="00FB5A5F" w:rsidRPr="00CC568D" w:rsidRDefault="00FB5A5F" w:rsidP="00FB5A5F">
      <w:pPr>
        <w:pStyle w:val="Contenido"/>
        <w:rPr>
          <w:b/>
          <w:noProof/>
          <w:sz w:val="28"/>
          <w:lang w:bidi="es-ES"/>
        </w:rPr>
      </w:pPr>
    </w:p>
    <w:p w14:paraId="7FB13AED" w14:textId="77777777" w:rsidR="00E065A4" w:rsidRDefault="00FB5A5F" w:rsidP="00FB5A5F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E065A4" w:rsidRPr="00E065A4">
        <w:rPr>
          <w:lang w:bidi="es-ES"/>
        </w:rPr>
        <w:t>a) La integridad del mensaje.</w:t>
      </w:r>
    </w:p>
    <w:p w14:paraId="658366F1" w14:textId="133F913D" w:rsidR="00FB5A5F" w:rsidRDefault="00FB5A5F" w:rsidP="00FB5A5F">
      <w:pPr>
        <w:pStyle w:val="Contenido"/>
        <w:rPr>
          <w:lang w:bidi="es-ES"/>
        </w:rPr>
      </w:pPr>
      <w:r w:rsidRPr="00677796">
        <w:rPr>
          <w:lang w:bidi="es-ES"/>
        </w:rPr>
        <w:t>Justificación</w:t>
      </w:r>
      <w:r>
        <w:rPr>
          <w:lang w:bidi="es-ES"/>
        </w:rPr>
        <w:t xml:space="preserve">: </w:t>
      </w:r>
      <w:r w:rsidR="00E065A4" w:rsidRPr="00E065A4">
        <w:rPr>
          <w:lang w:bidi="es-ES"/>
        </w:rPr>
        <w:t>La firma digital garantiza que el mensaje no ha sido alterado y confirma la identidad del remitente.</w:t>
      </w:r>
    </w:p>
    <w:p w14:paraId="7D112A53" w14:textId="7A567896" w:rsidR="00FB5A5F" w:rsidRDefault="00FB5A5F" w:rsidP="00FB5A5F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18" w:history="1">
        <w:r w:rsidR="00E2180E" w:rsidRPr="00E2180E">
          <w:rPr>
            <w:rStyle w:val="Hyperlink"/>
            <w:b/>
            <w:lang w:bidi="es-ES"/>
          </w:rPr>
          <w:t>Firma digital - Wikipedia, la enciclopedia libre</w:t>
        </w:r>
      </w:hyperlink>
    </w:p>
    <w:p w14:paraId="1A26CA99" w14:textId="77777777" w:rsidR="00FB5A5F" w:rsidRPr="00677796" w:rsidRDefault="00FB5A5F" w:rsidP="00FB5A5F">
      <w:pPr>
        <w:pStyle w:val="Contenido"/>
        <w:rPr>
          <w:lang w:bidi="es-ES"/>
        </w:rPr>
      </w:pPr>
    </w:p>
    <w:p w14:paraId="059FEC32" w14:textId="77777777" w:rsidR="00FB5A5F" w:rsidRPr="00FB5A5F" w:rsidRDefault="00FB5A5F" w:rsidP="00FB5A5F">
      <w:pPr>
        <w:rPr>
          <w:noProof/>
          <w:lang w:bidi="es-ES"/>
        </w:rPr>
      </w:pPr>
      <w:r w:rsidRPr="00FB5A5F">
        <w:rPr>
          <w:noProof/>
          <w:lang w:bidi="es-ES"/>
        </w:rPr>
        <w:t>5.11. ¿Cuál es el punto débil de utilizar un algoritmo de clave simétrica en transferencia de datos?</w:t>
      </w:r>
    </w:p>
    <w:p w14:paraId="5D6D3A60" w14:textId="77777777" w:rsidR="00FB5A5F" w:rsidRPr="00CC568D" w:rsidRDefault="00FB5A5F" w:rsidP="00FB5A5F">
      <w:pPr>
        <w:pStyle w:val="Contenido"/>
        <w:rPr>
          <w:b/>
          <w:noProof/>
          <w:sz w:val="28"/>
          <w:lang w:bidi="es-ES"/>
        </w:rPr>
      </w:pPr>
    </w:p>
    <w:p w14:paraId="731EAB38" w14:textId="77777777" w:rsidR="009B1ED5" w:rsidRDefault="00FB5A5F" w:rsidP="00FB5A5F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9B1ED5" w:rsidRPr="009B1ED5">
        <w:rPr>
          <w:lang w:bidi="es-ES"/>
        </w:rPr>
        <w:t>b) La distribución de las contraseñas.</w:t>
      </w:r>
    </w:p>
    <w:p w14:paraId="2E76D3FF" w14:textId="77777777" w:rsidR="009B1ED5" w:rsidRDefault="00FB5A5F" w:rsidP="00FB5A5F">
      <w:pPr>
        <w:pStyle w:val="Contenido"/>
        <w:rPr>
          <w:lang w:bidi="es-ES"/>
        </w:rPr>
      </w:pPr>
      <w:r w:rsidRPr="00677796">
        <w:rPr>
          <w:lang w:bidi="es-ES"/>
        </w:rPr>
        <w:t>Justificación</w:t>
      </w:r>
      <w:r>
        <w:rPr>
          <w:lang w:bidi="es-ES"/>
        </w:rPr>
        <w:t xml:space="preserve">: </w:t>
      </w:r>
      <w:r w:rsidR="009B1ED5" w:rsidRPr="009B1ED5">
        <w:rPr>
          <w:lang w:bidi="es-ES"/>
        </w:rPr>
        <w:t>El principal desafío de los algoritmos de clave simétrica es la distribución segura de las contraseñas entre las partes comunicantes.</w:t>
      </w:r>
    </w:p>
    <w:p w14:paraId="4AA8A9DD" w14:textId="29706339" w:rsidR="00FB5A5F" w:rsidRPr="00677796" w:rsidRDefault="00FB5A5F" w:rsidP="00FB5A5F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19" w:history="1">
        <w:r w:rsidR="00577EEC" w:rsidRPr="00577EEC">
          <w:rPr>
            <w:rStyle w:val="Hyperlink"/>
            <w:b/>
            <w:lang w:bidi="es-ES"/>
          </w:rPr>
          <w:t>Criptografía simétrica - Wikipedia, la enciclopedia libre</w:t>
        </w:r>
      </w:hyperlink>
    </w:p>
    <w:p w14:paraId="3BF9B8AA" w14:textId="26EEA8BE" w:rsidR="00C21327" w:rsidRPr="0040660E" w:rsidRDefault="00C21327" w:rsidP="0040660E">
      <w:pPr>
        <w:spacing w:after="200"/>
        <w:rPr>
          <w:b w:val="0"/>
          <w:sz w:val="22"/>
          <w:lang w:bidi="es-ES"/>
        </w:rPr>
      </w:pPr>
    </w:p>
    <w:sectPr w:rsidR="00C21327" w:rsidRPr="0040660E" w:rsidSect="00847F64">
      <w:headerReference w:type="default" r:id="rId20"/>
      <w:footerReference w:type="default" r:id="rId21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8F7743" w14:textId="77777777" w:rsidR="00FE423C" w:rsidRDefault="00FE423C">
      <w:r>
        <w:separator/>
      </w:r>
    </w:p>
    <w:p w14:paraId="08DF27F3" w14:textId="77777777" w:rsidR="00FE423C" w:rsidRDefault="00FE423C"/>
  </w:endnote>
  <w:endnote w:type="continuationSeparator" w:id="0">
    <w:p w14:paraId="16896334" w14:textId="77777777" w:rsidR="00FE423C" w:rsidRDefault="00FE423C">
      <w:r>
        <w:continuationSeparator/>
      </w:r>
    </w:p>
    <w:p w14:paraId="2FAF6F60" w14:textId="77777777" w:rsidR="00FE423C" w:rsidRDefault="00FE423C"/>
  </w:endnote>
  <w:endnote w:type="continuationNotice" w:id="1">
    <w:p w14:paraId="415F026D" w14:textId="77777777" w:rsidR="00FE423C" w:rsidRDefault="00FE423C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noProof/>
      </w:rPr>
      <w:id w:val="-890194395"/>
      <w:docPartObj>
        <w:docPartGallery w:val="Page Numbers (Bottom of Page)"/>
        <w:docPartUnique/>
      </w:docPartObj>
    </w:sdtPr>
    <w:sdtContent>
      <w:p w14:paraId="2BD4CAA4" w14:textId="77777777" w:rsidR="00DF027C" w:rsidRDefault="00DF027C">
        <w:pPr>
          <w:pStyle w:val="Footer"/>
          <w:jc w:val="center"/>
          <w:rPr>
            <w:noProof/>
          </w:rPr>
        </w:pPr>
        <w:r>
          <w:rPr>
            <w:noProof/>
            <w:lang w:bidi="es-ES"/>
          </w:rPr>
          <w:fldChar w:fldCharType="begin"/>
        </w:r>
        <w:r>
          <w:rPr>
            <w:noProof/>
            <w:lang w:bidi="es-ES"/>
          </w:rPr>
          <w:instrText xml:space="preserve"> PAGE   \* MERGEFORMAT </w:instrText>
        </w:r>
        <w:r>
          <w:rPr>
            <w:noProof/>
            <w:lang w:bidi="es-ES"/>
          </w:rPr>
          <w:fldChar w:fldCharType="separate"/>
        </w:r>
        <w:r w:rsidR="00AB02A7">
          <w:rPr>
            <w:noProof/>
            <w:lang w:bidi="es-ES"/>
          </w:rPr>
          <w:t>2</w:t>
        </w:r>
        <w:r>
          <w:rPr>
            <w:noProof/>
            <w:lang w:bidi="es-ES"/>
          </w:rPr>
          <w:fldChar w:fldCharType="end"/>
        </w:r>
      </w:p>
    </w:sdtContent>
  </w:sdt>
  <w:p w14:paraId="1D6EB857" w14:textId="77777777" w:rsidR="00DF027C" w:rsidRDefault="00DF027C">
    <w:pPr>
      <w:pStyle w:val="Footer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D75DE8" w14:textId="77777777" w:rsidR="00FE423C" w:rsidRDefault="00FE423C">
      <w:r>
        <w:separator/>
      </w:r>
    </w:p>
    <w:p w14:paraId="513A49AC" w14:textId="77777777" w:rsidR="00FE423C" w:rsidRDefault="00FE423C"/>
  </w:footnote>
  <w:footnote w:type="continuationSeparator" w:id="0">
    <w:p w14:paraId="7BD9D82E" w14:textId="77777777" w:rsidR="00FE423C" w:rsidRDefault="00FE423C">
      <w:r>
        <w:continuationSeparator/>
      </w:r>
    </w:p>
    <w:p w14:paraId="6F475784" w14:textId="77777777" w:rsidR="00FE423C" w:rsidRDefault="00FE423C"/>
  </w:footnote>
  <w:footnote w:type="continuationNotice" w:id="1">
    <w:p w14:paraId="45405A6B" w14:textId="77777777" w:rsidR="00FE423C" w:rsidRDefault="00FE423C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03392418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76284DAF" w14:textId="77777777" w:rsidR="00D077E9" w:rsidRDefault="00D077E9">
          <w:pPr>
            <w:pStyle w:val="Header"/>
            <w:rPr>
              <w:noProof/>
            </w:rPr>
          </w:pPr>
        </w:p>
      </w:tc>
    </w:tr>
  </w:tbl>
  <w:p w14:paraId="422A6763" w14:textId="77777777" w:rsidR="00D077E9" w:rsidRDefault="00D077E9" w:rsidP="00D077E9">
    <w:pPr>
      <w:pStyle w:val="Header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8B23FA"/>
    <w:multiLevelType w:val="multilevel"/>
    <w:tmpl w:val="D9F4FA78"/>
    <w:lvl w:ilvl="0">
      <w:start w:val="1"/>
      <w:numFmt w:val="bullet"/>
      <w:lvlText w:val=""/>
      <w:lvlJc w:val="left"/>
      <w:pPr>
        <w:tabs>
          <w:tab w:val="num" w:pos="-1122"/>
        </w:tabs>
        <w:ind w:left="-112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-402"/>
        </w:tabs>
        <w:ind w:left="-40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318"/>
        </w:tabs>
        <w:ind w:left="318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1038"/>
        </w:tabs>
        <w:ind w:left="103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1758"/>
        </w:tabs>
        <w:ind w:left="175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2478"/>
        </w:tabs>
        <w:ind w:left="247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3198"/>
        </w:tabs>
        <w:ind w:left="319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3918"/>
        </w:tabs>
        <w:ind w:left="391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4638"/>
        </w:tabs>
        <w:ind w:left="4638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AB79FB"/>
    <w:multiLevelType w:val="hybridMultilevel"/>
    <w:tmpl w:val="B66274D8"/>
    <w:lvl w:ilvl="0" w:tplc="0C0A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2" w15:restartNumberingAfterBreak="0">
    <w:nsid w:val="16904E83"/>
    <w:multiLevelType w:val="multilevel"/>
    <w:tmpl w:val="6400C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5D7484"/>
    <w:multiLevelType w:val="multilevel"/>
    <w:tmpl w:val="5A48C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8E2FB9"/>
    <w:multiLevelType w:val="multilevel"/>
    <w:tmpl w:val="93127CA4"/>
    <w:lvl w:ilvl="0">
      <w:start w:val="1"/>
      <w:numFmt w:val="decimal"/>
      <w:lvlText w:val="%1."/>
      <w:lvlJc w:val="left"/>
      <w:pPr>
        <w:ind w:left="588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CAD4614"/>
    <w:multiLevelType w:val="hybridMultilevel"/>
    <w:tmpl w:val="77161EF8"/>
    <w:lvl w:ilvl="0" w:tplc="0C0A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6" w15:restartNumberingAfterBreak="0">
    <w:nsid w:val="22AB3140"/>
    <w:multiLevelType w:val="multilevel"/>
    <w:tmpl w:val="56927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1CC09E2"/>
    <w:multiLevelType w:val="hybridMultilevel"/>
    <w:tmpl w:val="6BE6C86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664F5A"/>
    <w:multiLevelType w:val="hybridMultilevel"/>
    <w:tmpl w:val="D8888D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687C78"/>
    <w:multiLevelType w:val="hybridMultilevel"/>
    <w:tmpl w:val="A208B04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0D7049"/>
    <w:multiLevelType w:val="hybridMultilevel"/>
    <w:tmpl w:val="E3748E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AF3230"/>
    <w:multiLevelType w:val="hybridMultilevel"/>
    <w:tmpl w:val="15D6119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408248B"/>
    <w:multiLevelType w:val="multilevel"/>
    <w:tmpl w:val="6E06380C"/>
    <w:lvl w:ilvl="0">
      <w:start w:val="1"/>
      <w:numFmt w:val="decimal"/>
      <w:pStyle w:val="Heading1"/>
      <w:lvlText w:val="%1."/>
      <w:lvlJc w:val="left"/>
      <w:pPr>
        <w:ind w:left="5321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DBA16BB"/>
    <w:multiLevelType w:val="hybridMultilevel"/>
    <w:tmpl w:val="7CD0B2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2431577">
    <w:abstractNumId w:val="2"/>
  </w:num>
  <w:num w:numId="2" w16cid:durableId="984817957">
    <w:abstractNumId w:val="0"/>
  </w:num>
  <w:num w:numId="3" w16cid:durableId="873613290">
    <w:abstractNumId w:val="4"/>
  </w:num>
  <w:num w:numId="4" w16cid:durableId="1954481705">
    <w:abstractNumId w:val="12"/>
  </w:num>
  <w:num w:numId="5" w16cid:durableId="1434785638">
    <w:abstractNumId w:val="8"/>
  </w:num>
  <w:num w:numId="6" w16cid:durableId="615605874">
    <w:abstractNumId w:val="13"/>
  </w:num>
  <w:num w:numId="7" w16cid:durableId="2112816689">
    <w:abstractNumId w:val="7"/>
  </w:num>
  <w:num w:numId="8" w16cid:durableId="1076629960">
    <w:abstractNumId w:val="9"/>
  </w:num>
  <w:num w:numId="9" w16cid:durableId="599073322">
    <w:abstractNumId w:val="10"/>
  </w:num>
  <w:num w:numId="10" w16cid:durableId="231232833">
    <w:abstractNumId w:val="11"/>
  </w:num>
  <w:num w:numId="11" w16cid:durableId="1097750613">
    <w:abstractNumId w:val="4"/>
    <w:lvlOverride w:ilvl="0">
      <w:startOverride w:val="9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808547686">
    <w:abstractNumId w:val="1"/>
  </w:num>
  <w:num w:numId="13" w16cid:durableId="987517190">
    <w:abstractNumId w:val="5"/>
  </w:num>
  <w:num w:numId="14" w16cid:durableId="1743065675">
    <w:abstractNumId w:val="4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84912989">
    <w:abstractNumId w:val="3"/>
  </w:num>
  <w:num w:numId="16" w16cid:durableId="211848099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929"/>
    <w:rsid w:val="000002ED"/>
    <w:rsid w:val="00001F81"/>
    <w:rsid w:val="00004049"/>
    <w:rsid w:val="000065F2"/>
    <w:rsid w:val="00006E0B"/>
    <w:rsid w:val="00010B2D"/>
    <w:rsid w:val="00011BAF"/>
    <w:rsid w:val="00011F1B"/>
    <w:rsid w:val="00013333"/>
    <w:rsid w:val="0001482A"/>
    <w:rsid w:val="00020E60"/>
    <w:rsid w:val="0002108A"/>
    <w:rsid w:val="000211E9"/>
    <w:rsid w:val="0002144A"/>
    <w:rsid w:val="00022CD2"/>
    <w:rsid w:val="00023C4A"/>
    <w:rsid w:val="0002482E"/>
    <w:rsid w:val="00025FE7"/>
    <w:rsid w:val="00027B86"/>
    <w:rsid w:val="000303E9"/>
    <w:rsid w:val="00032C0A"/>
    <w:rsid w:val="00033EA8"/>
    <w:rsid w:val="00034FA8"/>
    <w:rsid w:val="000357A4"/>
    <w:rsid w:val="0003647A"/>
    <w:rsid w:val="000366ED"/>
    <w:rsid w:val="00037599"/>
    <w:rsid w:val="00037839"/>
    <w:rsid w:val="00037FAB"/>
    <w:rsid w:val="00041E96"/>
    <w:rsid w:val="00042B5D"/>
    <w:rsid w:val="00042C67"/>
    <w:rsid w:val="00043931"/>
    <w:rsid w:val="00043FDD"/>
    <w:rsid w:val="00050324"/>
    <w:rsid w:val="00050464"/>
    <w:rsid w:val="00050C9C"/>
    <w:rsid w:val="00052E03"/>
    <w:rsid w:val="00053481"/>
    <w:rsid w:val="00053F41"/>
    <w:rsid w:val="000542DB"/>
    <w:rsid w:val="00054347"/>
    <w:rsid w:val="0005651F"/>
    <w:rsid w:val="000613E4"/>
    <w:rsid w:val="00064057"/>
    <w:rsid w:val="00066487"/>
    <w:rsid w:val="00067761"/>
    <w:rsid w:val="00071F57"/>
    <w:rsid w:val="00072A6C"/>
    <w:rsid w:val="00073CAB"/>
    <w:rsid w:val="000747A0"/>
    <w:rsid w:val="00074E90"/>
    <w:rsid w:val="00080D65"/>
    <w:rsid w:val="00083BFC"/>
    <w:rsid w:val="00083E07"/>
    <w:rsid w:val="00083ECE"/>
    <w:rsid w:val="00084674"/>
    <w:rsid w:val="00091AA3"/>
    <w:rsid w:val="000939E6"/>
    <w:rsid w:val="00093A45"/>
    <w:rsid w:val="00097E67"/>
    <w:rsid w:val="00097F91"/>
    <w:rsid w:val="000A0150"/>
    <w:rsid w:val="000A18E5"/>
    <w:rsid w:val="000A57C2"/>
    <w:rsid w:val="000B14EF"/>
    <w:rsid w:val="000B1BD0"/>
    <w:rsid w:val="000B25D1"/>
    <w:rsid w:val="000B376E"/>
    <w:rsid w:val="000B4CBE"/>
    <w:rsid w:val="000B675A"/>
    <w:rsid w:val="000B6D44"/>
    <w:rsid w:val="000B7598"/>
    <w:rsid w:val="000B766B"/>
    <w:rsid w:val="000C2727"/>
    <w:rsid w:val="000C29BF"/>
    <w:rsid w:val="000D0E5E"/>
    <w:rsid w:val="000D1142"/>
    <w:rsid w:val="000D63AB"/>
    <w:rsid w:val="000D6CC1"/>
    <w:rsid w:val="000D79B9"/>
    <w:rsid w:val="000E00F8"/>
    <w:rsid w:val="000E0C2A"/>
    <w:rsid w:val="000E159B"/>
    <w:rsid w:val="000E377B"/>
    <w:rsid w:val="000E3B12"/>
    <w:rsid w:val="000E3BE8"/>
    <w:rsid w:val="000E43AB"/>
    <w:rsid w:val="000E5981"/>
    <w:rsid w:val="000E63C9"/>
    <w:rsid w:val="000E740E"/>
    <w:rsid w:val="000F096E"/>
    <w:rsid w:val="000F5D52"/>
    <w:rsid w:val="000F5DA6"/>
    <w:rsid w:val="000F6399"/>
    <w:rsid w:val="000F63CD"/>
    <w:rsid w:val="000F6D92"/>
    <w:rsid w:val="0010025D"/>
    <w:rsid w:val="00100352"/>
    <w:rsid w:val="0010086C"/>
    <w:rsid w:val="00105464"/>
    <w:rsid w:val="00105BF4"/>
    <w:rsid w:val="00106A19"/>
    <w:rsid w:val="00106F10"/>
    <w:rsid w:val="00107653"/>
    <w:rsid w:val="0011007B"/>
    <w:rsid w:val="00113611"/>
    <w:rsid w:val="0011559B"/>
    <w:rsid w:val="00115F29"/>
    <w:rsid w:val="00117A67"/>
    <w:rsid w:val="00117A71"/>
    <w:rsid w:val="00117EA1"/>
    <w:rsid w:val="0012602E"/>
    <w:rsid w:val="00130E9D"/>
    <w:rsid w:val="001329E1"/>
    <w:rsid w:val="00134012"/>
    <w:rsid w:val="00134AC6"/>
    <w:rsid w:val="00135AF6"/>
    <w:rsid w:val="00137C36"/>
    <w:rsid w:val="00140C40"/>
    <w:rsid w:val="00141353"/>
    <w:rsid w:val="001441F2"/>
    <w:rsid w:val="00144712"/>
    <w:rsid w:val="0014489B"/>
    <w:rsid w:val="00144C82"/>
    <w:rsid w:val="00145E73"/>
    <w:rsid w:val="00145F52"/>
    <w:rsid w:val="00146576"/>
    <w:rsid w:val="00150A6D"/>
    <w:rsid w:val="001545B5"/>
    <w:rsid w:val="001572DC"/>
    <w:rsid w:val="001577DF"/>
    <w:rsid w:val="00157E3D"/>
    <w:rsid w:val="00161028"/>
    <w:rsid w:val="00161294"/>
    <w:rsid w:val="00161916"/>
    <w:rsid w:val="00161B70"/>
    <w:rsid w:val="001639D1"/>
    <w:rsid w:val="00166573"/>
    <w:rsid w:val="001703E2"/>
    <w:rsid w:val="001710B8"/>
    <w:rsid w:val="0017230C"/>
    <w:rsid w:val="00175E22"/>
    <w:rsid w:val="001760C0"/>
    <w:rsid w:val="00176843"/>
    <w:rsid w:val="001772BA"/>
    <w:rsid w:val="00177337"/>
    <w:rsid w:val="00184AAF"/>
    <w:rsid w:val="00185136"/>
    <w:rsid w:val="00185B35"/>
    <w:rsid w:val="0018645D"/>
    <w:rsid w:val="00190053"/>
    <w:rsid w:val="00192A6D"/>
    <w:rsid w:val="00193410"/>
    <w:rsid w:val="00194C1E"/>
    <w:rsid w:val="00195EBB"/>
    <w:rsid w:val="001A6436"/>
    <w:rsid w:val="001A79BE"/>
    <w:rsid w:val="001B0315"/>
    <w:rsid w:val="001B04B9"/>
    <w:rsid w:val="001B071D"/>
    <w:rsid w:val="001B08FF"/>
    <w:rsid w:val="001B0998"/>
    <w:rsid w:val="001B155A"/>
    <w:rsid w:val="001B319C"/>
    <w:rsid w:val="001B3B94"/>
    <w:rsid w:val="001B707E"/>
    <w:rsid w:val="001B7389"/>
    <w:rsid w:val="001C10F2"/>
    <w:rsid w:val="001C277F"/>
    <w:rsid w:val="001C3AB5"/>
    <w:rsid w:val="001C487A"/>
    <w:rsid w:val="001C507C"/>
    <w:rsid w:val="001C5A3E"/>
    <w:rsid w:val="001C6E97"/>
    <w:rsid w:val="001D0231"/>
    <w:rsid w:val="001D05CD"/>
    <w:rsid w:val="001D334F"/>
    <w:rsid w:val="001D3B15"/>
    <w:rsid w:val="001D3CFF"/>
    <w:rsid w:val="001D3E5E"/>
    <w:rsid w:val="001D54DF"/>
    <w:rsid w:val="001D738A"/>
    <w:rsid w:val="001D7D9B"/>
    <w:rsid w:val="001E012E"/>
    <w:rsid w:val="001E0544"/>
    <w:rsid w:val="001E077B"/>
    <w:rsid w:val="001E128F"/>
    <w:rsid w:val="001E2DFC"/>
    <w:rsid w:val="001E3ACB"/>
    <w:rsid w:val="001E5E4A"/>
    <w:rsid w:val="001E6234"/>
    <w:rsid w:val="001E671F"/>
    <w:rsid w:val="001F264A"/>
    <w:rsid w:val="001F2BC8"/>
    <w:rsid w:val="001F303F"/>
    <w:rsid w:val="001F35FA"/>
    <w:rsid w:val="001F5D5B"/>
    <w:rsid w:val="001F5F6B"/>
    <w:rsid w:val="001F6627"/>
    <w:rsid w:val="00200C0F"/>
    <w:rsid w:val="0020118C"/>
    <w:rsid w:val="00201462"/>
    <w:rsid w:val="002017A8"/>
    <w:rsid w:val="00201A96"/>
    <w:rsid w:val="0020318A"/>
    <w:rsid w:val="00204767"/>
    <w:rsid w:val="00206A0E"/>
    <w:rsid w:val="0021020D"/>
    <w:rsid w:val="002125E8"/>
    <w:rsid w:val="00214194"/>
    <w:rsid w:val="002141A5"/>
    <w:rsid w:val="00216E13"/>
    <w:rsid w:val="00220B13"/>
    <w:rsid w:val="0022138F"/>
    <w:rsid w:val="00221C2C"/>
    <w:rsid w:val="0022257F"/>
    <w:rsid w:val="00222CEB"/>
    <w:rsid w:val="002230D0"/>
    <w:rsid w:val="002250AE"/>
    <w:rsid w:val="002307FF"/>
    <w:rsid w:val="00230949"/>
    <w:rsid w:val="00231CCC"/>
    <w:rsid w:val="00231DB8"/>
    <w:rsid w:val="00233017"/>
    <w:rsid w:val="00234CE6"/>
    <w:rsid w:val="002352A1"/>
    <w:rsid w:val="00235ED8"/>
    <w:rsid w:val="00236AFD"/>
    <w:rsid w:val="00237EE0"/>
    <w:rsid w:val="00240999"/>
    <w:rsid w:val="00241B9C"/>
    <w:rsid w:val="002421D9"/>
    <w:rsid w:val="002429D5"/>
    <w:rsid w:val="00243D01"/>
    <w:rsid w:val="00243EBC"/>
    <w:rsid w:val="00246054"/>
    <w:rsid w:val="002468DC"/>
    <w:rsid w:val="0024691F"/>
    <w:rsid w:val="00246A35"/>
    <w:rsid w:val="00246A55"/>
    <w:rsid w:val="00251DBF"/>
    <w:rsid w:val="002524AF"/>
    <w:rsid w:val="00252638"/>
    <w:rsid w:val="00256B19"/>
    <w:rsid w:val="00257977"/>
    <w:rsid w:val="00262CA9"/>
    <w:rsid w:val="0026474D"/>
    <w:rsid w:val="0026567B"/>
    <w:rsid w:val="00265CF9"/>
    <w:rsid w:val="00265F37"/>
    <w:rsid w:val="002665C6"/>
    <w:rsid w:val="00267C20"/>
    <w:rsid w:val="002716C0"/>
    <w:rsid w:val="002726CE"/>
    <w:rsid w:val="00272D67"/>
    <w:rsid w:val="00274D17"/>
    <w:rsid w:val="0027533D"/>
    <w:rsid w:val="00275D57"/>
    <w:rsid w:val="00282004"/>
    <w:rsid w:val="00282331"/>
    <w:rsid w:val="0028284B"/>
    <w:rsid w:val="00282BD0"/>
    <w:rsid w:val="00284348"/>
    <w:rsid w:val="0029015D"/>
    <w:rsid w:val="00290859"/>
    <w:rsid w:val="00291FCB"/>
    <w:rsid w:val="00292178"/>
    <w:rsid w:val="002932B9"/>
    <w:rsid w:val="00295042"/>
    <w:rsid w:val="00295CE2"/>
    <w:rsid w:val="00295DE2"/>
    <w:rsid w:val="00297EFD"/>
    <w:rsid w:val="002A0177"/>
    <w:rsid w:val="002A022B"/>
    <w:rsid w:val="002A0DD1"/>
    <w:rsid w:val="002A150C"/>
    <w:rsid w:val="002A19EF"/>
    <w:rsid w:val="002A4C49"/>
    <w:rsid w:val="002A54F0"/>
    <w:rsid w:val="002A5866"/>
    <w:rsid w:val="002A5BE4"/>
    <w:rsid w:val="002A6A08"/>
    <w:rsid w:val="002A6A1B"/>
    <w:rsid w:val="002B0069"/>
    <w:rsid w:val="002B012A"/>
    <w:rsid w:val="002B1E95"/>
    <w:rsid w:val="002B2F7E"/>
    <w:rsid w:val="002B4562"/>
    <w:rsid w:val="002B458C"/>
    <w:rsid w:val="002B4E9E"/>
    <w:rsid w:val="002B7505"/>
    <w:rsid w:val="002C0A56"/>
    <w:rsid w:val="002C0BFD"/>
    <w:rsid w:val="002C0DF8"/>
    <w:rsid w:val="002C231E"/>
    <w:rsid w:val="002C2743"/>
    <w:rsid w:val="002C2993"/>
    <w:rsid w:val="002C2CEB"/>
    <w:rsid w:val="002C2F5A"/>
    <w:rsid w:val="002C4F60"/>
    <w:rsid w:val="002C72AB"/>
    <w:rsid w:val="002D04E3"/>
    <w:rsid w:val="002D15AC"/>
    <w:rsid w:val="002D3F88"/>
    <w:rsid w:val="002D4E3A"/>
    <w:rsid w:val="002D55BA"/>
    <w:rsid w:val="002D7A0E"/>
    <w:rsid w:val="002E10A0"/>
    <w:rsid w:val="002E6576"/>
    <w:rsid w:val="002E6B7A"/>
    <w:rsid w:val="002E7DDF"/>
    <w:rsid w:val="002F0688"/>
    <w:rsid w:val="002F1008"/>
    <w:rsid w:val="002F1EE9"/>
    <w:rsid w:val="002F2E8E"/>
    <w:rsid w:val="002F41AE"/>
    <w:rsid w:val="002F43C7"/>
    <w:rsid w:val="002F51F5"/>
    <w:rsid w:val="002F5C39"/>
    <w:rsid w:val="002F67A8"/>
    <w:rsid w:val="002F7048"/>
    <w:rsid w:val="002F7D8A"/>
    <w:rsid w:val="0030157A"/>
    <w:rsid w:val="003017CE"/>
    <w:rsid w:val="00302673"/>
    <w:rsid w:val="003031F4"/>
    <w:rsid w:val="003047D6"/>
    <w:rsid w:val="00306DCE"/>
    <w:rsid w:val="00312137"/>
    <w:rsid w:val="00312A12"/>
    <w:rsid w:val="00320A32"/>
    <w:rsid w:val="003215EF"/>
    <w:rsid w:val="003249EA"/>
    <w:rsid w:val="00325318"/>
    <w:rsid w:val="00327F20"/>
    <w:rsid w:val="00330359"/>
    <w:rsid w:val="00330E1A"/>
    <w:rsid w:val="00331946"/>
    <w:rsid w:val="00332F63"/>
    <w:rsid w:val="003340E9"/>
    <w:rsid w:val="003343A4"/>
    <w:rsid w:val="003350B0"/>
    <w:rsid w:val="0033656F"/>
    <w:rsid w:val="0033762F"/>
    <w:rsid w:val="00337666"/>
    <w:rsid w:val="00340950"/>
    <w:rsid w:val="00340ED1"/>
    <w:rsid w:val="003424C5"/>
    <w:rsid w:val="00344355"/>
    <w:rsid w:val="003450C1"/>
    <w:rsid w:val="003453D4"/>
    <w:rsid w:val="003458E4"/>
    <w:rsid w:val="0035088A"/>
    <w:rsid w:val="00351E05"/>
    <w:rsid w:val="00354185"/>
    <w:rsid w:val="0035573E"/>
    <w:rsid w:val="00356610"/>
    <w:rsid w:val="00356774"/>
    <w:rsid w:val="00356C08"/>
    <w:rsid w:val="00360488"/>
    <w:rsid w:val="00360494"/>
    <w:rsid w:val="00360C09"/>
    <w:rsid w:val="00366485"/>
    <w:rsid w:val="00366C7E"/>
    <w:rsid w:val="0036796A"/>
    <w:rsid w:val="00370565"/>
    <w:rsid w:val="00372688"/>
    <w:rsid w:val="003726BD"/>
    <w:rsid w:val="00372B30"/>
    <w:rsid w:val="003733DD"/>
    <w:rsid w:val="003749A2"/>
    <w:rsid w:val="003777F2"/>
    <w:rsid w:val="00377BD8"/>
    <w:rsid w:val="0038137C"/>
    <w:rsid w:val="00382944"/>
    <w:rsid w:val="00382C3C"/>
    <w:rsid w:val="00382D0E"/>
    <w:rsid w:val="003831F3"/>
    <w:rsid w:val="00384931"/>
    <w:rsid w:val="00384EA3"/>
    <w:rsid w:val="0038511C"/>
    <w:rsid w:val="003851FD"/>
    <w:rsid w:val="00385A1F"/>
    <w:rsid w:val="003875F2"/>
    <w:rsid w:val="00387888"/>
    <w:rsid w:val="003905C5"/>
    <w:rsid w:val="0039096A"/>
    <w:rsid w:val="00391340"/>
    <w:rsid w:val="00393A0B"/>
    <w:rsid w:val="00395ACB"/>
    <w:rsid w:val="003A13A1"/>
    <w:rsid w:val="003A39A1"/>
    <w:rsid w:val="003A4B6C"/>
    <w:rsid w:val="003A4C3A"/>
    <w:rsid w:val="003A6FFB"/>
    <w:rsid w:val="003B0257"/>
    <w:rsid w:val="003B0754"/>
    <w:rsid w:val="003B2C41"/>
    <w:rsid w:val="003B4066"/>
    <w:rsid w:val="003B55A0"/>
    <w:rsid w:val="003B55E7"/>
    <w:rsid w:val="003C0040"/>
    <w:rsid w:val="003C0C83"/>
    <w:rsid w:val="003C1040"/>
    <w:rsid w:val="003C2191"/>
    <w:rsid w:val="003C3781"/>
    <w:rsid w:val="003C46E4"/>
    <w:rsid w:val="003C53C1"/>
    <w:rsid w:val="003C59CD"/>
    <w:rsid w:val="003C6649"/>
    <w:rsid w:val="003C7935"/>
    <w:rsid w:val="003D26E6"/>
    <w:rsid w:val="003D34AD"/>
    <w:rsid w:val="003D3863"/>
    <w:rsid w:val="003D55D9"/>
    <w:rsid w:val="003D5D67"/>
    <w:rsid w:val="003E0222"/>
    <w:rsid w:val="003E20C8"/>
    <w:rsid w:val="003E2FC7"/>
    <w:rsid w:val="003E5173"/>
    <w:rsid w:val="003E529F"/>
    <w:rsid w:val="003E5741"/>
    <w:rsid w:val="003E6319"/>
    <w:rsid w:val="003E7DDD"/>
    <w:rsid w:val="003F1005"/>
    <w:rsid w:val="003F1ECF"/>
    <w:rsid w:val="003F73E3"/>
    <w:rsid w:val="00402AFD"/>
    <w:rsid w:val="004030E0"/>
    <w:rsid w:val="004038B9"/>
    <w:rsid w:val="0040660E"/>
    <w:rsid w:val="00407133"/>
    <w:rsid w:val="0041090C"/>
    <w:rsid w:val="004110DE"/>
    <w:rsid w:val="004111D7"/>
    <w:rsid w:val="00411DD3"/>
    <w:rsid w:val="004137A3"/>
    <w:rsid w:val="00416C3B"/>
    <w:rsid w:val="00417563"/>
    <w:rsid w:val="00417901"/>
    <w:rsid w:val="00420DBE"/>
    <w:rsid w:val="0042222E"/>
    <w:rsid w:val="004222B9"/>
    <w:rsid w:val="0042301F"/>
    <w:rsid w:val="004235AE"/>
    <w:rsid w:val="004238F2"/>
    <w:rsid w:val="00423FC7"/>
    <w:rsid w:val="004248E4"/>
    <w:rsid w:val="004302ED"/>
    <w:rsid w:val="00432177"/>
    <w:rsid w:val="00432486"/>
    <w:rsid w:val="00434F07"/>
    <w:rsid w:val="00437709"/>
    <w:rsid w:val="00437850"/>
    <w:rsid w:val="0044085A"/>
    <w:rsid w:val="00440F15"/>
    <w:rsid w:val="00441107"/>
    <w:rsid w:val="004413F7"/>
    <w:rsid w:val="00441C38"/>
    <w:rsid w:val="00441DD1"/>
    <w:rsid w:val="00443438"/>
    <w:rsid w:val="00444064"/>
    <w:rsid w:val="00446E1F"/>
    <w:rsid w:val="00447CC8"/>
    <w:rsid w:val="0045009E"/>
    <w:rsid w:val="00450753"/>
    <w:rsid w:val="00454B95"/>
    <w:rsid w:val="00460F65"/>
    <w:rsid w:val="0046213B"/>
    <w:rsid w:val="004625D4"/>
    <w:rsid w:val="004666C8"/>
    <w:rsid w:val="00471099"/>
    <w:rsid w:val="00472563"/>
    <w:rsid w:val="00472A34"/>
    <w:rsid w:val="0047300C"/>
    <w:rsid w:val="004738FB"/>
    <w:rsid w:val="0047444C"/>
    <w:rsid w:val="00474BB1"/>
    <w:rsid w:val="00475D46"/>
    <w:rsid w:val="0047642A"/>
    <w:rsid w:val="00476FE3"/>
    <w:rsid w:val="00476FE5"/>
    <w:rsid w:val="00480756"/>
    <w:rsid w:val="00480982"/>
    <w:rsid w:val="004811FD"/>
    <w:rsid w:val="00485935"/>
    <w:rsid w:val="00485C5B"/>
    <w:rsid w:val="004866A8"/>
    <w:rsid w:val="004901A5"/>
    <w:rsid w:val="00490C3F"/>
    <w:rsid w:val="004915D0"/>
    <w:rsid w:val="004932E8"/>
    <w:rsid w:val="00494786"/>
    <w:rsid w:val="00495488"/>
    <w:rsid w:val="00495617"/>
    <w:rsid w:val="004974BF"/>
    <w:rsid w:val="004A0F66"/>
    <w:rsid w:val="004A1138"/>
    <w:rsid w:val="004A1148"/>
    <w:rsid w:val="004A1F20"/>
    <w:rsid w:val="004A3D2B"/>
    <w:rsid w:val="004A54DE"/>
    <w:rsid w:val="004A63B1"/>
    <w:rsid w:val="004A79D5"/>
    <w:rsid w:val="004B02AE"/>
    <w:rsid w:val="004B0E45"/>
    <w:rsid w:val="004B1949"/>
    <w:rsid w:val="004B1ABD"/>
    <w:rsid w:val="004B21A5"/>
    <w:rsid w:val="004B2B3B"/>
    <w:rsid w:val="004B322E"/>
    <w:rsid w:val="004B4B1F"/>
    <w:rsid w:val="004B5885"/>
    <w:rsid w:val="004B59A9"/>
    <w:rsid w:val="004C03B8"/>
    <w:rsid w:val="004C0FA4"/>
    <w:rsid w:val="004C16CE"/>
    <w:rsid w:val="004C1BE1"/>
    <w:rsid w:val="004C2D2C"/>
    <w:rsid w:val="004C4309"/>
    <w:rsid w:val="004C44BE"/>
    <w:rsid w:val="004C54ED"/>
    <w:rsid w:val="004C5A3F"/>
    <w:rsid w:val="004C747B"/>
    <w:rsid w:val="004D1085"/>
    <w:rsid w:val="004D41C9"/>
    <w:rsid w:val="004E0267"/>
    <w:rsid w:val="004E035D"/>
    <w:rsid w:val="004E2C1C"/>
    <w:rsid w:val="004E3F72"/>
    <w:rsid w:val="004E52DA"/>
    <w:rsid w:val="004E5FEE"/>
    <w:rsid w:val="004E6F9C"/>
    <w:rsid w:val="004F1F03"/>
    <w:rsid w:val="004F28A7"/>
    <w:rsid w:val="004F3610"/>
    <w:rsid w:val="004F3B20"/>
    <w:rsid w:val="004F3DA8"/>
    <w:rsid w:val="004F513A"/>
    <w:rsid w:val="004F64E6"/>
    <w:rsid w:val="00500537"/>
    <w:rsid w:val="00501446"/>
    <w:rsid w:val="005037F0"/>
    <w:rsid w:val="00505842"/>
    <w:rsid w:val="00505FB5"/>
    <w:rsid w:val="00506371"/>
    <w:rsid w:val="00507271"/>
    <w:rsid w:val="00507544"/>
    <w:rsid w:val="00512E08"/>
    <w:rsid w:val="005134C8"/>
    <w:rsid w:val="00513647"/>
    <w:rsid w:val="005136F5"/>
    <w:rsid w:val="005139BE"/>
    <w:rsid w:val="00513D0A"/>
    <w:rsid w:val="00515946"/>
    <w:rsid w:val="00516A86"/>
    <w:rsid w:val="00516BCE"/>
    <w:rsid w:val="005171E9"/>
    <w:rsid w:val="00520C55"/>
    <w:rsid w:val="00521232"/>
    <w:rsid w:val="00522015"/>
    <w:rsid w:val="00523FFB"/>
    <w:rsid w:val="005275F6"/>
    <w:rsid w:val="00527ED3"/>
    <w:rsid w:val="00531702"/>
    <w:rsid w:val="005406DA"/>
    <w:rsid w:val="00541207"/>
    <w:rsid w:val="00542081"/>
    <w:rsid w:val="00542EA6"/>
    <w:rsid w:val="0054329F"/>
    <w:rsid w:val="0054336B"/>
    <w:rsid w:val="0054432D"/>
    <w:rsid w:val="00544E72"/>
    <w:rsid w:val="00545DB9"/>
    <w:rsid w:val="005463F7"/>
    <w:rsid w:val="005471BA"/>
    <w:rsid w:val="005500DF"/>
    <w:rsid w:val="0055025A"/>
    <w:rsid w:val="00551662"/>
    <w:rsid w:val="00552BD0"/>
    <w:rsid w:val="00553702"/>
    <w:rsid w:val="0055446F"/>
    <w:rsid w:val="005544AC"/>
    <w:rsid w:val="00556113"/>
    <w:rsid w:val="00556545"/>
    <w:rsid w:val="00556F90"/>
    <w:rsid w:val="00560581"/>
    <w:rsid w:val="00572102"/>
    <w:rsid w:val="0057331A"/>
    <w:rsid w:val="00573F96"/>
    <w:rsid w:val="0057422B"/>
    <w:rsid w:val="00574967"/>
    <w:rsid w:val="00577CA3"/>
    <w:rsid w:val="00577EEC"/>
    <w:rsid w:val="005800D0"/>
    <w:rsid w:val="00580345"/>
    <w:rsid w:val="005805E7"/>
    <w:rsid w:val="0058226C"/>
    <w:rsid w:val="00582E18"/>
    <w:rsid w:val="00590BA6"/>
    <w:rsid w:val="00592D9B"/>
    <w:rsid w:val="00595725"/>
    <w:rsid w:val="00595F46"/>
    <w:rsid w:val="00596C41"/>
    <w:rsid w:val="005A088E"/>
    <w:rsid w:val="005A14FF"/>
    <w:rsid w:val="005A2382"/>
    <w:rsid w:val="005A2EAF"/>
    <w:rsid w:val="005A5031"/>
    <w:rsid w:val="005A6800"/>
    <w:rsid w:val="005A7486"/>
    <w:rsid w:val="005A7896"/>
    <w:rsid w:val="005B1AF0"/>
    <w:rsid w:val="005B3093"/>
    <w:rsid w:val="005B40A4"/>
    <w:rsid w:val="005B475D"/>
    <w:rsid w:val="005B4A7B"/>
    <w:rsid w:val="005B6B58"/>
    <w:rsid w:val="005B7061"/>
    <w:rsid w:val="005C1690"/>
    <w:rsid w:val="005C3E46"/>
    <w:rsid w:val="005C3ECB"/>
    <w:rsid w:val="005C5153"/>
    <w:rsid w:val="005C5BF3"/>
    <w:rsid w:val="005C6655"/>
    <w:rsid w:val="005C66BA"/>
    <w:rsid w:val="005C7DEC"/>
    <w:rsid w:val="005D19FD"/>
    <w:rsid w:val="005D1FFF"/>
    <w:rsid w:val="005D299E"/>
    <w:rsid w:val="005D48AC"/>
    <w:rsid w:val="005D4CDD"/>
    <w:rsid w:val="005D5456"/>
    <w:rsid w:val="005D5D93"/>
    <w:rsid w:val="005D5DC6"/>
    <w:rsid w:val="005D6E18"/>
    <w:rsid w:val="005D7430"/>
    <w:rsid w:val="005E039B"/>
    <w:rsid w:val="005E1588"/>
    <w:rsid w:val="005E469C"/>
    <w:rsid w:val="005E53FC"/>
    <w:rsid w:val="005E585A"/>
    <w:rsid w:val="005F0698"/>
    <w:rsid w:val="005F09D2"/>
    <w:rsid w:val="005F0ED0"/>
    <w:rsid w:val="005F0F1B"/>
    <w:rsid w:val="005F132A"/>
    <w:rsid w:val="005F1BB0"/>
    <w:rsid w:val="005F1C6E"/>
    <w:rsid w:val="005F1DD2"/>
    <w:rsid w:val="005F241A"/>
    <w:rsid w:val="005F78DE"/>
    <w:rsid w:val="005F7B89"/>
    <w:rsid w:val="006012A3"/>
    <w:rsid w:val="00601E76"/>
    <w:rsid w:val="00602129"/>
    <w:rsid w:val="0060461F"/>
    <w:rsid w:val="006050A7"/>
    <w:rsid w:val="00605789"/>
    <w:rsid w:val="006067A9"/>
    <w:rsid w:val="00611AE1"/>
    <w:rsid w:val="00613F29"/>
    <w:rsid w:val="00622551"/>
    <w:rsid w:val="00623A90"/>
    <w:rsid w:val="006243EF"/>
    <w:rsid w:val="00624C37"/>
    <w:rsid w:val="00624E68"/>
    <w:rsid w:val="00625BE0"/>
    <w:rsid w:val="006309AE"/>
    <w:rsid w:val="006331C4"/>
    <w:rsid w:val="00634372"/>
    <w:rsid w:val="00635A0A"/>
    <w:rsid w:val="006362DE"/>
    <w:rsid w:val="0064016C"/>
    <w:rsid w:val="006416D0"/>
    <w:rsid w:val="0064208B"/>
    <w:rsid w:val="00642904"/>
    <w:rsid w:val="00643D1E"/>
    <w:rsid w:val="006459E3"/>
    <w:rsid w:val="00646EDF"/>
    <w:rsid w:val="00652804"/>
    <w:rsid w:val="00654195"/>
    <w:rsid w:val="00654B3F"/>
    <w:rsid w:val="00656021"/>
    <w:rsid w:val="00656C4D"/>
    <w:rsid w:val="00657DC3"/>
    <w:rsid w:val="00657F8A"/>
    <w:rsid w:val="00661758"/>
    <w:rsid w:val="006623AA"/>
    <w:rsid w:val="00662513"/>
    <w:rsid w:val="00662F0E"/>
    <w:rsid w:val="00662F51"/>
    <w:rsid w:val="0066327D"/>
    <w:rsid w:val="00663342"/>
    <w:rsid w:val="0066484F"/>
    <w:rsid w:val="00664A99"/>
    <w:rsid w:val="0066519C"/>
    <w:rsid w:val="0066522C"/>
    <w:rsid w:val="006656F2"/>
    <w:rsid w:val="00665A7C"/>
    <w:rsid w:val="00667902"/>
    <w:rsid w:val="0067148F"/>
    <w:rsid w:val="00671720"/>
    <w:rsid w:val="00671D1A"/>
    <w:rsid w:val="00672DA5"/>
    <w:rsid w:val="006744BB"/>
    <w:rsid w:val="00674916"/>
    <w:rsid w:val="00675276"/>
    <w:rsid w:val="00677084"/>
    <w:rsid w:val="00677796"/>
    <w:rsid w:val="00680473"/>
    <w:rsid w:val="00680D31"/>
    <w:rsid w:val="00682353"/>
    <w:rsid w:val="00683C30"/>
    <w:rsid w:val="006903D3"/>
    <w:rsid w:val="00692248"/>
    <w:rsid w:val="00692BA3"/>
    <w:rsid w:val="00695C13"/>
    <w:rsid w:val="00696102"/>
    <w:rsid w:val="006962E6"/>
    <w:rsid w:val="00696530"/>
    <w:rsid w:val="00696DF9"/>
    <w:rsid w:val="00697529"/>
    <w:rsid w:val="006A068F"/>
    <w:rsid w:val="006A08CE"/>
    <w:rsid w:val="006A2A52"/>
    <w:rsid w:val="006A2C95"/>
    <w:rsid w:val="006A3213"/>
    <w:rsid w:val="006A3D3E"/>
    <w:rsid w:val="006A40D7"/>
    <w:rsid w:val="006A4624"/>
    <w:rsid w:val="006A6031"/>
    <w:rsid w:val="006A658D"/>
    <w:rsid w:val="006B01FE"/>
    <w:rsid w:val="006B264D"/>
    <w:rsid w:val="006B51E2"/>
    <w:rsid w:val="006B54A8"/>
    <w:rsid w:val="006B6784"/>
    <w:rsid w:val="006B6C7B"/>
    <w:rsid w:val="006B6CF7"/>
    <w:rsid w:val="006B7574"/>
    <w:rsid w:val="006C0567"/>
    <w:rsid w:val="006C08A3"/>
    <w:rsid w:val="006C164D"/>
    <w:rsid w:val="006C3303"/>
    <w:rsid w:val="006C3DAB"/>
    <w:rsid w:val="006C4CA2"/>
    <w:rsid w:val="006C65BC"/>
    <w:rsid w:val="006C78F5"/>
    <w:rsid w:val="006D03A9"/>
    <w:rsid w:val="006D26B6"/>
    <w:rsid w:val="006D3E72"/>
    <w:rsid w:val="006D47BF"/>
    <w:rsid w:val="006D58FC"/>
    <w:rsid w:val="006D592D"/>
    <w:rsid w:val="006D6145"/>
    <w:rsid w:val="006D73AC"/>
    <w:rsid w:val="006E0DDF"/>
    <w:rsid w:val="006E1232"/>
    <w:rsid w:val="006E23C4"/>
    <w:rsid w:val="006E43BF"/>
    <w:rsid w:val="006E4529"/>
    <w:rsid w:val="006E5716"/>
    <w:rsid w:val="006E624E"/>
    <w:rsid w:val="006E7841"/>
    <w:rsid w:val="006F0AC5"/>
    <w:rsid w:val="006F1FE6"/>
    <w:rsid w:val="006F2624"/>
    <w:rsid w:val="006F73ED"/>
    <w:rsid w:val="00700518"/>
    <w:rsid w:val="007009E6"/>
    <w:rsid w:val="007014A1"/>
    <w:rsid w:val="00701F00"/>
    <w:rsid w:val="00702DDA"/>
    <w:rsid w:val="0070391A"/>
    <w:rsid w:val="00706FD3"/>
    <w:rsid w:val="0071156A"/>
    <w:rsid w:val="00716DCE"/>
    <w:rsid w:val="00723062"/>
    <w:rsid w:val="007231C8"/>
    <w:rsid w:val="00727DFE"/>
    <w:rsid w:val="007302B3"/>
    <w:rsid w:val="00730733"/>
    <w:rsid w:val="007309A6"/>
    <w:rsid w:val="00730E3A"/>
    <w:rsid w:val="00736AAF"/>
    <w:rsid w:val="00736D68"/>
    <w:rsid w:val="0073747E"/>
    <w:rsid w:val="00740393"/>
    <w:rsid w:val="00741181"/>
    <w:rsid w:val="00741FFD"/>
    <w:rsid w:val="007433DD"/>
    <w:rsid w:val="00743AE5"/>
    <w:rsid w:val="007441F2"/>
    <w:rsid w:val="00746E38"/>
    <w:rsid w:val="007477A6"/>
    <w:rsid w:val="0075171B"/>
    <w:rsid w:val="00752C3B"/>
    <w:rsid w:val="0075430E"/>
    <w:rsid w:val="00757263"/>
    <w:rsid w:val="007574FE"/>
    <w:rsid w:val="0076025D"/>
    <w:rsid w:val="00761FC2"/>
    <w:rsid w:val="0076220E"/>
    <w:rsid w:val="00764E9A"/>
    <w:rsid w:val="00765B2A"/>
    <w:rsid w:val="007711D6"/>
    <w:rsid w:val="00773D37"/>
    <w:rsid w:val="00774F66"/>
    <w:rsid w:val="007776E0"/>
    <w:rsid w:val="00780B48"/>
    <w:rsid w:val="00783A34"/>
    <w:rsid w:val="00784A9B"/>
    <w:rsid w:val="0078591D"/>
    <w:rsid w:val="00787B7F"/>
    <w:rsid w:val="00790BE6"/>
    <w:rsid w:val="00791441"/>
    <w:rsid w:val="0079257A"/>
    <w:rsid w:val="0079272F"/>
    <w:rsid w:val="00792755"/>
    <w:rsid w:val="00793D3E"/>
    <w:rsid w:val="007956E4"/>
    <w:rsid w:val="007959C3"/>
    <w:rsid w:val="00795CB0"/>
    <w:rsid w:val="00796D5D"/>
    <w:rsid w:val="007971DC"/>
    <w:rsid w:val="007971F6"/>
    <w:rsid w:val="007A07CE"/>
    <w:rsid w:val="007A22EF"/>
    <w:rsid w:val="007A3112"/>
    <w:rsid w:val="007A3C4C"/>
    <w:rsid w:val="007A49E9"/>
    <w:rsid w:val="007A5999"/>
    <w:rsid w:val="007A727F"/>
    <w:rsid w:val="007A7BB2"/>
    <w:rsid w:val="007A7EE5"/>
    <w:rsid w:val="007B05A3"/>
    <w:rsid w:val="007B0BD3"/>
    <w:rsid w:val="007B25AF"/>
    <w:rsid w:val="007B3F92"/>
    <w:rsid w:val="007B5350"/>
    <w:rsid w:val="007C2D16"/>
    <w:rsid w:val="007C3B26"/>
    <w:rsid w:val="007C6B52"/>
    <w:rsid w:val="007C6E6E"/>
    <w:rsid w:val="007C7C7F"/>
    <w:rsid w:val="007D01DB"/>
    <w:rsid w:val="007D1329"/>
    <w:rsid w:val="007D16C5"/>
    <w:rsid w:val="007D35D5"/>
    <w:rsid w:val="007D442F"/>
    <w:rsid w:val="007D4C58"/>
    <w:rsid w:val="007D55BC"/>
    <w:rsid w:val="007D588A"/>
    <w:rsid w:val="007D6290"/>
    <w:rsid w:val="007D6929"/>
    <w:rsid w:val="007D73DC"/>
    <w:rsid w:val="007E0710"/>
    <w:rsid w:val="007E2B06"/>
    <w:rsid w:val="007E2F7C"/>
    <w:rsid w:val="007E33D6"/>
    <w:rsid w:val="007E536F"/>
    <w:rsid w:val="007E58F6"/>
    <w:rsid w:val="007E63A2"/>
    <w:rsid w:val="007E7D08"/>
    <w:rsid w:val="007F0011"/>
    <w:rsid w:val="007F0C01"/>
    <w:rsid w:val="007F0C0C"/>
    <w:rsid w:val="007F1F87"/>
    <w:rsid w:val="007F7FF8"/>
    <w:rsid w:val="0080374B"/>
    <w:rsid w:val="00807667"/>
    <w:rsid w:val="008112A1"/>
    <w:rsid w:val="00811B9D"/>
    <w:rsid w:val="00813217"/>
    <w:rsid w:val="008155CB"/>
    <w:rsid w:val="00816432"/>
    <w:rsid w:val="00816684"/>
    <w:rsid w:val="00821055"/>
    <w:rsid w:val="008210DF"/>
    <w:rsid w:val="00822616"/>
    <w:rsid w:val="00822A4D"/>
    <w:rsid w:val="00822BE6"/>
    <w:rsid w:val="00822E70"/>
    <w:rsid w:val="008230F5"/>
    <w:rsid w:val="008235E2"/>
    <w:rsid w:val="008247A4"/>
    <w:rsid w:val="00824DFF"/>
    <w:rsid w:val="00826029"/>
    <w:rsid w:val="00832203"/>
    <w:rsid w:val="0083387E"/>
    <w:rsid w:val="008351AA"/>
    <w:rsid w:val="008355A9"/>
    <w:rsid w:val="0084008F"/>
    <w:rsid w:val="00841EB4"/>
    <w:rsid w:val="00842388"/>
    <w:rsid w:val="00844513"/>
    <w:rsid w:val="0084604B"/>
    <w:rsid w:val="0084666C"/>
    <w:rsid w:val="00847F64"/>
    <w:rsid w:val="00852992"/>
    <w:rsid w:val="008551FC"/>
    <w:rsid w:val="008558CC"/>
    <w:rsid w:val="0085632D"/>
    <w:rsid w:val="008567C3"/>
    <w:rsid w:val="008613BB"/>
    <w:rsid w:val="00862D49"/>
    <w:rsid w:val="00862FE4"/>
    <w:rsid w:val="00863422"/>
    <w:rsid w:val="0086389A"/>
    <w:rsid w:val="008667B3"/>
    <w:rsid w:val="00867068"/>
    <w:rsid w:val="0086782B"/>
    <w:rsid w:val="00867AC0"/>
    <w:rsid w:val="00870E19"/>
    <w:rsid w:val="0087605E"/>
    <w:rsid w:val="0087747A"/>
    <w:rsid w:val="00877905"/>
    <w:rsid w:val="00877FE8"/>
    <w:rsid w:val="00883A1F"/>
    <w:rsid w:val="008872CE"/>
    <w:rsid w:val="008873DB"/>
    <w:rsid w:val="0089012C"/>
    <w:rsid w:val="00890BBD"/>
    <w:rsid w:val="00891360"/>
    <w:rsid w:val="00892BAF"/>
    <w:rsid w:val="00892C84"/>
    <w:rsid w:val="00894059"/>
    <w:rsid w:val="008941AE"/>
    <w:rsid w:val="00897ABA"/>
    <w:rsid w:val="008A01E6"/>
    <w:rsid w:val="008A0620"/>
    <w:rsid w:val="008A3407"/>
    <w:rsid w:val="008A408D"/>
    <w:rsid w:val="008A5CAB"/>
    <w:rsid w:val="008A7F17"/>
    <w:rsid w:val="008B0A21"/>
    <w:rsid w:val="008B1FEE"/>
    <w:rsid w:val="008B3DD4"/>
    <w:rsid w:val="008B7076"/>
    <w:rsid w:val="008B71D9"/>
    <w:rsid w:val="008C1D15"/>
    <w:rsid w:val="008C248A"/>
    <w:rsid w:val="008C29EA"/>
    <w:rsid w:val="008C40E7"/>
    <w:rsid w:val="008C42A6"/>
    <w:rsid w:val="008C51A4"/>
    <w:rsid w:val="008C74A5"/>
    <w:rsid w:val="008C7880"/>
    <w:rsid w:val="008C7AC3"/>
    <w:rsid w:val="008D1103"/>
    <w:rsid w:val="008D21DA"/>
    <w:rsid w:val="008D2853"/>
    <w:rsid w:val="008D612E"/>
    <w:rsid w:val="008E0FAC"/>
    <w:rsid w:val="008E10CF"/>
    <w:rsid w:val="008E3C2D"/>
    <w:rsid w:val="008E40B0"/>
    <w:rsid w:val="008E5F73"/>
    <w:rsid w:val="008F34CA"/>
    <w:rsid w:val="008F6525"/>
    <w:rsid w:val="008F727E"/>
    <w:rsid w:val="00900911"/>
    <w:rsid w:val="0090121F"/>
    <w:rsid w:val="00902393"/>
    <w:rsid w:val="0090394D"/>
    <w:rsid w:val="00903954"/>
    <w:rsid w:val="00903C32"/>
    <w:rsid w:val="00903EAE"/>
    <w:rsid w:val="009041C7"/>
    <w:rsid w:val="0090453D"/>
    <w:rsid w:val="00904C21"/>
    <w:rsid w:val="009150DA"/>
    <w:rsid w:val="00916B16"/>
    <w:rsid w:val="009173B9"/>
    <w:rsid w:val="0092056D"/>
    <w:rsid w:val="0092263C"/>
    <w:rsid w:val="00922E4D"/>
    <w:rsid w:val="009235BF"/>
    <w:rsid w:val="009249BB"/>
    <w:rsid w:val="00924EE0"/>
    <w:rsid w:val="00926DF8"/>
    <w:rsid w:val="00931968"/>
    <w:rsid w:val="00932A27"/>
    <w:rsid w:val="0093335D"/>
    <w:rsid w:val="009345C1"/>
    <w:rsid w:val="00934FDF"/>
    <w:rsid w:val="009350BF"/>
    <w:rsid w:val="0093613E"/>
    <w:rsid w:val="0094011A"/>
    <w:rsid w:val="009416D3"/>
    <w:rsid w:val="00941A75"/>
    <w:rsid w:val="00941E12"/>
    <w:rsid w:val="00941E36"/>
    <w:rsid w:val="00943026"/>
    <w:rsid w:val="009431A3"/>
    <w:rsid w:val="00943356"/>
    <w:rsid w:val="009435D0"/>
    <w:rsid w:val="00943D46"/>
    <w:rsid w:val="0095030D"/>
    <w:rsid w:val="0095279A"/>
    <w:rsid w:val="00952B78"/>
    <w:rsid w:val="00955615"/>
    <w:rsid w:val="009560C1"/>
    <w:rsid w:val="0095693B"/>
    <w:rsid w:val="009573DF"/>
    <w:rsid w:val="00960072"/>
    <w:rsid w:val="00960A46"/>
    <w:rsid w:val="00960E13"/>
    <w:rsid w:val="009619BC"/>
    <w:rsid w:val="009624E9"/>
    <w:rsid w:val="00962BE4"/>
    <w:rsid w:val="009630FE"/>
    <w:rsid w:val="00963103"/>
    <w:rsid w:val="009664C0"/>
    <w:rsid w:val="00966B81"/>
    <w:rsid w:val="00966D9D"/>
    <w:rsid w:val="00966FC5"/>
    <w:rsid w:val="00967AAD"/>
    <w:rsid w:val="0097216B"/>
    <w:rsid w:val="00973A53"/>
    <w:rsid w:val="00975421"/>
    <w:rsid w:val="009755AE"/>
    <w:rsid w:val="00976040"/>
    <w:rsid w:val="00976C48"/>
    <w:rsid w:val="00977F79"/>
    <w:rsid w:val="009801C5"/>
    <w:rsid w:val="00980846"/>
    <w:rsid w:val="00980A98"/>
    <w:rsid w:val="00981D3E"/>
    <w:rsid w:val="0098327D"/>
    <w:rsid w:val="009852BC"/>
    <w:rsid w:val="00986AD5"/>
    <w:rsid w:val="009877AD"/>
    <w:rsid w:val="00990914"/>
    <w:rsid w:val="00992978"/>
    <w:rsid w:val="009934C8"/>
    <w:rsid w:val="009952EE"/>
    <w:rsid w:val="00996532"/>
    <w:rsid w:val="00996683"/>
    <w:rsid w:val="009A0D72"/>
    <w:rsid w:val="009A0D90"/>
    <w:rsid w:val="009A12F9"/>
    <w:rsid w:val="009A1C6A"/>
    <w:rsid w:val="009A1EAE"/>
    <w:rsid w:val="009A3D1E"/>
    <w:rsid w:val="009A53D9"/>
    <w:rsid w:val="009B11D7"/>
    <w:rsid w:val="009B1ED5"/>
    <w:rsid w:val="009B23C1"/>
    <w:rsid w:val="009B248A"/>
    <w:rsid w:val="009B59A6"/>
    <w:rsid w:val="009C09A0"/>
    <w:rsid w:val="009C3A72"/>
    <w:rsid w:val="009C72EE"/>
    <w:rsid w:val="009C7720"/>
    <w:rsid w:val="009D1757"/>
    <w:rsid w:val="009D2636"/>
    <w:rsid w:val="009D2921"/>
    <w:rsid w:val="009D4D72"/>
    <w:rsid w:val="009D5594"/>
    <w:rsid w:val="009D58AA"/>
    <w:rsid w:val="009D72A7"/>
    <w:rsid w:val="009D773B"/>
    <w:rsid w:val="009D7EB9"/>
    <w:rsid w:val="009D7F0A"/>
    <w:rsid w:val="009E07F6"/>
    <w:rsid w:val="009E0B49"/>
    <w:rsid w:val="009E1967"/>
    <w:rsid w:val="009E2479"/>
    <w:rsid w:val="009E3775"/>
    <w:rsid w:val="009E52C1"/>
    <w:rsid w:val="009E62B2"/>
    <w:rsid w:val="009E63FC"/>
    <w:rsid w:val="009E67B9"/>
    <w:rsid w:val="009E77B5"/>
    <w:rsid w:val="009F00FA"/>
    <w:rsid w:val="009F24E5"/>
    <w:rsid w:val="009F2530"/>
    <w:rsid w:val="009F3715"/>
    <w:rsid w:val="009F3A9D"/>
    <w:rsid w:val="009F3CBD"/>
    <w:rsid w:val="009F4AEC"/>
    <w:rsid w:val="009F5B41"/>
    <w:rsid w:val="009F5E51"/>
    <w:rsid w:val="009F5FC7"/>
    <w:rsid w:val="009F7F50"/>
    <w:rsid w:val="00A00457"/>
    <w:rsid w:val="00A00ECF"/>
    <w:rsid w:val="00A00EFC"/>
    <w:rsid w:val="00A0102F"/>
    <w:rsid w:val="00A01917"/>
    <w:rsid w:val="00A01EA2"/>
    <w:rsid w:val="00A05FC2"/>
    <w:rsid w:val="00A0708C"/>
    <w:rsid w:val="00A10E4D"/>
    <w:rsid w:val="00A12949"/>
    <w:rsid w:val="00A12C20"/>
    <w:rsid w:val="00A172B8"/>
    <w:rsid w:val="00A2023C"/>
    <w:rsid w:val="00A20918"/>
    <w:rsid w:val="00A20C27"/>
    <w:rsid w:val="00A21327"/>
    <w:rsid w:val="00A21A9F"/>
    <w:rsid w:val="00A22B20"/>
    <w:rsid w:val="00A2302F"/>
    <w:rsid w:val="00A23AFA"/>
    <w:rsid w:val="00A24947"/>
    <w:rsid w:val="00A2751C"/>
    <w:rsid w:val="00A31B3E"/>
    <w:rsid w:val="00A33A6E"/>
    <w:rsid w:val="00A3473F"/>
    <w:rsid w:val="00A36209"/>
    <w:rsid w:val="00A3687B"/>
    <w:rsid w:val="00A36DE2"/>
    <w:rsid w:val="00A43B26"/>
    <w:rsid w:val="00A45C01"/>
    <w:rsid w:val="00A4630C"/>
    <w:rsid w:val="00A46D6D"/>
    <w:rsid w:val="00A522AE"/>
    <w:rsid w:val="00A529F7"/>
    <w:rsid w:val="00A532F3"/>
    <w:rsid w:val="00A565BE"/>
    <w:rsid w:val="00A6021F"/>
    <w:rsid w:val="00A608DF"/>
    <w:rsid w:val="00A639DC"/>
    <w:rsid w:val="00A63D29"/>
    <w:rsid w:val="00A65AE0"/>
    <w:rsid w:val="00A71C31"/>
    <w:rsid w:val="00A72788"/>
    <w:rsid w:val="00A729FA"/>
    <w:rsid w:val="00A7395B"/>
    <w:rsid w:val="00A75C58"/>
    <w:rsid w:val="00A81D8C"/>
    <w:rsid w:val="00A83A17"/>
    <w:rsid w:val="00A83D2F"/>
    <w:rsid w:val="00A8489E"/>
    <w:rsid w:val="00A84D69"/>
    <w:rsid w:val="00A858CE"/>
    <w:rsid w:val="00A85A92"/>
    <w:rsid w:val="00A87047"/>
    <w:rsid w:val="00A87815"/>
    <w:rsid w:val="00A90C6A"/>
    <w:rsid w:val="00A90EB6"/>
    <w:rsid w:val="00A913ED"/>
    <w:rsid w:val="00A940E3"/>
    <w:rsid w:val="00A94573"/>
    <w:rsid w:val="00A94A05"/>
    <w:rsid w:val="00A95404"/>
    <w:rsid w:val="00A97E0C"/>
    <w:rsid w:val="00AA1061"/>
    <w:rsid w:val="00AA4064"/>
    <w:rsid w:val="00AA501B"/>
    <w:rsid w:val="00AA5740"/>
    <w:rsid w:val="00AA5990"/>
    <w:rsid w:val="00AA59EC"/>
    <w:rsid w:val="00AA5C56"/>
    <w:rsid w:val="00AA6809"/>
    <w:rsid w:val="00AB02A7"/>
    <w:rsid w:val="00AB0361"/>
    <w:rsid w:val="00AB253D"/>
    <w:rsid w:val="00AB2575"/>
    <w:rsid w:val="00AB2975"/>
    <w:rsid w:val="00AB3DBE"/>
    <w:rsid w:val="00AB4458"/>
    <w:rsid w:val="00AB44E7"/>
    <w:rsid w:val="00AB468C"/>
    <w:rsid w:val="00AB60AE"/>
    <w:rsid w:val="00AB7CE7"/>
    <w:rsid w:val="00AB7DF7"/>
    <w:rsid w:val="00AC01B2"/>
    <w:rsid w:val="00AC1664"/>
    <w:rsid w:val="00AC29F3"/>
    <w:rsid w:val="00AC519E"/>
    <w:rsid w:val="00AC6BA2"/>
    <w:rsid w:val="00AC6C09"/>
    <w:rsid w:val="00AD2603"/>
    <w:rsid w:val="00AD2752"/>
    <w:rsid w:val="00AD34AA"/>
    <w:rsid w:val="00AD457F"/>
    <w:rsid w:val="00AD47FA"/>
    <w:rsid w:val="00AD6C60"/>
    <w:rsid w:val="00AD7CE4"/>
    <w:rsid w:val="00AE07F7"/>
    <w:rsid w:val="00AE29F6"/>
    <w:rsid w:val="00AE3418"/>
    <w:rsid w:val="00AE3A85"/>
    <w:rsid w:val="00AE3E50"/>
    <w:rsid w:val="00AE4280"/>
    <w:rsid w:val="00AE5808"/>
    <w:rsid w:val="00AE5AD7"/>
    <w:rsid w:val="00AE5EF9"/>
    <w:rsid w:val="00AE6371"/>
    <w:rsid w:val="00AE6609"/>
    <w:rsid w:val="00AE6757"/>
    <w:rsid w:val="00AE7F3E"/>
    <w:rsid w:val="00AF257E"/>
    <w:rsid w:val="00AF3537"/>
    <w:rsid w:val="00AF513C"/>
    <w:rsid w:val="00AF5C00"/>
    <w:rsid w:val="00AF66E4"/>
    <w:rsid w:val="00B02126"/>
    <w:rsid w:val="00B037F0"/>
    <w:rsid w:val="00B05953"/>
    <w:rsid w:val="00B066AD"/>
    <w:rsid w:val="00B06981"/>
    <w:rsid w:val="00B11E5C"/>
    <w:rsid w:val="00B155FF"/>
    <w:rsid w:val="00B16B2F"/>
    <w:rsid w:val="00B21406"/>
    <w:rsid w:val="00B2163A"/>
    <w:rsid w:val="00B21E23"/>
    <w:rsid w:val="00B222D4"/>
    <w:rsid w:val="00B231E5"/>
    <w:rsid w:val="00B236BC"/>
    <w:rsid w:val="00B246E1"/>
    <w:rsid w:val="00B25331"/>
    <w:rsid w:val="00B27272"/>
    <w:rsid w:val="00B274DB"/>
    <w:rsid w:val="00B27E22"/>
    <w:rsid w:val="00B31311"/>
    <w:rsid w:val="00B3136F"/>
    <w:rsid w:val="00B313C5"/>
    <w:rsid w:val="00B33063"/>
    <w:rsid w:val="00B34F4D"/>
    <w:rsid w:val="00B357EB"/>
    <w:rsid w:val="00B3692D"/>
    <w:rsid w:val="00B36EDD"/>
    <w:rsid w:val="00B36F40"/>
    <w:rsid w:val="00B37B4D"/>
    <w:rsid w:val="00B41F9B"/>
    <w:rsid w:val="00B438C7"/>
    <w:rsid w:val="00B45985"/>
    <w:rsid w:val="00B47D5F"/>
    <w:rsid w:val="00B47F7B"/>
    <w:rsid w:val="00B52B2A"/>
    <w:rsid w:val="00B53307"/>
    <w:rsid w:val="00B53413"/>
    <w:rsid w:val="00B5465E"/>
    <w:rsid w:val="00B56727"/>
    <w:rsid w:val="00B60CB3"/>
    <w:rsid w:val="00B60D20"/>
    <w:rsid w:val="00B60D21"/>
    <w:rsid w:val="00B616EB"/>
    <w:rsid w:val="00B6351D"/>
    <w:rsid w:val="00B6447D"/>
    <w:rsid w:val="00B71846"/>
    <w:rsid w:val="00B72FC9"/>
    <w:rsid w:val="00B75295"/>
    <w:rsid w:val="00B774CD"/>
    <w:rsid w:val="00B81059"/>
    <w:rsid w:val="00B83035"/>
    <w:rsid w:val="00B8326E"/>
    <w:rsid w:val="00B845F8"/>
    <w:rsid w:val="00B84A4A"/>
    <w:rsid w:val="00B8646E"/>
    <w:rsid w:val="00B90BF2"/>
    <w:rsid w:val="00B925A0"/>
    <w:rsid w:val="00B941A9"/>
    <w:rsid w:val="00B94611"/>
    <w:rsid w:val="00B949BD"/>
    <w:rsid w:val="00B94FF7"/>
    <w:rsid w:val="00B966C5"/>
    <w:rsid w:val="00B97198"/>
    <w:rsid w:val="00BA0748"/>
    <w:rsid w:val="00BA5C6E"/>
    <w:rsid w:val="00BA5E94"/>
    <w:rsid w:val="00BA6E20"/>
    <w:rsid w:val="00BB2DB5"/>
    <w:rsid w:val="00BB3316"/>
    <w:rsid w:val="00BB5398"/>
    <w:rsid w:val="00BB632A"/>
    <w:rsid w:val="00BB6A28"/>
    <w:rsid w:val="00BB6E71"/>
    <w:rsid w:val="00BB7178"/>
    <w:rsid w:val="00BC0630"/>
    <w:rsid w:val="00BC1DF8"/>
    <w:rsid w:val="00BC1F9E"/>
    <w:rsid w:val="00BC296A"/>
    <w:rsid w:val="00BC361B"/>
    <w:rsid w:val="00BC5300"/>
    <w:rsid w:val="00BD0233"/>
    <w:rsid w:val="00BD32F5"/>
    <w:rsid w:val="00BD36F3"/>
    <w:rsid w:val="00BD41E0"/>
    <w:rsid w:val="00BD4430"/>
    <w:rsid w:val="00BD4459"/>
    <w:rsid w:val="00BE0471"/>
    <w:rsid w:val="00BE1A72"/>
    <w:rsid w:val="00BE1F74"/>
    <w:rsid w:val="00BE205E"/>
    <w:rsid w:val="00BE343D"/>
    <w:rsid w:val="00BE3FB0"/>
    <w:rsid w:val="00BE6675"/>
    <w:rsid w:val="00BE7B98"/>
    <w:rsid w:val="00BF1F3C"/>
    <w:rsid w:val="00BF2CF1"/>
    <w:rsid w:val="00BF2D6F"/>
    <w:rsid w:val="00BF2EB9"/>
    <w:rsid w:val="00BF4367"/>
    <w:rsid w:val="00BF5120"/>
    <w:rsid w:val="00BF7D7B"/>
    <w:rsid w:val="00C000D8"/>
    <w:rsid w:val="00C021E7"/>
    <w:rsid w:val="00C02B87"/>
    <w:rsid w:val="00C02EC8"/>
    <w:rsid w:val="00C05739"/>
    <w:rsid w:val="00C06B57"/>
    <w:rsid w:val="00C076D0"/>
    <w:rsid w:val="00C1006E"/>
    <w:rsid w:val="00C10778"/>
    <w:rsid w:val="00C10A76"/>
    <w:rsid w:val="00C110A9"/>
    <w:rsid w:val="00C11237"/>
    <w:rsid w:val="00C1387C"/>
    <w:rsid w:val="00C14488"/>
    <w:rsid w:val="00C15C43"/>
    <w:rsid w:val="00C15EBE"/>
    <w:rsid w:val="00C16544"/>
    <w:rsid w:val="00C16CA3"/>
    <w:rsid w:val="00C21327"/>
    <w:rsid w:val="00C220F3"/>
    <w:rsid w:val="00C222CF"/>
    <w:rsid w:val="00C2230E"/>
    <w:rsid w:val="00C248E7"/>
    <w:rsid w:val="00C262FB"/>
    <w:rsid w:val="00C269E0"/>
    <w:rsid w:val="00C3029B"/>
    <w:rsid w:val="00C361E1"/>
    <w:rsid w:val="00C37FDD"/>
    <w:rsid w:val="00C403A2"/>
    <w:rsid w:val="00C4086D"/>
    <w:rsid w:val="00C40969"/>
    <w:rsid w:val="00C41625"/>
    <w:rsid w:val="00C41EE9"/>
    <w:rsid w:val="00C42564"/>
    <w:rsid w:val="00C42FC3"/>
    <w:rsid w:val="00C432FC"/>
    <w:rsid w:val="00C4463D"/>
    <w:rsid w:val="00C45F9F"/>
    <w:rsid w:val="00C468E2"/>
    <w:rsid w:val="00C51CF9"/>
    <w:rsid w:val="00C52814"/>
    <w:rsid w:val="00C5284A"/>
    <w:rsid w:val="00C54677"/>
    <w:rsid w:val="00C56991"/>
    <w:rsid w:val="00C60B75"/>
    <w:rsid w:val="00C61F41"/>
    <w:rsid w:val="00C638F3"/>
    <w:rsid w:val="00C6565F"/>
    <w:rsid w:val="00C6714B"/>
    <w:rsid w:val="00C67AFF"/>
    <w:rsid w:val="00C8131D"/>
    <w:rsid w:val="00C82CE6"/>
    <w:rsid w:val="00C8316C"/>
    <w:rsid w:val="00C8387C"/>
    <w:rsid w:val="00C83A9F"/>
    <w:rsid w:val="00C847ED"/>
    <w:rsid w:val="00C8499B"/>
    <w:rsid w:val="00C85102"/>
    <w:rsid w:val="00C863F8"/>
    <w:rsid w:val="00C87110"/>
    <w:rsid w:val="00C874BB"/>
    <w:rsid w:val="00C9116D"/>
    <w:rsid w:val="00C918E9"/>
    <w:rsid w:val="00C92685"/>
    <w:rsid w:val="00C93187"/>
    <w:rsid w:val="00C93396"/>
    <w:rsid w:val="00C94B78"/>
    <w:rsid w:val="00C94DE5"/>
    <w:rsid w:val="00C96ACD"/>
    <w:rsid w:val="00C97C3A"/>
    <w:rsid w:val="00CA0F5D"/>
    <w:rsid w:val="00CA1463"/>
    <w:rsid w:val="00CA1896"/>
    <w:rsid w:val="00CA2491"/>
    <w:rsid w:val="00CA2C34"/>
    <w:rsid w:val="00CA357E"/>
    <w:rsid w:val="00CA6B09"/>
    <w:rsid w:val="00CA7908"/>
    <w:rsid w:val="00CA7C09"/>
    <w:rsid w:val="00CB1A3F"/>
    <w:rsid w:val="00CB3D9C"/>
    <w:rsid w:val="00CB5B28"/>
    <w:rsid w:val="00CB5C9D"/>
    <w:rsid w:val="00CB5F09"/>
    <w:rsid w:val="00CB6393"/>
    <w:rsid w:val="00CC2997"/>
    <w:rsid w:val="00CC2A05"/>
    <w:rsid w:val="00CC2B79"/>
    <w:rsid w:val="00CC2DBD"/>
    <w:rsid w:val="00CC304D"/>
    <w:rsid w:val="00CC3E59"/>
    <w:rsid w:val="00CC568D"/>
    <w:rsid w:val="00CC710D"/>
    <w:rsid w:val="00CC73D7"/>
    <w:rsid w:val="00CD2E54"/>
    <w:rsid w:val="00CD5D13"/>
    <w:rsid w:val="00CD65DE"/>
    <w:rsid w:val="00CD69C9"/>
    <w:rsid w:val="00CD6D8C"/>
    <w:rsid w:val="00CD75E1"/>
    <w:rsid w:val="00CE03DE"/>
    <w:rsid w:val="00CE24E6"/>
    <w:rsid w:val="00CE2950"/>
    <w:rsid w:val="00CE43F5"/>
    <w:rsid w:val="00CE49C8"/>
    <w:rsid w:val="00CF2CD2"/>
    <w:rsid w:val="00CF46B4"/>
    <w:rsid w:val="00CF51C1"/>
    <w:rsid w:val="00CF5371"/>
    <w:rsid w:val="00CF630D"/>
    <w:rsid w:val="00CF6972"/>
    <w:rsid w:val="00D00AE9"/>
    <w:rsid w:val="00D00F17"/>
    <w:rsid w:val="00D016C9"/>
    <w:rsid w:val="00D02B72"/>
    <w:rsid w:val="00D02E4A"/>
    <w:rsid w:val="00D0323A"/>
    <w:rsid w:val="00D0340F"/>
    <w:rsid w:val="00D04A7D"/>
    <w:rsid w:val="00D0559F"/>
    <w:rsid w:val="00D064B5"/>
    <w:rsid w:val="00D077E9"/>
    <w:rsid w:val="00D10103"/>
    <w:rsid w:val="00D11970"/>
    <w:rsid w:val="00D12665"/>
    <w:rsid w:val="00D131B2"/>
    <w:rsid w:val="00D15FDE"/>
    <w:rsid w:val="00D166CE"/>
    <w:rsid w:val="00D2094A"/>
    <w:rsid w:val="00D235BF"/>
    <w:rsid w:val="00D2404A"/>
    <w:rsid w:val="00D25FB2"/>
    <w:rsid w:val="00D2669D"/>
    <w:rsid w:val="00D26725"/>
    <w:rsid w:val="00D268CA"/>
    <w:rsid w:val="00D26B4B"/>
    <w:rsid w:val="00D301FA"/>
    <w:rsid w:val="00D33AF0"/>
    <w:rsid w:val="00D36215"/>
    <w:rsid w:val="00D364DB"/>
    <w:rsid w:val="00D365FC"/>
    <w:rsid w:val="00D36B65"/>
    <w:rsid w:val="00D36F44"/>
    <w:rsid w:val="00D37C76"/>
    <w:rsid w:val="00D40249"/>
    <w:rsid w:val="00D41422"/>
    <w:rsid w:val="00D42CB7"/>
    <w:rsid w:val="00D4413B"/>
    <w:rsid w:val="00D44436"/>
    <w:rsid w:val="00D4595A"/>
    <w:rsid w:val="00D45B51"/>
    <w:rsid w:val="00D470DB"/>
    <w:rsid w:val="00D504D2"/>
    <w:rsid w:val="00D50DB2"/>
    <w:rsid w:val="00D5235C"/>
    <w:rsid w:val="00D5413D"/>
    <w:rsid w:val="00D561C2"/>
    <w:rsid w:val="00D56FC6"/>
    <w:rsid w:val="00D570A9"/>
    <w:rsid w:val="00D5735F"/>
    <w:rsid w:val="00D60E55"/>
    <w:rsid w:val="00D6183E"/>
    <w:rsid w:val="00D639F0"/>
    <w:rsid w:val="00D65F1D"/>
    <w:rsid w:val="00D673D6"/>
    <w:rsid w:val="00D67645"/>
    <w:rsid w:val="00D6764F"/>
    <w:rsid w:val="00D70C35"/>
    <w:rsid w:val="00D70D02"/>
    <w:rsid w:val="00D71BCB"/>
    <w:rsid w:val="00D72332"/>
    <w:rsid w:val="00D72DD8"/>
    <w:rsid w:val="00D74625"/>
    <w:rsid w:val="00D74FCE"/>
    <w:rsid w:val="00D75691"/>
    <w:rsid w:val="00D76537"/>
    <w:rsid w:val="00D770C7"/>
    <w:rsid w:val="00D8183B"/>
    <w:rsid w:val="00D85980"/>
    <w:rsid w:val="00D85BDC"/>
    <w:rsid w:val="00D86945"/>
    <w:rsid w:val="00D86C3A"/>
    <w:rsid w:val="00D90290"/>
    <w:rsid w:val="00D90AEF"/>
    <w:rsid w:val="00D91745"/>
    <w:rsid w:val="00D91CB7"/>
    <w:rsid w:val="00D93376"/>
    <w:rsid w:val="00D94E36"/>
    <w:rsid w:val="00D96174"/>
    <w:rsid w:val="00D97E8A"/>
    <w:rsid w:val="00DA4CA3"/>
    <w:rsid w:val="00DA53F4"/>
    <w:rsid w:val="00DA728A"/>
    <w:rsid w:val="00DB1B36"/>
    <w:rsid w:val="00DB4E3C"/>
    <w:rsid w:val="00DB4F0E"/>
    <w:rsid w:val="00DB538D"/>
    <w:rsid w:val="00DB6905"/>
    <w:rsid w:val="00DB6C8E"/>
    <w:rsid w:val="00DB70A3"/>
    <w:rsid w:val="00DB7E6B"/>
    <w:rsid w:val="00DC04A2"/>
    <w:rsid w:val="00DC11EF"/>
    <w:rsid w:val="00DC154D"/>
    <w:rsid w:val="00DC2720"/>
    <w:rsid w:val="00DC2734"/>
    <w:rsid w:val="00DC3581"/>
    <w:rsid w:val="00DC706A"/>
    <w:rsid w:val="00DC794A"/>
    <w:rsid w:val="00DD136C"/>
    <w:rsid w:val="00DD152F"/>
    <w:rsid w:val="00DD317C"/>
    <w:rsid w:val="00DD4440"/>
    <w:rsid w:val="00DD45C2"/>
    <w:rsid w:val="00DD5851"/>
    <w:rsid w:val="00DD5EF9"/>
    <w:rsid w:val="00DD7177"/>
    <w:rsid w:val="00DD761B"/>
    <w:rsid w:val="00DE0FAA"/>
    <w:rsid w:val="00DE213F"/>
    <w:rsid w:val="00DE232C"/>
    <w:rsid w:val="00DE250E"/>
    <w:rsid w:val="00DE68D5"/>
    <w:rsid w:val="00DF027C"/>
    <w:rsid w:val="00DF0302"/>
    <w:rsid w:val="00DF1E61"/>
    <w:rsid w:val="00DF2A70"/>
    <w:rsid w:val="00DF333D"/>
    <w:rsid w:val="00E00A32"/>
    <w:rsid w:val="00E00A43"/>
    <w:rsid w:val="00E01016"/>
    <w:rsid w:val="00E013B4"/>
    <w:rsid w:val="00E013E8"/>
    <w:rsid w:val="00E0229F"/>
    <w:rsid w:val="00E0316C"/>
    <w:rsid w:val="00E031AB"/>
    <w:rsid w:val="00E0481A"/>
    <w:rsid w:val="00E065A4"/>
    <w:rsid w:val="00E078E7"/>
    <w:rsid w:val="00E11872"/>
    <w:rsid w:val="00E1207F"/>
    <w:rsid w:val="00E12D5F"/>
    <w:rsid w:val="00E1315C"/>
    <w:rsid w:val="00E15CEE"/>
    <w:rsid w:val="00E16B68"/>
    <w:rsid w:val="00E17664"/>
    <w:rsid w:val="00E20748"/>
    <w:rsid w:val="00E2180E"/>
    <w:rsid w:val="00E22ACD"/>
    <w:rsid w:val="00E2622D"/>
    <w:rsid w:val="00E32E16"/>
    <w:rsid w:val="00E33531"/>
    <w:rsid w:val="00E33E12"/>
    <w:rsid w:val="00E37327"/>
    <w:rsid w:val="00E41736"/>
    <w:rsid w:val="00E41E0A"/>
    <w:rsid w:val="00E41E9A"/>
    <w:rsid w:val="00E41FEC"/>
    <w:rsid w:val="00E42F3E"/>
    <w:rsid w:val="00E43267"/>
    <w:rsid w:val="00E46E6F"/>
    <w:rsid w:val="00E47654"/>
    <w:rsid w:val="00E503CD"/>
    <w:rsid w:val="00E5263E"/>
    <w:rsid w:val="00E52D13"/>
    <w:rsid w:val="00E53402"/>
    <w:rsid w:val="00E53862"/>
    <w:rsid w:val="00E53C58"/>
    <w:rsid w:val="00E5422A"/>
    <w:rsid w:val="00E544C4"/>
    <w:rsid w:val="00E57846"/>
    <w:rsid w:val="00E6089C"/>
    <w:rsid w:val="00E6106E"/>
    <w:rsid w:val="00E61848"/>
    <w:rsid w:val="00E620B0"/>
    <w:rsid w:val="00E633BA"/>
    <w:rsid w:val="00E65476"/>
    <w:rsid w:val="00E668C6"/>
    <w:rsid w:val="00E66983"/>
    <w:rsid w:val="00E672E5"/>
    <w:rsid w:val="00E67AC5"/>
    <w:rsid w:val="00E71238"/>
    <w:rsid w:val="00E726AF"/>
    <w:rsid w:val="00E7290C"/>
    <w:rsid w:val="00E7295C"/>
    <w:rsid w:val="00E7424C"/>
    <w:rsid w:val="00E752AB"/>
    <w:rsid w:val="00E76FF7"/>
    <w:rsid w:val="00E77EA1"/>
    <w:rsid w:val="00E801AB"/>
    <w:rsid w:val="00E81B40"/>
    <w:rsid w:val="00E81F30"/>
    <w:rsid w:val="00E82460"/>
    <w:rsid w:val="00E82811"/>
    <w:rsid w:val="00E8484A"/>
    <w:rsid w:val="00E873E6"/>
    <w:rsid w:val="00E92068"/>
    <w:rsid w:val="00E9384F"/>
    <w:rsid w:val="00E94CCA"/>
    <w:rsid w:val="00E95202"/>
    <w:rsid w:val="00E96B79"/>
    <w:rsid w:val="00EA0D77"/>
    <w:rsid w:val="00EA2D76"/>
    <w:rsid w:val="00EA3395"/>
    <w:rsid w:val="00EA390A"/>
    <w:rsid w:val="00EA51EF"/>
    <w:rsid w:val="00EA59CB"/>
    <w:rsid w:val="00EA62FD"/>
    <w:rsid w:val="00EA69BC"/>
    <w:rsid w:val="00EA71A1"/>
    <w:rsid w:val="00EA7B02"/>
    <w:rsid w:val="00EB008C"/>
    <w:rsid w:val="00EB029D"/>
    <w:rsid w:val="00EB0A48"/>
    <w:rsid w:val="00EB0D4D"/>
    <w:rsid w:val="00EB335F"/>
    <w:rsid w:val="00EB3BE7"/>
    <w:rsid w:val="00EB3D11"/>
    <w:rsid w:val="00EB669A"/>
    <w:rsid w:val="00EB6E27"/>
    <w:rsid w:val="00EC2556"/>
    <w:rsid w:val="00EC77D2"/>
    <w:rsid w:val="00ED0DB7"/>
    <w:rsid w:val="00ED18D6"/>
    <w:rsid w:val="00ED663C"/>
    <w:rsid w:val="00EE14F0"/>
    <w:rsid w:val="00EE29BE"/>
    <w:rsid w:val="00EE4FD1"/>
    <w:rsid w:val="00EE5BF5"/>
    <w:rsid w:val="00EE6745"/>
    <w:rsid w:val="00EF01A2"/>
    <w:rsid w:val="00EF34FE"/>
    <w:rsid w:val="00EF4A0F"/>
    <w:rsid w:val="00EF555B"/>
    <w:rsid w:val="00EF66BE"/>
    <w:rsid w:val="00EF72F3"/>
    <w:rsid w:val="00EF7A83"/>
    <w:rsid w:val="00F006C7"/>
    <w:rsid w:val="00F01F52"/>
    <w:rsid w:val="00F02102"/>
    <w:rsid w:val="00F0232B"/>
    <w:rsid w:val="00F02651"/>
    <w:rsid w:val="00F02689"/>
    <w:rsid w:val="00F027BB"/>
    <w:rsid w:val="00F03451"/>
    <w:rsid w:val="00F03FE9"/>
    <w:rsid w:val="00F051ED"/>
    <w:rsid w:val="00F0566B"/>
    <w:rsid w:val="00F078F0"/>
    <w:rsid w:val="00F1107A"/>
    <w:rsid w:val="00F11DCF"/>
    <w:rsid w:val="00F12AC8"/>
    <w:rsid w:val="00F162EA"/>
    <w:rsid w:val="00F20182"/>
    <w:rsid w:val="00F214C2"/>
    <w:rsid w:val="00F2200E"/>
    <w:rsid w:val="00F24053"/>
    <w:rsid w:val="00F24363"/>
    <w:rsid w:val="00F243EE"/>
    <w:rsid w:val="00F25A57"/>
    <w:rsid w:val="00F30245"/>
    <w:rsid w:val="00F3068B"/>
    <w:rsid w:val="00F32DE1"/>
    <w:rsid w:val="00F3604C"/>
    <w:rsid w:val="00F362D9"/>
    <w:rsid w:val="00F37BDF"/>
    <w:rsid w:val="00F4303A"/>
    <w:rsid w:val="00F470B4"/>
    <w:rsid w:val="00F50D40"/>
    <w:rsid w:val="00F50EFB"/>
    <w:rsid w:val="00F52D27"/>
    <w:rsid w:val="00F53502"/>
    <w:rsid w:val="00F540D3"/>
    <w:rsid w:val="00F54842"/>
    <w:rsid w:val="00F54AAC"/>
    <w:rsid w:val="00F55095"/>
    <w:rsid w:val="00F553D7"/>
    <w:rsid w:val="00F57840"/>
    <w:rsid w:val="00F60382"/>
    <w:rsid w:val="00F615CD"/>
    <w:rsid w:val="00F624D9"/>
    <w:rsid w:val="00F63AC1"/>
    <w:rsid w:val="00F64653"/>
    <w:rsid w:val="00F650B9"/>
    <w:rsid w:val="00F67C5D"/>
    <w:rsid w:val="00F67E1A"/>
    <w:rsid w:val="00F71F3F"/>
    <w:rsid w:val="00F72577"/>
    <w:rsid w:val="00F7552D"/>
    <w:rsid w:val="00F80240"/>
    <w:rsid w:val="00F809D2"/>
    <w:rsid w:val="00F821CB"/>
    <w:rsid w:val="00F82204"/>
    <w:rsid w:val="00F82550"/>
    <w:rsid w:val="00F82A53"/>
    <w:rsid w:val="00F82E46"/>
    <w:rsid w:val="00F83527"/>
    <w:rsid w:val="00F84C0B"/>
    <w:rsid w:val="00F86B66"/>
    <w:rsid w:val="00F87528"/>
    <w:rsid w:val="00F910C8"/>
    <w:rsid w:val="00F917A4"/>
    <w:rsid w:val="00F91940"/>
    <w:rsid w:val="00F93EB3"/>
    <w:rsid w:val="00F94696"/>
    <w:rsid w:val="00F94B11"/>
    <w:rsid w:val="00F955BC"/>
    <w:rsid w:val="00FA15CB"/>
    <w:rsid w:val="00FA2347"/>
    <w:rsid w:val="00FA2AE4"/>
    <w:rsid w:val="00FA2E1D"/>
    <w:rsid w:val="00FA4257"/>
    <w:rsid w:val="00FA797F"/>
    <w:rsid w:val="00FB0ED7"/>
    <w:rsid w:val="00FB15E7"/>
    <w:rsid w:val="00FB268A"/>
    <w:rsid w:val="00FB2B19"/>
    <w:rsid w:val="00FB4C6B"/>
    <w:rsid w:val="00FB5197"/>
    <w:rsid w:val="00FB541B"/>
    <w:rsid w:val="00FB5A5F"/>
    <w:rsid w:val="00FB635A"/>
    <w:rsid w:val="00FB7B0E"/>
    <w:rsid w:val="00FC076E"/>
    <w:rsid w:val="00FC0934"/>
    <w:rsid w:val="00FC1301"/>
    <w:rsid w:val="00FC193E"/>
    <w:rsid w:val="00FC1D17"/>
    <w:rsid w:val="00FC3803"/>
    <w:rsid w:val="00FC3F68"/>
    <w:rsid w:val="00FC4527"/>
    <w:rsid w:val="00FC5CBE"/>
    <w:rsid w:val="00FC6345"/>
    <w:rsid w:val="00FC73A8"/>
    <w:rsid w:val="00FD0521"/>
    <w:rsid w:val="00FD36A7"/>
    <w:rsid w:val="00FD583F"/>
    <w:rsid w:val="00FD7488"/>
    <w:rsid w:val="00FD796E"/>
    <w:rsid w:val="00FE092C"/>
    <w:rsid w:val="00FE1495"/>
    <w:rsid w:val="00FE346A"/>
    <w:rsid w:val="00FE37E6"/>
    <w:rsid w:val="00FE423C"/>
    <w:rsid w:val="00FE5AC6"/>
    <w:rsid w:val="00FE5B45"/>
    <w:rsid w:val="00FE61A1"/>
    <w:rsid w:val="00FE73E3"/>
    <w:rsid w:val="00FF0479"/>
    <w:rsid w:val="00FF092B"/>
    <w:rsid w:val="00FF16B4"/>
    <w:rsid w:val="00FF17B6"/>
    <w:rsid w:val="00FF4E54"/>
    <w:rsid w:val="00FF635A"/>
    <w:rsid w:val="00FF7DBB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DF673A0"/>
  <w15:docId w15:val="{0FB35CDB-8F16-4642-8FE4-D93AC03AF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iPriority="1" w:unhideWhenUsed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next w:val="Heading2"/>
    <w:link w:val="Heading1Char"/>
    <w:uiPriority w:val="9"/>
    <w:qFormat/>
    <w:rsid w:val="00CB6393"/>
    <w:pPr>
      <w:keepNext/>
      <w:numPr>
        <w:numId w:val="4"/>
      </w:numPr>
      <w:spacing w:before="240" w:after="200"/>
      <w:ind w:left="360"/>
      <w:outlineLvl w:val="0"/>
    </w:pPr>
    <w:rPr>
      <w:rFonts w:asciiTheme="majorHAnsi" w:eastAsiaTheme="majorEastAsia" w:hAnsiTheme="majorHAnsi" w:cstheme="majorBidi"/>
      <w:noProof/>
      <w:color w:val="061F57" w:themeColor="text2" w:themeShade="BF"/>
      <w:kern w:val="28"/>
      <w:sz w:val="52"/>
      <w:szCs w:val="32"/>
      <w:lang w:bidi="es-ES"/>
    </w:rPr>
  </w:style>
  <w:style w:type="paragraph" w:styleId="Heading2">
    <w:name w:val="heading 2"/>
    <w:next w:val="Contenido"/>
    <w:link w:val="Heading2Char"/>
    <w:autoRedefine/>
    <w:uiPriority w:val="4"/>
    <w:qFormat/>
    <w:rsid w:val="00E20748"/>
    <w:pPr>
      <w:numPr>
        <w:ilvl w:val="1"/>
        <w:numId w:val="4"/>
      </w:numPr>
      <w:outlineLvl w:val="1"/>
    </w:pPr>
    <w:rPr>
      <w:rFonts w:eastAsiaTheme="minorEastAsia"/>
      <w:b/>
      <w:noProof/>
      <w:color w:val="082A75" w:themeColor="text2"/>
      <w:sz w:val="28"/>
      <w:szCs w:val="22"/>
      <w:lang w:bidi="es-ES"/>
    </w:rPr>
  </w:style>
  <w:style w:type="paragraph" w:styleId="Heading3">
    <w:name w:val="heading 3"/>
    <w:basedOn w:val="Heading2"/>
    <w:next w:val="Contenido"/>
    <w:link w:val="Heading3Char"/>
    <w:autoRedefine/>
    <w:uiPriority w:val="5"/>
    <w:unhideWhenUsed/>
    <w:qFormat/>
    <w:rsid w:val="00F50D40"/>
    <w:pPr>
      <w:numPr>
        <w:ilvl w:val="2"/>
      </w:numPr>
      <w:outlineLvl w:val="2"/>
    </w:pPr>
    <w:rPr>
      <w:b w:val="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link w:val="TitleChar"/>
    <w:uiPriority w:val="1"/>
    <w:qFormat/>
    <w:rsid w:val="00117EA1"/>
    <w:pPr>
      <w:spacing w:line="240" w:lineRule="auto"/>
    </w:pPr>
    <w:rPr>
      <w:rFonts w:asciiTheme="majorHAnsi" w:eastAsiaTheme="majorEastAsia" w:hAnsiTheme="majorHAnsi" w:cstheme="majorBidi"/>
      <w:b/>
      <w:bCs/>
      <w:color w:val="082A75" w:themeColor="text2"/>
      <w:sz w:val="56"/>
      <w:szCs w:val="52"/>
      <w:lang w:bidi="es-ES"/>
    </w:rPr>
  </w:style>
  <w:style w:type="character" w:customStyle="1" w:styleId="TitleChar">
    <w:name w:val="Title Char"/>
    <w:basedOn w:val="DefaultParagraphFont"/>
    <w:link w:val="Title"/>
    <w:uiPriority w:val="1"/>
    <w:rsid w:val="00117EA1"/>
    <w:rPr>
      <w:rFonts w:asciiTheme="majorHAnsi" w:eastAsiaTheme="majorEastAsia" w:hAnsiTheme="majorHAnsi" w:cstheme="majorBidi"/>
      <w:b/>
      <w:bCs/>
      <w:color w:val="082A75" w:themeColor="text2"/>
      <w:sz w:val="56"/>
      <w:szCs w:val="52"/>
      <w:lang w:bidi="es-ES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CB6393"/>
    <w:rPr>
      <w:rFonts w:asciiTheme="majorHAnsi" w:eastAsiaTheme="majorEastAsia" w:hAnsiTheme="majorHAnsi" w:cstheme="majorBidi"/>
      <w:b/>
      <w:noProof/>
      <w:color w:val="061F57" w:themeColor="text2" w:themeShade="BF"/>
      <w:kern w:val="28"/>
      <w:sz w:val="52"/>
      <w:szCs w:val="32"/>
      <w:lang w:bidi="es-ES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E20748"/>
    <w:rPr>
      <w:rFonts w:eastAsiaTheme="minorEastAsia"/>
      <w:b/>
      <w:noProof/>
      <w:color w:val="082A75" w:themeColor="text2"/>
      <w:sz w:val="28"/>
      <w:szCs w:val="22"/>
      <w:lang w:bidi="es-ES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117EA1"/>
    <w:rPr>
      <w:b w:val="0"/>
      <w:sz w:val="22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DefaultParagraphFont"/>
    <w:link w:val="Contenido"/>
    <w:rsid w:val="00117EA1"/>
    <w:rPr>
      <w:rFonts w:eastAsiaTheme="minorEastAsia"/>
      <w:color w:val="082A75" w:themeColor="text2"/>
      <w:sz w:val="22"/>
      <w:szCs w:val="22"/>
    </w:rPr>
  </w:style>
  <w:style w:type="character" w:customStyle="1" w:styleId="Carcterdetextodestacado">
    <w:name w:val="Carácter de texto destacado"/>
    <w:basedOn w:val="DefaultParagraphFont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NoSpacing">
    <w:name w:val="No Spacing"/>
    <w:link w:val="NoSpacingChar"/>
    <w:uiPriority w:val="1"/>
    <w:qFormat/>
    <w:rsid w:val="00D00AE9"/>
    <w:pPr>
      <w:spacing w:after="0" w:line="240" w:lineRule="auto"/>
    </w:pPr>
    <w:rPr>
      <w:rFonts w:eastAsiaTheme="minorEastAsia"/>
      <w:sz w:val="22"/>
      <w:szCs w:val="22"/>
      <w:lang w:eastAsia="es-ES"/>
    </w:rPr>
  </w:style>
  <w:style w:type="character" w:customStyle="1" w:styleId="NoSpacingChar">
    <w:name w:val="No Spacing Char"/>
    <w:basedOn w:val="DefaultParagraphFont"/>
    <w:link w:val="NoSpacing"/>
    <w:uiPriority w:val="1"/>
    <w:rsid w:val="00D00AE9"/>
    <w:rPr>
      <w:rFonts w:eastAsiaTheme="minorEastAsia"/>
      <w:sz w:val="22"/>
      <w:szCs w:val="22"/>
      <w:lang w:eastAsia="es-ES"/>
    </w:rPr>
  </w:style>
  <w:style w:type="paragraph" w:styleId="TOCHeading">
    <w:name w:val="TOC Heading"/>
    <w:basedOn w:val="Heading1"/>
    <w:next w:val="Normal"/>
    <w:uiPriority w:val="39"/>
    <w:unhideWhenUsed/>
    <w:qFormat/>
    <w:rsid w:val="006D592D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es-ES"/>
    </w:rPr>
  </w:style>
  <w:style w:type="paragraph" w:styleId="TOC1">
    <w:name w:val="toc 1"/>
    <w:basedOn w:val="Normal"/>
    <w:next w:val="Normal"/>
    <w:autoRedefine/>
    <w:uiPriority w:val="39"/>
    <w:unhideWhenUsed/>
    <w:rsid w:val="006D592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D592D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6D592D"/>
    <w:rPr>
      <w:color w:val="3592C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23C1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5"/>
    <w:rsid w:val="00F50D40"/>
    <w:rPr>
      <w:rFonts w:eastAsiaTheme="minorEastAsia"/>
      <w:noProof/>
      <w:color w:val="082A75" w:themeColor="text2"/>
      <w:sz w:val="28"/>
      <w:szCs w:val="22"/>
      <w:lang w:bidi="es-ES"/>
    </w:rPr>
  </w:style>
  <w:style w:type="paragraph" w:styleId="ListParagraph">
    <w:name w:val="List Paragraph"/>
    <w:basedOn w:val="Normal"/>
    <w:uiPriority w:val="34"/>
    <w:unhideWhenUsed/>
    <w:qFormat/>
    <w:rsid w:val="001D334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3A4C3A"/>
    <w:rPr>
      <w:color w:val="3592CF" w:themeColor="followed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043931"/>
  </w:style>
  <w:style w:type="paragraph" w:styleId="TOC3">
    <w:name w:val="toc 3"/>
    <w:basedOn w:val="Normal"/>
    <w:next w:val="Normal"/>
    <w:autoRedefine/>
    <w:uiPriority w:val="39"/>
    <w:unhideWhenUsed/>
    <w:rsid w:val="00DF0302"/>
    <w:pPr>
      <w:spacing w:after="100"/>
      <w:ind w:left="560"/>
    </w:pPr>
  </w:style>
  <w:style w:type="paragraph" w:customStyle="1" w:styleId="patata">
    <w:name w:val="patata"/>
    <w:basedOn w:val="Contenido"/>
    <w:link w:val="patataCar"/>
    <w:qFormat/>
    <w:rsid w:val="003215EF"/>
    <w:rPr>
      <w:lang w:bidi="es-ES"/>
    </w:rPr>
  </w:style>
  <w:style w:type="character" w:customStyle="1" w:styleId="patataCar">
    <w:name w:val="patata Car"/>
    <w:basedOn w:val="Carcterdecontenido"/>
    <w:link w:val="patata"/>
    <w:rsid w:val="003215EF"/>
    <w:rPr>
      <w:rFonts w:eastAsiaTheme="minorEastAsia"/>
      <w:color w:val="082A75" w:themeColor="text2"/>
      <w:sz w:val="22"/>
      <w:szCs w:val="22"/>
      <w:lang w:bidi="es-E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433DD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433DD"/>
    <w:rPr>
      <w:rFonts w:ascii="Consolas" w:eastAsiaTheme="minorEastAsia" w:hAnsi="Consolas"/>
      <w:b/>
      <w:color w:val="082A75" w:themeColor="text2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38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6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3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66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4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4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9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4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5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698818">
          <w:marLeft w:val="0"/>
          <w:marRight w:val="0"/>
          <w:marTop w:val="15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9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94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8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1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5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0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3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88346"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598383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86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83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4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3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4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3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2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9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2967">
              <w:marLeft w:val="0"/>
              <w:marRight w:val="0"/>
              <w:marTop w:val="0"/>
              <w:marBottom w:val="0"/>
              <w:divBdr>
                <w:top w:val="single" w:sz="6" w:space="0" w:color="D5D5D5"/>
                <w:left w:val="single" w:sz="6" w:space="0" w:color="D5D5D5"/>
                <w:bottom w:val="single" w:sz="6" w:space="0" w:color="D5D5D5"/>
                <w:right w:val="single" w:sz="6" w:space="0" w:color="D5D5D5"/>
              </w:divBdr>
              <w:divsChild>
                <w:div w:id="68015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551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5D5D5"/>
                        <w:left w:val="single" w:sz="6" w:space="0" w:color="D5D5D5"/>
                        <w:bottom w:val="single" w:sz="6" w:space="0" w:color="D5D5D5"/>
                        <w:right w:val="single" w:sz="6" w:space="0" w:color="D5D5D5"/>
                      </w:divBdr>
                      <w:divsChild>
                        <w:div w:id="122895682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6823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503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4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2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8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120830">
              <w:marLeft w:val="0"/>
              <w:marRight w:val="0"/>
              <w:marTop w:val="0"/>
              <w:marBottom w:val="0"/>
              <w:divBdr>
                <w:top w:val="single" w:sz="6" w:space="0" w:color="D5D5D5"/>
                <w:left w:val="single" w:sz="6" w:space="0" w:color="D5D5D5"/>
                <w:bottom w:val="single" w:sz="6" w:space="0" w:color="D5D5D5"/>
                <w:right w:val="single" w:sz="6" w:space="0" w:color="D5D5D5"/>
              </w:divBdr>
              <w:divsChild>
                <w:div w:id="113194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503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5D5D5"/>
                        <w:left w:val="single" w:sz="6" w:space="0" w:color="D5D5D5"/>
                        <w:bottom w:val="single" w:sz="6" w:space="0" w:color="D5D5D5"/>
                        <w:right w:val="single" w:sz="6" w:space="0" w:color="D5D5D5"/>
                      </w:divBdr>
                      <w:divsChild>
                        <w:div w:id="2105884250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93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792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73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9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6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8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9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4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4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1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2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2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2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4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6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8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1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8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1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4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2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6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7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9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6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37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2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4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9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9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7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1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8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6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2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6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0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7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6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3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5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5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4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6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8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4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7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4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3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0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3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2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54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9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2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0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7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4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6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0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6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6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71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9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6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35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5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5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6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5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6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6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0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1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8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2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4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2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0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5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9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3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2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3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07348">
          <w:marLeft w:val="0"/>
          <w:marRight w:val="0"/>
          <w:marTop w:val="15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8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8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0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5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4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7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6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2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es.wikipedia.org/wiki/Criptograf%C3%ADa_sim%C3%A9trica" TargetMode="External"/><Relationship Id="rId18" Type="http://schemas.openxmlformats.org/officeDocument/2006/relationships/hyperlink" Target="https://es.wikipedia.org/wiki/Firma_digital" TargetMode="Externa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es.wikipedia.org/wiki/Criptograf%C3%ADa" TargetMode="External"/><Relationship Id="rId17" Type="http://schemas.openxmlformats.org/officeDocument/2006/relationships/hyperlink" Target="https://es.wikipedia.org/wiki/Firma_digital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es.wikipedia.org/wiki/Socket_de_Internet" TargetMode="Externa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latam.kaspersky.com/blog/que-es-un-hash-y-como-funciona/2806/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es.wikipedia.org/wiki/Criptograf%C3%ADa_asim%C3%A9trica" TargetMode="External"/><Relationship Id="rId23" Type="http://schemas.openxmlformats.org/officeDocument/2006/relationships/glossaryDocument" Target="glossary/document.xml"/><Relationship Id="rId10" Type="http://schemas.openxmlformats.org/officeDocument/2006/relationships/hyperlink" Target="https://es.wikipedia.org/wiki/Biometr%C3%ADa" TargetMode="External"/><Relationship Id="rId19" Type="http://schemas.openxmlformats.org/officeDocument/2006/relationships/hyperlink" Target="https://es.wikipedia.org/wiki/Criptograf%C3%ADa_sim%C3%A9trica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ciberseguridad.eus/ciberglosario/credenciales" TargetMode="External"/><Relationship Id="rId14" Type="http://schemas.openxmlformats.org/officeDocument/2006/relationships/hyperlink" Target="https://latam.kaspersky.com/blog/que-es-un-hash-y-como-funciona/2806/" TargetMode="External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drigo\AppData\Roaming\Microsoft\Templates\Informe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D057AEB65A1545A987F3B1F8BDED0C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4E3B90-6463-4F2E-AD65-8B3C9554352E}"/>
      </w:docPartPr>
      <w:docPartBody>
        <w:p w:rsidR="0075179B" w:rsidRDefault="00FE6D43">
          <w:pPr>
            <w:pStyle w:val="D057AEB65A1545A987F3B1F8BDED0CEA"/>
          </w:pPr>
          <w:r>
            <w:rPr>
              <w:noProof/>
              <w:lang w:bidi="es-ES"/>
            </w:rPr>
            <w:t>NOMBRE DE LA COMPAÑÍA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EAE"/>
    <w:rsid w:val="00093A45"/>
    <w:rsid w:val="000954F8"/>
    <w:rsid w:val="000E0479"/>
    <w:rsid w:val="001872EE"/>
    <w:rsid w:val="001B4F28"/>
    <w:rsid w:val="001D738A"/>
    <w:rsid w:val="001E3ACB"/>
    <w:rsid w:val="0025209A"/>
    <w:rsid w:val="002562BA"/>
    <w:rsid w:val="0026567B"/>
    <w:rsid w:val="00272D67"/>
    <w:rsid w:val="002D7347"/>
    <w:rsid w:val="002E3685"/>
    <w:rsid w:val="003151F7"/>
    <w:rsid w:val="003343A4"/>
    <w:rsid w:val="00364C40"/>
    <w:rsid w:val="00397E6E"/>
    <w:rsid w:val="00434F07"/>
    <w:rsid w:val="004931A6"/>
    <w:rsid w:val="005029A0"/>
    <w:rsid w:val="00515100"/>
    <w:rsid w:val="005B5DA7"/>
    <w:rsid w:val="005C2206"/>
    <w:rsid w:val="005C6655"/>
    <w:rsid w:val="005C7DEC"/>
    <w:rsid w:val="006012A3"/>
    <w:rsid w:val="006043B3"/>
    <w:rsid w:val="006438CE"/>
    <w:rsid w:val="006473F9"/>
    <w:rsid w:val="0075179B"/>
    <w:rsid w:val="00753244"/>
    <w:rsid w:val="0083387E"/>
    <w:rsid w:val="00862118"/>
    <w:rsid w:val="008C1E5C"/>
    <w:rsid w:val="008C74A5"/>
    <w:rsid w:val="008D3933"/>
    <w:rsid w:val="0090402D"/>
    <w:rsid w:val="009305B9"/>
    <w:rsid w:val="009D72A7"/>
    <w:rsid w:val="009F3CBD"/>
    <w:rsid w:val="00A46481"/>
    <w:rsid w:val="00A75C58"/>
    <w:rsid w:val="00A83536"/>
    <w:rsid w:val="00A83D2F"/>
    <w:rsid w:val="00AA5740"/>
    <w:rsid w:val="00AD4E0D"/>
    <w:rsid w:val="00AD72B7"/>
    <w:rsid w:val="00AE1CCE"/>
    <w:rsid w:val="00B037F0"/>
    <w:rsid w:val="00B34F4D"/>
    <w:rsid w:val="00B71C28"/>
    <w:rsid w:val="00B90CE9"/>
    <w:rsid w:val="00BA582E"/>
    <w:rsid w:val="00BB61DD"/>
    <w:rsid w:val="00BE0AB5"/>
    <w:rsid w:val="00BF5CA1"/>
    <w:rsid w:val="00C63504"/>
    <w:rsid w:val="00CB1F95"/>
    <w:rsid w:val="00CD4B68"/>
    <w:rsid w:val="00CF2CD2"/>
    <w:rsid w:val="00D166CE"/>
    <w:rsid w:val="00D428AE"/>
    <w:rsid w:val="00D718F8"/>
    <w:rsid w:val="00E07010"/>
    <w:rsid w:val="00E44EAE"/>
    <w:rsid w:val="00E503CD"/>
    <w:rsid w:val="00E50FAB"/>
    <w:rsid w:val="00E566D6"/>
    <w:rsid w:val="00E746B7"/>
    <w:rsid w:val="00EF4A0F"/>
    <w:rsid w:val="00F362D9"/>
    <w:rsid w:val="00F52FFB"/>
    <w:rsid w:val="00F63942"/>
    <w:rsid w:val="00F90412"/>
    <w:rsid w:val="00FE56D9"/>
    <w:rsid w:val="00FE6D43"/>
    <w:rsid w:val="00FF0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S" w:eastAsia="es-E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0E2841" w:themeColor="text2"/>
      <w:spacing w:val="20"/>
      <w:kern w:val="0"/>
      <w:sz w:val="32"/>
      <w:lang w:eastAsia="en-US"/>
      <w14:ligatures w14:val="none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0E2841" w:themeColor="text2"/>
      <w:spacing w:val="20"/>
      <w:kern w:val="0"/>
      <w:sz w:val="32"/>
      <w:lang w:eastAsia="en-US"/>
      <w14:ligatures w14:val="none"/>
    </w:rPr>
  </w:style>
  <w:style w:type="paragraph" w:customStyle="1" w:styleId="D057AEB65A1545A987F3B1F8BDED0CEA">
    <w:name w:val="D057AEB65A1545A987F3B1F8BDED0CE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sta</b:Tag>
    <b:SourceType>InternetSite</b:SourceType>
    <b:Guid>{FFA19658-A3C3-4C65-BF4F-AF83F815F5FF}</b:Guid>
    <b:Author>
      <b:Author>
        <b:NameList>
          <b:Person>
            <b:Last>stackoverflow</b:Last>
          </b:Person>
        </b:NameList>
      </b:Author>
    </b:Author>
    <b:Title>pgadmin4 unable to connect to server</b:Title>
    <b:URL>https://stackoverflow.com/questions/66983466/pgadmin4-unable-to-connect-to-server-fatal-password-authentication-failed-for-u</b:URL>
    <b:RefOrder>2</b:RefOrder>
  </b:Source>
  <b:Source>
    <b:Tag>com</b:Tag>
    <b:SourceType>InternetSite</b:SourceType>
    <b:Guid>{003B6537-5173-423A-8CC1-482334305B58}</b:Guid>
    <b:Author>
      <b:Author>
        <b:NameList>
          <b:Person>
            <b:Last>computingforgeeks</b:Last>
          </b:Person>
        </b:NameList>
      </b:Author>
    </b:Author>
    <b:Title>Installing pgAdmin 4 on Ubuntu 22.04</b:Title>
    <b:URL>https://computingforgeeks.com/how-to-install-pgadmin-4-on-ubuntu/</b:URL>
    <b:RefOrder>1</b:RefOrder>
  </b:Source>
</b:Sources>
</file>

<file path=customXml/itemProps1.xml><?xml version="1.0" encoding="utf-8"?>
<ds:datastoreItem xmlns:ds="http://schemas.openxmlformats.org/officeDocument/2006/customXml" ds:itemID="{B0AEE077-8416-4396-89AB-F83090B3DC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.dotx</Template>
  <TotalTime>27</TotalTime>
  <Pages>3</Pages>
  <Words>674</Words>
  <Characters>3844</Characters>
  <Application>Microsoft Office Word</Application>
  <DocSecurity>0</DocSecurity>
  <Lines>32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Rodrigo</dc:creator>
  <cp:keywords/>
  <cp:lastModifiedBy>Rodrigo Tapiador Cano</cp:lastModifiedBy>
  <cp:revision>25</cp:revision>
  <cp:lastPrinted>2025-02-28T22:03:00Z</cp:lastPrinted>
  <dcterms:created xsi:type="dcterms:W3CDTF">2025-02-28T22:05:00Z</dcterms:created>
  <dcterms:modified xsi:type="dcterms:W3CDTF">2025-02-28T22:29:00Z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