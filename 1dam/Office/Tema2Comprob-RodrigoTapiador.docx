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7DED17" w14:textId="7E948730" w:rsidR="00D077E9" w:rsidRDefault="00AB02A7" w:rsidP="00D70D02">
      <w:pPr>
        <w:rPr>
          <w:noProof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8242" behindDoc="1" locked="0" layoutInCell="1" allowOverlap="1" wp14:anchorId="28E511E1" wp14:editId="48B177AD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2992B7" id="Rectángulo 3" o:spid="_x0000_s1026" alt="rectángulo blanco para texto en portada" style="position:absolute;margin-left:-15.95pt;margin-top:73.85pt;width:310.15pt;height:681.65pt;z-index:-2516582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" fillcolor="white [3212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928"/>
      </w:tblGrid>
      <w:tr w:rsidR="00D077E9" w14:paraId="7CC8027D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DFD4A39" w14:textId="4249D0EB" w:rsidR="00D077E9" w:rsidRDefault="00D077E9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48ED5420" wp14:editId="5037B6E3">
                      <wp:extent cx="3764280" cy="705679"/>
                      <wp:effectExtent l="0" t="0" r="0" b="0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64280" cy="70567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9E8A995" w14:textId="56224276" w:rsidR="00472563" w:rsidRPr="00137C36" w:rsidRDefault="00472563" w:rsidP="007D6929">
                                  <w:pPr>
                                    <w:pStyle w:val="Title"/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sz w:val="40"/>
                                      <w:szCs w:val="40"/>
                                    </w:rPr>
                                    <w:t xml:space="preserve">Tema </w:t>
                                  </w:r>
                                  <w:r w:rsidR="00952B78">
                                    <w:rPr>
                                      <w:sz w:val="40"/>
                                      <w:szCs w:val="40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48ED542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296.4pt;height:55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" filled="f" stroked="f" strokeweight=".5pt">
                      <v:textbox>
                        <w:txbxContent>
                          <w:p w14:paraId="39E8A995" w14:textId="56224276" w:rsidR="00472563" w:rsidRPr="00137C36" w:rsidRDefault="00472563" w:rsidP="007D6929">
                            <w:pPr>
                              <w:pStyle w:val="Title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 xml:space="preserve">Tema </w:t>
                            </w:r>
                            <w:r w:rsidR="00952B78">
                              <w:rPr>
                                <w:sz w:val="40"/>
                                <w:szCs w:val="40"/>
                              </w:rPr>
                              <w:t>2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39152F65" w14:textId="77777777" w:rsidR="00D077E9" w:rsidRDefault="00D077E9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330D5B2A" wp14:editId="226F2736">
                      <wp:extent cx="1390918" cy="0"/>
                      <wp:effectExtent l="0" t="19050" r="19050" b="19050"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CE6BB76" id="Conector rec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4CFC2DAE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20147C95" w14:textId="23132663" w:rsidR="00D077E9" w:rsidRDefault="00282BD0" w:rsidP="00AB02A7">
            <w:pPr>
              <w:rPr>
                <w:noProof/>
              </w:rPr>
            </w:pPr>
            <w:bookmarkStart w:id="0" w:name="_Hlk150696860"/>
            <w:bookmarkEnd w:id="0"/>
            <w:r>
              <w:rPr>
                <w:noProof/>
                <w:lang w:bidi="es-ES"/>
              </w:rPr>
              <w:drawing>
                <wp:anchor distT="0" distB="0" distL="114300" distR="114300" simplePos="0" relativeHeight="251658240" behindDoc="1" locked="0" layoutInCell="1" allowOverlap="1" wp14:anchorId="2669F455" wp14:editId="66437C5E">
                  <wp:simplePos x="0" y="0"/>
                  <wp:positionH relativeFrom="page">
                    <wp:posOffset>-592648</wp:posOffset>
                  </wp:positionH>
                  <wp:positionV relativeFrom="page">
                    <wp:posOffset>-2375535</wp:posOffset>
                  </wp:positionV>
                  <wp:extent cx="8717503" cy="6728823"/>
                  <wp:effectExtent l="0" t="0" r="7620" b="0"/>
                  <wp:wrapNone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n 1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7503" cy="6728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077E9" w14:paraId="1A61EE97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017145FB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bidi="es-ES"/>
              </w:rPr>
              <mc:AlternateContent>
                <mc:Choice Requires="wps">
                  <w:drawing>
                    <wp:inline distT="0" distB="0" distL="0" distR="0" wp14:anchorId="1D400B00" wp14:editId="3CF2C44F">
                      <wp:extent cx="1493949" cy="0"/>
                      <wp:effectExtent l="0" t="19050" r="30480" b="19050"/>
                      <wp:docPr id="6" name="Conector rec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5F5E59A" id="Conector recto 6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71965285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2EE8BC31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31887D31" w14:textId="3340D22E" w:rsidR="00D077E9" w:rsidRDefault="00000000" w:rsidP="00AB02A7">
            <w:pPr>
              <w:rPr>
                <w:noProof/>
              </w:rPr>
            </w:pPr>
            <w:sdt>
              <w:sdtPr>
                <w:rPr>
                  <w:noProof/>
                </w:rPr>
                <w:id w:val="-1740469667"/>
                <w:placeholder>
                  <w:docPart w:val="D057AEB65A1545A987F3B1F8BDED0CEA"/>
                </w:placeholder>
                <w15:appearance w15:val="hidden"/>
              </w:sdtPr>
              <w:sdtContent>
                <w:r w:rsidR="00176843">
                  <w:rPr>
                    <w:noProof/>
                  </w:rPr>
                  <w:t>Programación de servicios y procesos</w:t>
                </w:r>
                <w:r w:rsidR="005F7B89">
                  <w:rPr>
                    <w:noProof/>
                  </w:rPr>
                  <w:t xml:space="preserve"> </w:t>
                </w:r>
                <w:r w:rsidR="00A639DC">
                  <w:rPr>
                    <w:noProof/>
                  </w:rPr>
                  <w:t>2</w:t>
                </w:r>
                <w:r w:rsidR="005F7B89">
                  <w:rPr>
                    <w:noProof/>
                  </w:rPr>
                  <w:t>ºDAM</w:t>
                </w:r>
              </w:sdtContent>
            </w:sdt>
          </w:p>
          <w:p w14:paraId="5C378F06" w14:textId="77777777" w:rsidR="00D077E9" w:rsidRDefault="005F7B89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w:t>Rodrigo Tapiador Cano</w:t>
            </w:r>
          </w:p>
          <w:p w14:paraId="5A76CB4B" w14:textId="77777777" w:rsidR="00D077E9" w:rsidRPr="00D86945" w:rsidRDefault="00D077E9" w:rsidP="00AB02A7">
            <w:pPr>
              <w:rPr>
                <w:noProof/>
                <w:sz w:val="10"/>
                <w:szCs w:val="10"/>
              </w:rPr>
            </w:pPr>
          </w:p>
        </w:tc>
      </w:tr>
    </w:tbl>
    <w:p w14:paraId="5D995C5D" w14:textId="2287DB5D" w:rsidR="007D588A" w:rsidRDefault="00AB02A7" w:rsidP="007D588A">
      <w:pPr>
        <w:spacing w:after="200"/>
        <w:rPr>
          <w:noProof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8241" behindDoc="1" locked="0" layoutInCell="1" allowOverlap="1" wp14:anchorId="4861E536" wp14:editId="6EA332A3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635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C39F00" id="Rectángulo 2" o:spid="_x0000_s1026" alt="rectángulo de color" style="position:absolute;margin-left:-58.7pt;margin-top:525pt;width:611.1pt;height:316.5pt;z-index:-25165823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" fillcolor="#34aba2 [3206]" stroked="f" strokeweight="2pt">
                <w10:wrap anchory="page"/>
              </v:rect>
            </w:pict>
          </mc:Fallback>
        </mc:AlternateContent>
      </w:r>
    </w:p>
    <w:p w14:paraId="7377AC16" w14:textId="77777777" w:rsidR="00C21327" w:rsidRDefault="007D588A" w:rsidP="00924EE0">
      <w:pPr>
        <w:spacing w:after="200"/>
        <w:rPr>
          <w:noProof/>
        </w:rPr>
      </w:pPr>
      <w:r>
        <w:rPr>
          <w:noProof/>
        </w:rPr>
        <w:br w:type="page"/>
      </w:r>
      <w:r w:rsidR="00924EE0">
        <w:rPr>
          <w:noProof/>
        </w:rPr>
        <w:fldChar w:fldCharType="begin"/>
      </w:r>
      <w:r w:rsidR="00924EE0">
        <w:rPr>
          <w:noProof/>
        </w:rPr>
        <w:instrText xml:space="preserve"> TOC \o "1-2" \h \z \u </w:instrText>
      </w:r>
      <w:r w:rsidR="00924EE0">
        <w:rPr>
          <w:noProof/>
        </w:rPr>
        <w:fldChar w:fldCharType="separate"/>
      </w:r>
    </w:p>
    <w:p w14:paraId="5111B5C3" w14:textId="4DBB229D" w:rsidR="00C21327" w:rsidRDefault="00C21327">
      <w:pPr>
        <w:pStyle w:val="TOC1"/>
        <w:tabs>
          <w:tab w:val="left" w:pos="56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86" w:history="1">
        <w:r w:rsidRPr="000C2093">
          <w:rPr>
            <w:rStyle w:val="Hyperlink"/>
            <w:noProof/>
            <w:lang w:bidi="es-ES"/>
          </w:rPr>
          <w:t>1.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0C2093">
          <w:rPr>
            <w:rStyle w:val="Hyperlink"/>
            <w:noProof/>
            <w:lang w:bidi="es-ES"/>
          </w:rPr>
          <w:t>Actividades de Comprobación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84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F76D7BA" w14:textId="4A65199B" w:rsidR="00C21327" w:rsidRDefault="00C21327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87" w:history="1">
        <w:r w:rsidRPr="000C2093">
          <w:rPr>
            <w:rStyle w:val="Hyperlink"/>
            <w:noProof/>
            <w:lang w:bidi="es-ES"/>
          </w:rPr>
          <w:t>1.1.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0C2093">
          <w:rPr>
            <w:rStyle w:val="Hyperlink"/>
            <w:noProof/>
            <w:lang w:bidi="es-ES"/>
          </w:rPr>
          <w:t>¿Qué es un thread o hilo?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84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D3EC4E5" w14:textId="07D89303" w:rsidR="00C21327" w:rsidRDefault="00C21327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88" w:history="1">
        <w:r w:rsidRPr="000C2093">
          <w:rPr>
            <w:rStyle w:val="Hyperlink"/>
            <w:noProof/>
            <w:lang w:bidi="es-ES"/>
          </w:rPr>
          <w:t>1.2.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0C2093">
          <w:rPr>
            <w:rStyle w:val="Hyperlink"/>
            <w:noProof/>
            <w:lang w:bidi="es-ES"/>
          </w:rPr>
          <w:t>¿Cuál de las siguientes no es una característica de los hilos de ejecución?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84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C148C96" w14:textId="1E05BB01" w:rsidR="00C21327" w:rsidRDefault="00C21327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89" w:history="1">
        <w:r w:rsidRPr="000C2093">
          <w:rPr>
            <w:rStyle w:val="Hyperlink"/>
            <w:noProof/>
            <w:lang w:bidi="es-ES"/>
          </w:rPr>
          <w:t>1.3.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0C2093">
          <w:rPr>
            <w:rStyle w:val="Hyperlink"/>
            <w:noProof/>
            <w:lang w:bidi="es-ES"/>
          </w:rPr>
          <w:t>¿Qué clase permite crear hilos de ejecución en Java?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84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B623905" w14:textId="2BE157A8" w:rsidR="00C21327" w:rsidRDefault="00C21327">
      <w:pPr>
        <w:pStyle w:val="TOC1"/>
        <w:tabs>
          <w:tab w:val="left" w:pos="56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90" w:history="1">
        <w:r w:rsidRPr="000C2093">
          <w:rPr>
            <w:rStyle w:val="Hyperlink"/>
            <w:noProof/>
            <w:lang w:bidi="es-ES"/>
          </w:rPr>
          <w:t>2.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0C2093">
          <w:rPr>
            <w:rStyle w:val="Hyperlink"/>
            <w:noProof/>
            <w:lang w:bidi="es-ES"/>
          </w:rPr>
          <w:t>Métodos y Interfaces en Java para Hilos de Ejecución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84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2326FA0" w14:textId="52F468C2" w:rsidR="00C21327" w:rsidRDefault="00C21327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91" w:history="1">
        <w:r w:rsidRPr="000C2093">
          <w:rPr>
            <w:rStyle w:val="Hyperlink"/>
            <w:noProof/>
            <w:lang w:bidi="es-ES"/>
          </w:rPr>
          <w:t>2.1.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0C2093">
          <w:rPr>
            <w:rStyle w:val="Hyperlink"/>
            <w:noProof/>
            <w:lang w:bidi="es-ES"/>
          </w:rPr>
          <w:t>¿Qué método permite iniciar la ejecución de un hilo en Java?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84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3F11BE0" w14:textId="5D9352E3" w:rsidR="00C21327" w:rsidRDefault="00C21327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92" w:history="1">
        <w:r w:rsidRPr="000C2093">
          <w:rPr>
            <w:rStyle w:val="Hyperlink"/>
            <w:noProof/>
            <w:lang w:bidi="es-ES"/>
          </w:rPr>
          <w:t>2.2.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0C2093">
          <w:rPr>
            <w:rStyle w:val="Hyperlink"/>
            <w:noProof/>
            <w:lang w:bidi="es-ES"/>
          </w:rPr>
          <w:t>¿Qué interfaz permite crear hilos de ejecución?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84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3C7368A" w14:textId="5F1112EA" w:rsidR="00C21327" w:rsidRDefault="00C21327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93" w:history="1">
        <w:r w:rsidRPr="000C2093">
          <w:rPr>
            <w:rStyle w:val="Hyperlink"/>
            <w:noProof/>
            <w:lang w:bidi="es-ES"/>
          </w:rPr>
          <w:t>2.3.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0C2093">
          <w:rPr>
            <w:rStyle w:val="Hyperlink"/>
            <w:noProof/>
            <w:lang w:bidi="es-ES"/>
          </w:rPr>
          <w:t>¿Qué permite Runnable que no permite Thread?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84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C8447FD" w14:textId="464FEB81" w:rsidR="00C21327" w:rsidRDefault="00C21327">
      <w:pPr>
        <w:pStyle w:val="TOC1"/>
        <w:tabs>
          <w:tab w:val="left" w:pos="56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94" w:history="1">
        <w:r w:rsidRPr="000C2093">
          <w:rPr>
            <w:rStyle w:val="Hyperlink"/>
            <w:noProof/>
            <w:lang w:bidi="es-ES"/>
          </w:rPr>
          <w:t>3.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0C2093">
          <w:rPr>
            <w:rStyle w:val="Hyperlink"/>
            <w:noProof/>
            <w:lang w:bidi="es-ES"/>
          </w:rPr>
          <w:t>Clases Relacionadas con la Programación de Hilos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846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9CA986B" w14:textId="4433635C" w:rsidR="00C21327" w:rsidRDefault="00C21327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95" w:history="1">
        <w:r w:rsidRPr="000C2093">
          <w:rPr>
            <w:rStyle w:val="Hyperlink"/>
            <w:noProof/>
            <w:lang w:bidi="es-ES"/>
          </w:rPr>
          <w:t>3.1.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0C2093">
          <w:rPr>
            <w:rStyle w:val="Hyperlink"/>
            <w:noProof/>
            <w:lang w:bidi="es-ES"/>
          </w:rPr>
          <w:t>¿Qué clase del paquete java.lang representa una tarea programable?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846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C45FCBD" w14:textId="414EE60D" w:rsidR="00C21327" w:rsidRDefault="00C21327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96" w:history="1">
        <w:r w:rsidRPr="000C2093">
          <w:rPr>
            <w:rStyle w:val="Hyperlink"/>
            <w:noProof/>
            <w:lang w:bidi="es-ES"/>
          </w:rPr>
          <w:t>3.2.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0C2093">
          <w:rPr>
            <w:rStyle w:val="Hyperlink"/>
            <w:noProof/>
            <w:lang w:bidi="es-ES"/>
          </w:rPr>
          <w:t>¿Qué descripción es la correcta para la interfaz ExecutorService?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846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3FDBD86" w14:textId="404F28B9" w:rsidR="00C21327" w:rsidRDefault="00C21327">
      <w:pPr>
        <w:pStyle w:val="TOC1"/>
        <w:tabs>
          <w:tab w:val="left" w:pos="56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97" w:history="1">
        <w:r w:rsidRPr="000C2093">
          <w:rPr>
            <w:rStyle w:val="Hyperlink"/>
            <w:noProof/>
            <w:lang w:bidi="es-ES"/>
          </w:rPr>
          <w:t>4.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0C2093">
          <w:rPr>
            <w:rStyle w:val="Hyperlink"/>
            <w:noProof/>
            <w:lang w:bidi="es-ES"/>
          </w:rPr>
          <w:t>Sincronización y Gestión de Hilos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846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85C6F82" w14:textId="460A247F" w:rsidR="00C21327" w:rsidRDefault="00C21327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98" w:history="1">
        <w:r w:rsidRPr="000C2093">
          <w:rPr>
            <w:rStyle w:val="Hyperlink"/>
            <w:noProof/>
            <w:lang w:bidi="es-ES"/>
          </w:rPr>
          <w:t>4.1.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0C2093">
          <w:rPr>
            <w:rStyle w:val="Hyperlink"/>
            <w:noProof/>
            <w:lang w:bidi="es-ES"/>
          </w:rPr>
          <w:t>¿Qué clase permite limitar el número de hilos que acceden a una sección crítica?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846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D2EA00C" w14:textId="0721D039" w:rsidR="00C21327" w:rsidRDefault="00C21327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99" w:history="1">
        <w:r w:rsidRPr="000C2093">
          <w:rPr>
            <w:rStyle w:val="Hyperlink"/>
            <w:noProof/>
            <w:lang w:bidi="es-ES"/>
          </w:rPr>
          <w:t>4.2.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0C2093">
          <w:rPr>
            <w:rStyle w:val="Hyperlink"/>
            <w:noProof/>
            <w:lang w:bidi="es-ES"/>
          </w:rPr>
          <w:t>¿Qué clase proporciona una estructura de datos sincronizada equivalente a un ArrayList?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846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0BED3B0" w14:textId="56A90EF0" w:rsidR="00C21327" w:rsidRDefault="00C21327">
      <w:pPr>
        <w:pStyle w:val="TOC1"/>
        <w:tabs>
          <w:tab w:val="left" w:pos="56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200" w:history="1">
        <w:r w:rsidRPr="000C2093">
          <w:rPr>
            <w:rStyle w:val="Hyperlink"/>
            <w:noProof/>
            <w:lang w:bidi="es-ES"/>
          </w:rPr>
          <w:t>5.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0C2093">
          <w:rPr>
            <w:rStyle w:val="Hyperlink"/>
            <w:noProof/>
            <w:lang w:bidi="es-ES"/>
          </w:rPr>
          <w:t>Manejo y Dependencias entre Hilos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846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3CBCCED" w14:textId="0937AE52" w:rsidR="00C21327" w:rsidRDefault="00C21327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201" w:history="1">
        <w:r w:rsidRPr="000C2093">
          <w:rPr>
            <w:rStyle w:val="Hyperlink"/>
            <w:noProof/>
            <w:lang w:bidi="es-ES"/>
          </w:rPr>
          <w:t>5.1.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0C2093">
          <w:rPr>
            <w:rStyle w:val="Hyperlink"/>
            <w:noProof/>
            <w:lang w:bidi="es-ES"/>
          </w:rPr>
          <w:t>¿Qué método permite detener un hilo hasta que otro termine su trabajo?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846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C81463D" w14:textId="50DB60E9" w:rsidR="00C21327" w:rsidRDefault="00C21327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202" w:history="1">
        <w:r w:rsidRPr="000C2093">
          <w:rPr>
            <w:rStyle w:val="Hyperlink"/>
            <w:noProof/>
            <w:lang w:bidi="es-ES"/>
          </w:rPr>
          <w:t>5.2.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0C2093">
          <w:rPr>
            <w:rStyle w:val="Hyperlink"/>
            <w:noProof/>
            <w:lang w:bidi="es-ES"/>
          </w:rPr>
          <w:t>Dados dos segmentos de código cuyas salidas se asignan a las mismas variables. ¿Qué tipo de dependencia se estaría produciendo?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846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6705718" w14:textId="27C95707" w:rsidR="00C21327" w:rsidRDefault="00C21327">
      <w:pPr>
        <w:pStyle w:val="TOC1"/>
        <w:tabs>
          <w:tab w:val="left" w:pos="56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203" w:history="1">
        <w:r w:rsidRPr="000C2093">
          <w:rPr>
            <w:rStyle w:val="Hyperlink"/>
            <w:noProof/>
            <w:lang w:bidi="es-ES"/>
          </w:rPr>
          <w:t>6.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0C2093">
          <w:rPr>
            <w:rStyle w:val="Hyperlink"/>
            <w:noProof/>
            <w:lang w:bidi="es-ES"/>
          </w:rPr>
          <w:t>Problemas de Concurrencia y Sincronización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846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ECA11C1" w14:textId="46D0C9FC" w:rsidR="00C21327" w:rsidRDefault="00C21327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204" w:history="1">
        <w:r w:rsidRPr="000C2093">
          <w:rPr>
            <w:rStyle w:val="Hyperlink"/>
            <w:noProof/>
            <w:lang w:bidi="es-ES"/>
          </w:rPr>
          <w:t>6.1.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0C2093">
          <w:rPr>
            <w:rStyle w:val="Hyperlink"/>
            <w:noProof/>
            <w:lang w:bidi="es-ES"/>
          </w:rPr>
          <w:t>¿Qué tipo de problema de concurrencia sucede cuando dos hilos tienen diferentes valores para una misma variable?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846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917F162" w14:textId="36D46DFB" w:rsidR="00C21327" w:rsidRDefault="00C21327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205" w:history="1">
        <w:r w:rsidRPr="000C2093">
          <w:rPr>
            <w:rStyle w:val="Hyperlink"/>
            <w:noProof/>
            <w:lang w:bidi="es-ES"/>
          </w:rPr>
          <w:t>6.2.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0C2093">
          <w:rPr>
            <w:rStyle w:val="Hyperlink"/>
            <w:noProof/>
            <w:lang w:bidi="es-ES"/>
          </w:rPr>
          <w:t>¿Cómo se puede recuperar la ejecución de un hilo detenido con el método wait?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57846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9AF232A" w14:textId="41FB2256" w:rsidR="00C51CF9" w:rsidRPr="000F5DA6" w:rsidRDefault="00924EE0" w:rsidP="00C51CF9">
      <w:pPr>
        <w:pStyle w:val="Heading1"/>
        <w:numPr>
          <w:ilvl w:val="0"/>
          <w:numId w:val="0"/>
        </w:numPr>
        <w:rPr>
          <w:lang w:val="en-US"/>
        </w:rPr>
      </w:pPr>
      <w:r>
        <w:fldChar w:fldCharType="end"/>
      </w:r>
    </w:p>
    <w:p w14:paraId="5BABCA76" w14:textId="10846012" w:rsidR="00C51CF9" w:rsidRPr="000F5DA6" w:rsidRDefault="00C51CF9">
      <w:pPr>
        <w:spacing w:after="200"/>
        <w:rPr>
          <w:b w:val="0"/>
          <w:sz w:val="22"/>
          <w:lang w:val="en-US" w:bidi="es-ES"/>
        </w:rPr>
      </w:pPr>
      <w:r w:rsidRPr="000F5DA6">
        <w:rPr>
          <w:lang w:val="en-US" w:bidi="es-ES"/>
        </w:rPr>
        <w:br w:type="page"/>
      </w:r>
    </w:p>
    <w:p w14:paraId="06ED9F4C" w14:textId="239BC206" w:rsidR="00677796" w:rsidRDefault="001703E2" w:rsidP="00677796">
      <w:pPr>
        <w:pStyle w:val="Heading2"/>
      </w:pPr>
      <w:bookmarkStart w:id="1" w:name="_Toc190171186"/>
      <w:r w:rsidRPr="001703E2">
        <w:lastRenderedPageBreak/>
        <w:t>Actividades de Comprobación</w:t>
      </w:r>
      <w:bookmarkStart w:id="2" w:name="_Toc190171187"/>
      <w:bookmarkEnd w:id="1"/>
      <w:r w:rsidRPr="001703E2">
        <w:t>¿Qué es un thread o hilo?</w:t>
      </w:r>
      <w:bookmarkEnd w:id="2"/>
    </w:p>
    <w:p w14:paraId="51152456" w14:textId="2194CE60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Respuesta: c) Una pequeña unidad de computación que se ejecuta dentro del contexto de un proceso.</w:t>
      </w:r>
    </w:p>
    <w:p w14:paraId="679F2DA8" w14:textId="336FA4FC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Justificación: Los hilos (threads) son subprocesos que se ejecutan dentro del espacio de memoria del proceso principal y comparten recursos con él.</w:t>
      </w:r>
    </w:p>
    <w:p w14:paraId="2B23ADA8" w14:textId="0FAB0438" w:rsidR="00677796" w:rsidRP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Referencia:</w:t>
      </w:r>
      <w:r>
        <w:rPr>
          <w:lang w:bidi="es-ES"/>
        </w:rPr>
        <w:t xml:space="preserve"> </w:t>
      </w:r>
      <w:hyperlink r:id="rId9" w:history="1">
        <w:r w:rsidRPr="00677796">
          <w:rPr>
            <w:rStyle w:val="Hyperlink"/>
            <w:lang w:bidi="es-ES"/>
          </w:rPr>
          <w:t>threads y procesos</w:t>
        </w:r>
      </w:hyperlink>
    </w:p>
    <w:p w14:paraId="43675726" w14:textId="37BF76C9" w:rsidR="001703E2" w:rsidRDefault="001703E2" w:rsidP="001703E2">
      <w:pPr>
        <w:pStyle w:val="Heading2"/>
      </w:pPr>
      <w:bookmarkStart w:id="3" w:name="_Toc190171188"/>
      <w:r w:rsidRPr="001703E2">
        <w:t>¿Cuál de las siguientes no es una característica de los hilos de ejecución?</w:t>
      </w:r>
      <w:bookmarkEnd w:id="3"/>
    </w:p>
    <w:p w14:paraId="3FE77AFC" w14:textId="65457001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Respuesta: </w:t>
      </w:r>
      <w:r w:rsidR="009435D0" w:rsidRPr="009435D0">
        <w:rPr>
          <w:lang w:bidi="es-ES"/>
        </w:rPr>
        <w:t>a) Se puede ejecutar de manera independiente a los procesos del sistema.</w:t>
      </w:r>
    </w:p>
    <w:p w14:paraId="2E65FC33" w14:textId="369B7383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Justificación: </w:t>
      </w:r>
      <w:r w:rsidR="009435D0" w:rsidRPr="009435D0">
        <w:rPr>
          <w:lang w:bidi="es-ES"/>
        </w:rPr>
        <w:t>Los hilos no son independientes de los procesos; siempre dependen de un proceso para existir.</w:t>
      </w:r>
    </w:p>
    <w:p w14:paraId="19890486" w14:textId="5283A266" w:rsidR="00677796" w:rsidRP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Referencia:</w:t>
      </w:r>
      <w:r>
        <w:rPr>
          <w:lang w:bidi="es-ES"/>
        </w:rPr>
        <w:t xml:space="preserve"> </w:t>
      </w:r>
      <w:hyperlink r:id="rId10" w:history="1">
        <w:r w:rsidR="009435D0" w:rsidRPr="00677796">
          <w:rPr>
            <w:rStyle w:val="Hyperlink"/>
            <w:lang w:bidi="es-ES"/>
          </w:rPr>
          <w:t>threads y procesos</w:t>
        </w:r>
      </w:hyperlink>
    </w:p>
    <w:p w14:paraId="1F12221C" w14:textId="77777777" w:rsidR="00677796" w:rsidRPr="00677796" w:rsidRDefault="00677796" w:rsidP="00677796">
      <w:pPr>
        <w:pStyle w:val="Contenido"/>
        <w:rPr>
          <w:lang w:bidi="es-ES"/>
        </w:rPr>
      </w:pPr>
    </w:p>
    <w:p w14:paraId="23853620" w14:textId="4BD1E771" w:rsidR="001703E2" w:rsidRDefault="001703E2" w:rsidP="001703E2">
      <w:pPr>
        <w:pStyle w:val="Heading2"/>
      </w:pPr>
      <w:bookmarkStart w:id="4" w:name="_Toc190171189"/>
      <w:r w:rsidRPr="001703E2">
        <w:t>¿Qué clase permite crear hilos de ejecución en Java?</w:t>
      </w:r>
      <w:bookmarkEnd w:id="4"/>
    </w:p>
    <w:p w14:paraId="420F0634" w14:textId="08298F3A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Respuesta: </w:t>
      </w:r>
      <w:r w:rsidR="009435D0" w:rsidRPr="009435D0">
        <w:rPr>
          <w:lang w:bidi="es-ES"/>
        </w:rPr>
        <w:t>b) La clase Thread.</w:t>
      </w:r>
    </w:p>
    <w:p w14:paraId="556DC6E4" w14:textId="46666AC2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Justificación: </w:t>
      </w:r>
      <w:r w:rsidR="009435D0" w:rsidRPr="009435D0">
        <w:rPr>
          <w:lang w:bidi="es-ES"/>
        </w:rPr>
        <w:t>La clase Thread es la clase principal en Java para crear y manejar hilos.</w:t>
      </w:r>
    </w:p>
    <w:p w14:paraId="6F73F609" w14:textId="509C0839" w:rsidR="00677796" w:rsidRP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Referencia:</w:t>
      </w:r>
      <w:r>
        <w:rPr>
          <w:lang w:bidi="es-ES"/>
        </w:rPr>
        <w:t xml:space="preserve"> </w:t>
      </w:r>
      <w:hyperlink r:id="rId11" w:history="1">
        <w:r w:rsidR="009435D0" w:rsidRPr="009435D0">
          <w:rPr>
            <w:rStyle w:val="Hyperlink"/>
            <w:lang w:bidi="es-ES"/>
          </w:rPr>
          <w:t>hilos</w:t>
        </w:r>
      </w:hyperlink>
    </w:p>
    <w:p w14:paraId="7BECAF53" w14:textId="77777777" w:rsidR="00677796" w:rsidRPr="00677796" w:rsidRDefault="00677796" w:rsidP="00677796">
      <w:pPr>
        <w:pStyle w:val="Contenido"/>
        <w:rPr>
          <w:lang w:bidi="es-ES"/>
        </w:rPr>
      </w:pPr>
    </w:p>
    <w:p w14:paraId="123736D4" w14:textId="77777777" w:rsidR="001703E2" w:rsidRDefault="001703E2" w:rsidP="001703E2">
      <w:pPr>
        <w:pStyle w:val="Heading1"/>
      </w:pPr>
      <w:bookmarkStart w:id="5" w:name="_Toc190171190"/>
      <w:r>
        <w:t>Métodos y Interfaces en Java para Hilos de Ejecución</w:t>
      </w:r>
      <w:bookmarkEnd w:id="5"/>
    </w:p>
    <w:p w14:paraId="03B58B72" w14:textId="1A281D97" w:rsidR="001703E2" w:rsidRDefault="001703E2" w:rsidP="001703E2">
      <w:pPr>
        <w:pStyle w:val="Heading2"/>
      </w:pPr>
      <w:bookmarkStart w:id="6" w:name="_Toc190171191"/>
      <w:r w:rsidRPr="001703E2">
        <w:t>¿Qué método permite iniciar la ejecución de un hilo en Java?</w:t>
      </w:r>
      <w:bookmarkEnd w:id="6"/>
    </w:p>
    <w:p w14:paraId="7C536507" w14:textId="65123C9C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Respuesta: </w:t>
      </w:r>
      <w:r w:rsidR="009435D0" w:rsidRPr="009435D0">
        <w:rPr>
          <w:lang w:bidi="es-ES"/>
        </w:rPr>
        <w:t>b) start.</w:t>
      </w:r>
    </w:p>
    <w:p w14:paraId="2657A8D8" w14:textId="0C020263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Justificación: </w:t>
      </w:r>
      <w:r w:rsidR="009435D0" w:rsidRPr="009435D0">
        <w:rPr>
          <w:lang w:bidi="es-ES"/>
        </w:rPr>
        <w:t>El método start es el que inicia la ejecución de un hilo llamando internamente al método run.</w:t>
      </w:r>
    </w:p>
    <w:p w14:paraId="0BF51E25" w14:textId="439DD694" w:rsidR="00677796" w:rsidRP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Referencia:</w:t>
      </w:r>
      <w:r>
        <w:rPr>
          <w:lang w:bidi="es-ES"/>
        </w:rPr>
        <w:t xml:space="preserve"> </w:t>
      </w:r>
      <w:hyperlink r:id="rId12" w:history="1">
        <w:r w:rsidR="009435D0" w:rsidRPr="009435D0">
          <w:rPr>
            <w:rStyle w:val="Hyperlink"/>
            <w:lang w:bidi="es-ES"/>
          </w:rPr>
          <w:t>thread.start</w:t>
        </w:r>
      </w:hyperlink>
    </w:p>
    <w:p w14:paraId="5DE38432" w14:textId="77777777" w:rsidR="00677796" w:rsidRPr="00677796" w:rsidRDefault="00677796" w:rsidP="00677796">
      <w:pPr>
        <w:pStyle w:val="Contenido"/>
        <w:rPr>
          <w:lang w:bidi="es-ES"/>
        </w:rPr>
      </w:pPr>
    </w:p>
    <w:p w14:paraId="03CCA3D3" w14:textId="59495AE9" w:rsidR="001703E2" w:rsidRDefault="001703E2" w:rsidP="001703E2">
      <w:pPr>
        <w:pStyle w:val="Heading2"/>
      </w:pPr>
      <w:bookmarkStart w:id="7" w:name="_Toc190171192"/>
      <w:r w:rsidRPr="001703E2">
        <w:t>¿Qué interfaz permite crear hilos de ejecución?</w:t>
      </w:r>
      <w:bookmarkEnd w:id="7"/>
    </w:p>
    <w:p w14:paraId="2F97ED84" w14:textId="5831985F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Respuesta: </w:t>
      </w:r>
      <w:r w:rsidR="009435D0" w:rsidRPr="009435D0">
        <w:rPr>
          <w:lang w:bidi="es-ES"/>
        </w:rPr>
        <w:t>a) La interfaz Runnable.</w:t>
      </w:r>
    </w:p>
    <w:p w14:paraId="727FBDF0" w14:textId="328C8EC6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Justificación: </w:t>
      </w:r>
      <w:r w:rsidR="009435D0" w:rsidRPr="009435D0">
        <w:rPr>
          <w:lang w:bidi="es-ES"/>
        </w:rPr>
        <w:t>La interfaz Runnable se utiliza para definir una tarea que puede ser ejecutada por un hilo.</w:t>
      </w:r>
    </w:p>
    <w:p w14:paraId="29A689FD" w14:textId="3FEF1891" w:rsidR="00677796" w:rsidRP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Referencia:</w:t>
      </w:r>
      <w:r>
        <w:rPr>
          <w:lang w:bidi="es-ES"/>
        </w:rPr>
        <w:t xml:space="preserve"> </w:t>
      </w:r>
      <w:hyperlink r:id="rId13" w:history="1">
        <w:r w:rsidR="009435D0" w:rsidRPr="009435D0">
          <w:rPr>
            <w:rStyle w:val="Hyperlink"/>
            <w:lang w:bidi="es-ES"/>
          </w:rPr>
          <w:t>Runnable</w:t>
        </w:r>
      </w:hyperlink>
    </w:p>
    <w:p w14:paraId="58E04A86" w14:textId="77777777" w:rsidR="00677796" w:rsidRPr="00677796" w:rsidRDefault="00677796" w:rsidP="00677796">
      <w:pPr>
        <w:pStyle w:val="Contenido"/>
        <w:rPr>
          <w:lang w:bidi="es-ES"/>
        </w:rPr>
      </w:pPr>
    </w:p>
    <w:p w14:paraId="7511A026" w14:textId="02550092" w:rsidR="001703E2" w:rsidRDefault="001703E2" w:rsidP="001703E2">
      <w:pPr>
        <w:pStyle w:val="Heading2"/>
      </w:pPr>
      <w:bookmarkStart w:id="8" w:name="_Toc190171193"/>
      <w:r w:rsidRPr="001703E2">
        <w:t>¿Qué permite Runnable que no permite Thread?</w:t>
      </w:r>
      <w:bookmarkEnd w:id="8"/>
    </w:p>
    <w:p w14:paraId="6EE077A7" w14:textId="114E0B7D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Respuesta: </w:t>
      </w:r>
      <w:r w:rsidR="009435D0" w:rsidRPr="009435D0">
        <w:rPr>
          <w:lang w:bidi="es-ES"/>
        </w:rPr>
        <w:t>c) Crear múltiples hilos basándose en un único objeto.</w:t>
      </w:r>
    </w:p>
    <w:p w14:paraId="345B38F5" w14:textId="014FBD03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Justificación: </w:t>
      </w:r>
      <w:r w:rsidR="009435D0" w:rsidRPr="009435D0">
        <w:rPr>
          <w:lang w:bidi="es-ES"/>
        </w:rPr>
        <w:t>La interfaz Runnable permite reutilizar la misma instancia de una tarea en múltiples hilos.</w:t>
      </w:r>
    </w:p>
    <w:p w14:paraId="2AA4D49D" w14:textId="6FBFAAFE" w:rsidR="00677796" w:rsidRP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Referencia:</w:t>
      </w:r>
      <w:r>
        <w:rPr>
          <w:lang w:bidi="es-ES"/>
        </w:rPr>
        <w:t xml:space="preserve"> </w:t>
      </w:r>
      <w:hyperlink r:id="rId14" w:history="1">
        <w:r w:rsidR="009435D0" w:rsidRPr="009435D0">
          <w:rPr>
            <w:rStyle w:val="Hyperlink"/>
            <w:lang w:bidi="es-ES"/>
          </w:rPr>
          <w:t>Runnable vs Thread</w:t>
        </w:r>
      </w:hyperlink>
    </w:p>
    <w:p w14:paraId="00D10CB0" w14:textId="77777777" w:rsidR="00677796" w:rsidRPr="00677796" w:rsidRDefault="00677796" w:rsidP="00677796">
      <w:pPr>
        <w:pStyle w:val="Contenido"/>
        <w:rPr>
          <w:lang w:bidi="es-ES"/>
        </w:rPr>
      </w:pPr>
    </w:p>
    <w:p w14:paraId="138BFEF4" w14:textId="77777777" w:rsidR="001703E2" w:rsidRDefault="001703E2" w:rsidP="001703E2">
      <w:pPr>
        <w:pStyle w:val="Heading1"/>
      </w:pPr>
      <w:bookmarkStart w:id="9" w:name="_Toc190171194"/>
      <w:r>
        <w:lastRenderedPageBreak/>
        <w:t>Clases Relacionadas con la Programación de Hilos</w:t>
      </w:r>
      <w:bookmarkEnd w:id="9"/>
    </w:p>
    <w:p w14:paraId="5AD3AF5C" w14:textId="01A38733" w:rsidR="001703E2" w:rsidRDefault="001703E2" w:rsidP="001703E2">
      <w:pPr>
        <w:pStyle w:val="Heading2"/>
      </w:pPr>
      <w:bookmarkStart w:id="10" w:name="_Toc190171195"/>
      <w:r w:rsidRPr="001703E2">
        <w:t>¿Qué clase del paquete java.lang representa una tarea programable?</w:t>
      </w:r>
      <w:bookmarkEnd w:id="10"/>
    </w:p>
    <w:p w14:paraId="626C200F" w14:textId="46EBA260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Respuesta: </w:t>
      </w:r>
      <w:r w:rsidR="009435D0" w:rsidRPr="009435D0">
        <w:rPr>
          <w:lang w:bidi="es-ES"/>
        </w:rPr>
        <w:t>c) TimerTask.</w:t>
      </w:r>
    </w:p>
    <w:p w14:paraId="6916D84E" w14:textId="10DC90E6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Justificación: </w:t>
      </w:r>
      <w:r w:rsidR="009435D0" w:rsidRPr="009435D0">
        <w:rPr>
          <w:lang w:bidi="es-ES"/>
        </w:rPr>
        <w:t>La clase TimerTask se utiliza para representar una tarea que puede ser programada para ejecución futura.</w:t>
      </w:r>
    </w:p>
    <w:p w14:paraId="2C752804" w14:textId="525D69DC" w:rsidR="00677796" w:rsidRP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Referencia:</w:t>
      </w:r>
      <w:r>
        <w:rPr>
          <w:lang w:bidi="es-ES"/>
        </w:rPr>
        <w:t xml:space="preserve"> </w:t>
      </w:r>
      <w:hyperlink r:id="rId15" w:history="1">
        <w:r w:rsidR="009435D0" w:rsidRPr="009435D0">
          <w:rPr>
            <w:rStyle w:val="Hyperlink"/>
            <w:lang w:bidi="es-ES"/>
          </w:rPr>
          <w:t>TimerTask</w:t>
        </w:r>
      </w:hyperlink>
    </w:p>
    <w:p w14:paraId="43B3C3D2" w14:textId="77777777" w:rsidR="00677796" w:rsidRPr="00677796" w:rsidRDefault="00677796" w:rsidP="00677796">
      <w:pPr>
        <w:pStyle w:val="Contenido"/>
        <w:rPr>
          <w:lang w:bidi="es-ES"/>
        </w:rPr>
      </w:pPr>
    </w:p>
    <w:p w14:paraId="355F214F" w14:textId="4C2E0B60" w:rsidR="001703E2" w:rsidRDefault="001703E2" w:rsidP="001703E2">
      <w:pPr>
        <w:pStyle w:val="Heading2"/>
      </w:pPr>
      <w:bookmarkStart w:id="11" w:name="_Toc190171196"/>
      <w:r w:rsidRPr="001703E2">
        <w:t>¿Qué descripción es la correcta para la interfaz ExecutorService?</w:t>
      </w:r>
      <w:bookmarkEnd w:id="11"/>
    </w:p>
    <w:p w14:paraId="5C4656B5" w14:textId="769839ED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Respuesta: </w:t>
      </w:r>
      <w:r w:rsidR="009435D0" w:rsidRPr="009435D0">
        <w:rPr>
          <w:lang w:bidi="es-ES"/>
        </w:rPr>
        <w:t>a) Subinterface de Executor, permite gestionar tareas asíncronas.</w:t>
      </w:r>
    </w:p>
    <w:p w14:paraId="1179435C" w14:textId="1D25DCBD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Justificación: </w:t>
      </w:r>
      <w:r w:rsidR="009435D0" w:rsidRPr="009435D0">
        <w:rPr>
          <w:lang w:bidi="es-ES"/>
        </w:rPr>
        <w:t>ExecutorService es una subinterfaz de Executor que proporciona métodos para gestionar y controlar la ejecución de tareas asíncronas.</w:t>
      </w:r>
    </w:p>
    <w:p w14:paraId="4F827EC6" w14:textId="71AF4CD4" w:rsidR="00677796" w:rsidRP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Referencia:</w:t>
      </w:r>
      <w:r>
        <w:rPr>
          <w:lang w:bidi="es-ES"/>
        </w:rPr>
        <w:t xml:space="preserve"> </w:t>
      </w:r>
      <w:hyperlink r:id="rId16" w:history="1">
        <w:r w:rsidR="00EE29BE" w:rsidRPr="00EE29BE">
          <w:rPr>
            <w:rStyle w:val="Hyperlink"/>
            <w:lang w:bidi="es-ES"/>
          </w:rPr>
          <w:t>ExecutorService</w:t>
        </w:r>
      </w:hyperlink>
    </w:p>
    <w:p w14:paraId="77159E54" w14:textId="77777777" w:rsidR="001703E2" w:rsidRDefault="001703E2" w:rsidP="001703E2">
      <w:pPr>
        <w:pStyle w:val="Heading1"/>
      </w:pPr>
      <w:bookmarkStart w:id="12" w:name="_Toc190171197"/>
      <w:r>
        <w:t>Sincronización y Gestión de Hilos</w:t>
      </w:r>
      <w:bookmarkEnd w:id="12"/>
    </w:p>
    <w:p w14:paraId="0406CF68" w14:textId="2349DC4A" w:rsidR="001703E2" w:rsidRDefault="001703E2" w:rsidP="001703E2">
      <w:pPr>
        <w:pStyle w:val="Heading2"/>
      </w:pPr>
      <w:bookmarkStart w:id="13" w:name="_Toc190171198"/>
      <w:r w:rsidRPr="001703E2">
        <w:t>¿Qué clase permite limitar el número de hilos que acceden a una sección crítica?</w:t>
      </w:r>
      <w:bookmarkEnd w:id="13"/>
    </w:p>
    <w:p w14:paraId="7B9EFC15" w14:textId="7CAD60D0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Respuesta: </w:t>
      </w:r>
      <w:r w:rsidR="00EE29BE" w:rsidRPr="00EE29BE">
        <w:rPr>
          <w:lang w:bidi="es-ES"/>
        </w:rPr>
        <w:t>c) Semaphore.</w:t>
      </w:r>
    </w:p>
    <w:p w14:paraId="1D39A4F2" w14:textId="2680CE02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Justificación: </w:t>
      </w:r>
      <w:r w:rsidR="00EE29BE" w:rsidRPr="00EE29BE">
        <w:rPr>
          <w:lang w:bidi="es-ES"/>
        </w:rPr>
        <w:t>Semaphore se utiliza para controlar el acceso a un recurso compartido por varios hilos</w:t>
      </w:r>
      <w:r w:rsidR="00EE29BE">
        <w:rPr>
          <w:lang w:bidi="es-ES"/>
        </w:rPr>
        <w:t>, limitando el acceso a cierto número de hilos</w:t>
      </w:r>
      <w:r w:rsidR="00EE29BE" w:rsidRPr="00EE29BE">
        <w:rPr>
          <w:lang w:bidi="es-ES"/>
        </w:rPr>
        <w:t>.</w:t>
      </w:r>
      <w:r w:rsidR="00EE29BE">
        <w:rPr>
          <w:lang w:bidi="es-ES"/>
        </w:rPr>
        <w:t xml:space="preserve"> La clase synchronized por otra parte, limita el acceso a una sección critica de la memoria.</w:t>
      </w:r>
    </w:p>
    <w:p w14:paraId="4779A05F" w14:textId="553B8DCA" w:rsidR="00677796" w:rsidRP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Referencia:</w:t>
      </w:r>
      <w:r>
        <w:rPr>
          <w:lang w:bidi="es-ES"/>
        </w:rPr>
        <w:t xml:space="preserve"> </w:t>
      </w:r>
      <w:hyperlink r:id="rId17" w:history="1">
        <w:r w:rsidR="00EE29BE" w:rsidRPr="00EE29BE">
          <w:rPr>
            <w:rStyle w:val="Hyperlink"/>
            <w:lang w:bidi="es-ES"/>
          </w:rPr>
          <w:t>Semaphore</w:t>
        </w:r>
      </w:hyperlink>
    </w:p>
    <w:p w14:paraId="7277DE7B" w14:textId="77777777" w:rsidR="00677796" w:rsidRPr="00677796" w:rsidRDefault="00677796" w:rsidP="00677796">
      <w:pPr>
        <w:pStyle w:val="Contenido"/>
        <w:rPr>
          <w:lang w:bidi="es-ES"/>
        </w:rPr>
      </w:pPr>
    </w:p>
    <w:p w14:paraId="3A04C795" w14:textId="2882D764" w:rsidR="001703E2" w:rsidRDefault="001703E2" w:rsidP="001703E2">
      <w:pPr>
        <w:pStyle w:val="Heading2"/>
      </w:pPr>
      <w:bookmarkStart w:id="14" w:name="_Toc190171199"/>
      <w:r w:rsidRPr="001703E2">
        <w:t>¿Qué clase proporciona una estructura de datos sincronizada equivalente a un ArrayList?</w:t>
      </w:r>
      <w:bookmarkEnd w:id="14"/>
    </w:p>
    <w:p w14:paraId="3FE373F1" w14:textId="69DF996E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Respuesta: </w:t>
      </w:r>
      <w:r w:rsidR="00EE29BE" w:rsidRPr="00EE29BE">
        <w:rPr>
          <w:lang w:bidi="es-ES"/>
        </w:rPr>
        <w:t>c) CopyOnWriteArrayList.</w:t>
      </w:r>
    </w:p>
    <w:p w14:paraId="13E3C7D5" w14:textId="51513B5B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Justificación: </w:t>
      </w:r>
      <w:r w:rsidR="00EE29BE" w:rsidRPr="00EE29BE">
        <w:rPr>
          <w:lang w:bidi="es-ES"/>
        </w:rPr>
        <w:t>CopyOnWriteArrayList es una implementación de List que es segura para la concurrencia.</w:t>
      </w:r>
    </w:p>
    <w:p w14:paraId="247603B5" w14:textId="3D77C74F" w:rsidR="00677796" w:rsidRP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Referencia:</w:t>
      </w:r>
      <w:r>
        <w:rPr>
          <w:lang w:bidi="es-ES"/>
        </w:rPr>
        <w:t xml:space="preserve"> </w:t>
      </w:r>
      <w:hyperlink r:id="rId18" w:history="1">
        <w:r w:rsidR="00EE29BE" w:rsidRPr="00EE29BE">
          <w:rPr>
            <w:rStyle w:val="Hyperlink"/>
            <w:lang w:bidi="es-ES"/>
          </w:rPr>
          <w:t>CopyOnWriteArrayList</w:t>
        </w:r>
      </w:hyperlink>
    </w:p>
    <w:p w14:paraId="2AC41842" w14:textId="53A3CD0C" w:rsidR="005805E7" w:rsidRDefault="005805E7">
      <w:pPr>
        <w:spacing w:after="200"/>
        <w:rPr>
          <w:b w:val="0"/>
          <w:sz w:val="22"/>
          <w:lang w:bidi="es-ES"/>
        </w:rPr>
      </w:pPr>
      <w:r>
        <w:rPr>
          <w:lang w:bidi="es-ES"/>
        </w:rPr>
        <w:br w:type="page"/>
      </w:r>
    </w:p>
    <w:p w14:paraId="4DFE3A66" w14:textId="77777777" w:rsidR="00677796" w:rsidRPr="00677796" w:rsidRDefault="00677796" w:rsidP="00677796">
      <w:pPr>
        <w:pStyle w:val="Contenido"/>
        <w:rPr>
          <w:lang w:bidi="es-ES"/>
        </w:rPr>
      </w:pPr>
    </w:p>
    <w:p w14:paraId="44B12F12" w14:textId="77777777" w:rsidR="001703E2" w:rsidRDefault="001703E2" w:rsidP="001703E2">
      <w:pPr>
        <w:pStyle w:val="Heading1"/>
      </w:pPr>
      <w:bookmarkStart w:id="15" w:name="_Toc190171200"/>
      <w:r>
        <w:t>Manejo y Dependencias entre Hilos</w:t>
      </w:r>
      <w:bookmarkEnd w:id="15"/>
    </w:p>
    <w:p w14:paraId="64FA8ED8" w14:textId="2C941DB0" w:rsidR="001703E2" w:rsidRDefault="001703E2" w:rsidP="001703E2">
      <w:pPr>
        <w:pStyle w:val="Heading2"/>
      </w:pPr>
      <w:bookmarkStart w:id="16" w:name="_Toc190171201"/>
      <w:r w:rsidRPr="001703E2">
        <w:t>¿Qué método permite detener un hilo hasta que otro termine su trabajo?</w:t>
      </w:r>
      <w:bookmarkEnd w:id="16"/>
    </w:p>
    <w:p w14:paraId="5B218090" w14:textId="5834C3B4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Respuesta: </w:t>
      </w:r>
      <w:r w:rsidR="00EE29BE" w:rsidRPr="00EE29BE">
        <w:rPr>
          <w:lang w:bidi="es-ES"/>
        </w:rPr>
        <w:t>b) join.</w:t>
      </w:r>
    </w:p>
    <w:p w14:paraId="2F4DEBAE" w14:textId="0A66CCA9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Justificación: </w:t>
      </w:r>
      <w:r w:rsidR="00EE29BE" w:rsidRPr="00EE29BE">
        <w:rPr>
          <w:lang w:bidi="es-ES"/>
        </w:rPr>
        <w:t>El método join se utiliza para hacer que un hilo espere a que otro hilo termine su ejecución.</w:t>
      </w:r>
    </w:p>
    <w:p w14:paraId="5B57441B" w14:textId="2D461964" w:rsidR="00677796" w:rsidRP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Referencia:</w:t>
      </w:r>
      <w:r>
        <w:rPr>
          <w:lang w:bidi="es-ES"/>
        </w:rPr>
        <w:t xml:space="preserve"> </w:t>
      </w:r>
      <w:hyperlink r:id="rId19" w:history="1">
        <w:r w:rsidR="003C3781" w:rsidRPr="003C3781">
          <w:rPr>
            <w:rStyle w:val="Hyperlink"/>
            <w:lang w:bidi="es-ES"/>
          </w:rPr>
          <w:t>join</w:t>
        </w:r>
      </w:hyperlink>
    </w:p>
    <w:p w14:paraId="1BBDCB00" w14:textId="77777777" w:rsidR="00677796" w:rsidRPr="00677796" w:rsidRDefault="00677796" w:rsidP="00677796">
      <w:pPr>
        <w:pStyle w:val="Contenido"/>
        <w:rPr>
          <w:lang w:bidi="es-ES"/>
        </w:rPr>
      </w:pPr>
    </w:p>
    <w:p w14:paraId="790F5B9C" w14:textId="5C8E600C" w:rsidR="001703E2" w:rsidRDefault="001703E2" w:rsidP="001703E2">
      <w:pPr>
        <w:pStyle w:val="Heading2"/>
      </w:pPr>
      <w:bookmarkStart w:id="17" w:name="_Toc190171202"/>
      <w:r w:rsidRPr="001703E2">
        <w:t>Dados dos segmentos de código cuyas salidas se asignan a las mismas variables. ¿Qué tipo de dependencia se estaría produciendo?</w:t>
      </w:r>
      <w:bookmarkEnd w:id="17"/>
    </w:p>
    <w:p w14:paraId="77B4F417" w14:textId="2B875C5A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Respuesta: </w:t>
      </w:r>
      <w:r w:rsidR="003C3781" w:rsidRPr="003C3781">
        <w:rPr>
          <w:lang w:bidi="es-ES"/>
        </w:rPr>
        <w:t>a) Dependencia de flujo.</w:t>
      </w:r>
    </w:p>
    <w:p w14:paraId="740520BF" w14:textId="5219B403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Justificación: </w:t>
      </w:r>
      <w:r w:rsidR="003C3781" w:rsidRPr="003C3781">
        <w:rPr>
          <w:lang w:bidi="es-ES"/>
        </w:rPr>
        <w:t>La dependencia de flujo ocurre cuando una instrucción depende del resultado de una instrucción anterior.</w:t>
      </w:r>
    </w:p>
    <w:p w14:paraId="03C62C1D" w14:textId="1A92FC6B" w:rsidR="00677796" w:rsidRP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Referencia:</w:t>
      </w:r>
      <w:r>
        <w:rPr>
          <w:lang w:bidi="es-ES"/>
        </w:rPr>
        <w:t xml:space="preserve"> </w:t>
      </w:r>
      <w:hyperlink r:id="rId20" w:history="1">
        <w:r w:rsidR="005805E7" w:rsidRPr="005805E7">
          <w:rPr>
            <w:rStyle w:val="Hyperlink"/>
            <w:lang w:bidi="es-ES"/>
          </w:rPr>
          <w:t>Dependencies</w:t>
        </w:r>
      </w:hyperlink>
    </w:p>
    <w:p w14:paraId="18CFD1EB" w14:textId="77777777" w:rsidR="00677796" w:rsidRPr="00677796" w:rsidRDefault="00677796" w:rsidP="00677796">
      <w:pPr>
        <w:pStyle w:val="Contenido"/>
        <w:rPr>
          <w:lang w:bidi="es-ES"/>
        </w:rPr>
      </w:pPr>
    </w:p>
    <w:p w14:paraId="192EC64D" w14:textId="77777777" w:rsidR="001703E2" w:rsidRDefault="001703E2" w:rsidP="001703E2">
      <w:pPr>
        <w:pStyle w:val="Heading1"/>
      </w:pPr>
      <w:bookmarkStart w:id="18" w:name="_Toc190171203"/>
      <w:r>
        <w:t>Problemas de Concurrencia y Sincronización</w:t>
      </w:r>
      <w:bookmarkEnd w:id="18"/>
    </w:p>
    <w:p w14:paraId="228879F6" w14:textId="7A53F4EE" w:rsidR="001703E2" w:rsidRDefault="001703E2" w:rsidP="001703E2">
      <w:pPr>
        <w:pStyle w:val="Heading2"/>
      </w:pPr>
      <w:bookmarkStart w:id="19" w:name="_Toc190171204"/>
      <w:r w:rsidRPr="001703E2">
        <w:t>¿Qué tipo de problema de concurrencia sucede cuando dos hilos tienen diferentes valores para una misma variable?</w:t>
      </w:r>
      <w:bookmarkEnd w:id="19"/>
    </w:p>
    <w:p w14:paraId="78E1C179" w14:textId="40CA82C4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Respuesta: </w:t>
      </w:r>
      <w:r w:rsidR="005805E7" w:rsidRPr="005805E7">
        <w:rPr>
          <w:lang w:bidi="es-ES"/>
        </w:rPr>
        <w:t>b) Condición de carrera.</w:t>
      </w:r>
    </w:p>
    <w:p w14:paraId="07C82A55" w14:textId="0B020A71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Justificación: </w:t>
      </w:r>
      <w:r w:rsidR="005805E7" w:rsidRPr="005805E7">
        <w:rPr>
          <w:lang w:bidi="es-ES"/>
        </w:rPr>
        <w:t>La condición de carrera ocurre cuando el resultado de la ejecución depende del orden de ejecución de los hilos.</w:t>
      </w:r>
    </w:p>
    <w:p w14:paraId="250CBD99" w14:textId="31AD975C" w:rsidR="00677796" w:rsidRP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Referencia:</w:t>
      </w:r>
      <w:r>
        <w:rPr>
          <w:lang w:bidi="es-ES"/>
        </w:rPr>
        <w:t xml:space="preserve"> </w:t>
      </w:r>
      <w:hyperlink r:id="rId21" w:history="1">
        <w:r w:rsidR="005805E7" w:rsidRPr="005805E7">
          <w:rPr>
            <w:rStyle w:val="Hyperlink"/>
            <w:lang w:bidi="es-ES"/>
          </w:rPr>
          <w:t>Condición de carrera</w:t>
        </w:r>
      </w:hyperlink>
    </w:p>
    <w:p w14:paraId="514C583B" w14:textId="77777777" w:rsidR="00677796" w:rsidRPr="00677796" w:rsidRDefault="00677796" w:rsidP="00677796">
      <w:pPr>
        <w:pStyle w:val="Contenido"/>
        <w:rPr>
          <w:lang w:bidi="es-ES"/>
        </w:rPr>
      </w:pPr>
    </w:p>
    <w:p w14:paraId="6BC592F9" w14:textId="00DACBFE" w:rsidR="001703E2" w:rsidRDefault="001703E2" w:rsidP="0069194B">
      <w:pPr>
        <w:pStyle w:val="Heading2"/>
      </w:pPr>
      <w:bookmarkStart w:id="20" w:name="_Toc190171205"/>
      <w:r w:rsidRPr="001703E2">
        <w:t>¿Cómo se puede recuperar la ejecución de un hilo detenido con el método wait?</w:t>
      </w:r>
      <w:bookmarkEnd w:id="20"/>
    </w:p>
    <w:p w14:paraId="7D17F44A" w14:textId="1FB8250A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Respuesta: </w:t>
      </w:r>
      <w:r w:rsidR="005805E7" w:rsidRPr="005805E7">
        <w:rPr>
          <w:lang w:bidi="es-ES"/>
        </w:rPr>
        <w:t>c) Con el método notifyAll.</w:t>
      </w:r>
    </w:p>
    <w:p w14:paraId="1B03BD09" w14:textId="5071B56E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Justificación: </w:t>
      </w:r>
      <w:r w:rsidR="005805E7" w:rsidRPr="005805E7">
        <w:rPr>
          <w:lang w:bidi="es-ES"/>
        </w:rPr>
        <w:t>El método notifyAll se utiliza para despertar a todos los hilos que están esperando en el mismo monitor.</w:t>
      </w:r>
    </w:p>
    <w:p w14:paraId="7977C960" w14:textId="76CE2D32" w:rsidR="00677796" w:rsidRP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Referencia:</w:t>
      </w:r>
      <w:r>
        <w:rPr>
          <w:lang w:bidi="es-ES"/>
        </w:rPr>
        <w:t xml:space="preserve"> </w:t>
      </w:r>
      <w:hyperlink r:id="rId22" w:history="1">
        <w:r w:rsidR="005805E7" w:rsidRPr="005805E7">
          <w:rPr>
            <w:rStyle w:val="Hyperlink"/>
            <w:lang w:bidi="es-ES"/>
          </w:rPr>
          <w:t>wait and notify</w:t>
        </w:r>
      </w:hyperlink>
    </w:p>
    <w:p w14:paraId="5188830A" w14:textId="77777777" w:rsidR="00677796" w:rsidRPr="00677796" w:rsidRDefault="00677796" w:rsidP="00677796">
      <w:pPr>
        <w:pStyle w:val="Contenido"/>
        <w:rPr>
          <w:lang w:bidi="es-ES"/>
        </w:rPr>
      </w:pPr>
    </w:p>
    <w:p w14:paraId="3BF9B8AA" w14:textId="67B96BC5" w:rsidR="00C21327" w:rsidRPr="00C21327" w:rsidRDefault="00C21327" w:rsidP="00C21327">
      <w:pPr>
        <w:pStyle w:val="Contenido"/>
        <w:rPr>
          <w:lang w:bidi="es-ES"/>
        </w:rPr>
      </w:pPr>
    </w:p>
    <w:sectPr w:rsidR="00C21327" w:rsidRPr="00C21327" w:rsidSect="00847F64">
      <w:headerReference w:type="default" r:id="rId23"/>
      <w:footerReference w:type="default" r:id="rId24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229B83" w14:textId="77777777" w:rsidR="00DC24EA" w:rsidRDefault="00DC24EA">
      <w:r>
        <w:separator/>
      </w:r>
    </w:p>
    <w:p w14:paraId="72B4CF99" w14:textId="77777777" w:rsidR="00DC24EA" w:rsidRDefault="00DC24EA"/>
  </w:endnote>
  <w:endnote w:type="continuationSeparator" w:id="0">
    <w:p w14:paraId="46473DC6" w14:textId="77777777" w:rsidR="00DC24EA" w:rsidRDefault="00DC24EA">
      <w:r>
        <w:continuationSeparator/>
      </w:r>
    </w:p>
    <w:p w14:paraId="36199D9C" w14:textId="77777777" w:rsidR="00DC24EA" w:rsidRDefault="00DC24EA"/>
  </w:endnote>
  <w:endnote w:type="continuationNotice" w:id="1">
    <w:p w14:paraId="5F047D96" w14:textId="77777777" w:rsidR="00DC24EA" w:rsidRDefault="00DC24E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noProof/>
      </w:rPr>
      <w:id w:val="-890194395"/>
      <w:docPartObj>
        <w:docPartGallery w:val="Page Numbers (Bottom of Page)"/>
        <w:docPartUnique/>
      </w:docPartObj>
    </w:sdtPr>
    <w:sdtContent>
      <w:p w14:paraId="2BD4CAA4" w14:textId="77777777" w:rsidR="00DF027C" w:rsidRDefault="00DF027C">
        <w:pPr>
          <w:pStyle w:val="Footer"/>
          <w:jc w:val="center"/>
          <w:rPr>
            <w:noProof/>
          </w:rPr>
        </w:pPr>
        <w:r>
          <w:rPr>
            <w:noProof/>
            <w:lang w:bidi="es-ES"/>
          </w:rPr>
          <w:fldChar w:fldCharType="begin"/>
        </w:r>
        <w:r>
          <w:rPr>
            <w:noProof/>
            <w:lang w:bidi="es-ES"/>
          </w:rPr>
          <w:instrText xml:space="preserve"> PAGE   \* MERGEFORMAT </w:instrText>
        </w:r>
        <w:r>
          <w:rPr>
            <w:noProof/>
            <w:lang w:bidi="es-ES"/>
          </w:rPr>
          <w:fldChar w:fldCharType="separate"/>
        </w:r>
        <w:r w:rsidR="00AB02A7">
          <w:rPr>
            <w:noProof/>
            <w:lang w:bidi="es-ES"/>
          </w:rPr>
          <w:t>2</w:t>
        </w:r>
        <w:r>
          <w:rPr>
            <w:noProof/>
            <w:lang w:bidi="es-ES"/>
          </w:rPr>
          <w:fldChar w:fldCharType="end"/>
        </w:r>
      </w:p>
    </w:sdtContent>
  </w:sdt>
  <w:p w14:paraId="1D6EB857" w14:textId="77777777" w:rsidR="00DF027C" w:rsidRDefault="00DF027C">
    <w:pPr>
      <w:pStyle w:val="Footer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2DAF4F" w14:textId="77777777" w:rsidR="00DC24EA" w:rsidRDefault="00DC24EA">
      <w:r>
        <w:separator/>
      </w:r>
    </w:p>
    <w:p w14:paraId="0CAB4F61" w14:textId="77777777" w:rsidR="00DC24EA" w:rsidRDefault="00DC24EA"/>
  </w:footnote>
  <w:footnote w:type="continuationSeparator" w:id="0">
    <w:p w14:paraId="5E97B0D2" w14:textId="77777777" w:rsidR="00DC24EA" w:rsidRDefault="00DC24EA">
      <w:r>
        <w:continuationSeparator/>
      </w:r>
    </w:p>
    <w:p w14:paraId="7C674738" w14:textId="77777777" w:rsidR="00DC24EA" w:rsidRDefault="00DC24EA"/>
  </w:footnote>
  <w:footnote w:type="continuationNotice" w:id="1">
    <w:p w14:paraId="050CF681" w14:textId="77777777" w:rsidR="00DC24EA" w:rsidRDefault="00DC24E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03392418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76284DAF" w14:textId="77777777" w:rsidR="00D077E9" w:rsidRDefault="00D077E9">
          <w:pPr>
            <w:pStyle w:val="Header"/>
            <w:rPr>
              <w:noProof/>
            </w:rPr>
          </w:pPr>
        </w:p>
      </w:tc>
    </w:tr>
  </w:tbl>
  <w:p w14:paraId="422A6763" w14:textId="77777777" w:rsidR="00D077E9" w:rsidRDefault="00D077E9" w:rsidP="00D077E9">
    <w:pPr>
      <w:pStyle w:val="Header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8B23FA"/>
    <w:multiLevelType w:val="multilevel"/>
    <w:tmpl w:val="D9F4FA78"/>
    <w:lvl w:ilvl="0">
      <w:start w:val="1"/>
      <w:numFmt w:val="bullet"/>
      <w:lvlText w:val=""/>
      <w:lvlJc w:val="left"/>
      <w:pPr>
        <w:tabs>
          <w:tab w:val="num" w:pos="-1122"/>
        </w:tabs>
        <w:ind w:left="-112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-402"/>
        </w:tabs>
        <w:ind w:left="-40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318"/>
        </w:tabs>
        <w:ind w:left="318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1038"/>
        </w:tabs>
        <w:ind w:left="103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1758"/>
        </w:tabs>
        <w:ind w:left="175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2478"/>
        </w:tabs>
        <w:ind w:left="247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3198"/>
        </w:tabs>
        <w:ind w:left="319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3918"/>
        </w:tabs>
        <w:ind w:left="391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4638"/>
        </w:tabs>
        <w:ind w:left="4638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AB79FB"/>
    <w:multiLevelType w:val="hybridMultilevel"/>
    <w:tmpl w:val="B66274D8"/>
    <w:lvl w:ilvl="0" w:tplc="0C0A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2" w15:restartNumberingAfterBreak="0">
    <w:nsid w:val="16904E83"/>
    <w:multiLevelType w:val="multilevel"/>
    <w:tmpl w:val="6400C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5D7484"/>
    <w:multiLevelType w:val="multilevel"/>
    <w:tmpl w:val="5A48C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8E2FB9"/>
    <w:multiLevelType w:val="multilevel"/>
    <w:tmpl w:val="93127CA4"/>
    <w:lvl w:ilvl="0">
      <w:start w:val="1"/>
      <w:numFmt w:val="decimal"/>
      <w:lvlText w:val="%1."/>
      <w:lvlJc w:val="left"/>
      <w:pPr>
        <w:ind w:left="588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CAD4614"/>
    <w:multiLevelType w:val="hybridMultilevel"/>
    <w:tmpl w:val="77161EF8"/>
    <w:lvl w:ilvl="0" w:tplc="0C0A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6" w15:restartNumberingAfterBreak="0">
    <w:nsid w:val="22AB3140"/>
    <w:multiLevelType w:val="multilevel"/>
    <w:tmpl w:val="56927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1CC09E2"/>
    <w:multiLevelType w:val="hybridMultilevel"/>
    <w:tmpl w:val="6BE6C86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664F5A"/>
    <w:multiLevelType w:val="hybridMultilevel"/>
    <w:tmpl w:val="D8888D3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687C78"/>
    <w:multiLevelType w:val="hybridMultilevel"/>
    <w:tmpl w:val="A208B04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0D7049"/>
    <w:multiLevelType w:val="hybridMultilevel"/>
    <w:tmpl w:val="E3748E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AF3230"/>
    <w:multiLevelType w:val="hybridMultilevel"/>
    <w:tmpl w:val="15D6119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408248B"/>
    <w:multiLevelType w:val="multilevel"/>
    <w:tmpl w:val="6E06380C"/>
    <w:lvl w:ilvl="0">
      <w:start w:val="1"/>
      <w:numFmt w:val="decimal"/>
      <w:pStyle w:val="Heading1"/>
      <w:lvlText w:val="%1."/>
      <w:lvlJc w:val="left"/>
      <w:pPr>
        <w:ind w:left="5321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DBA16BB"/>
    <w:multiLevelType w:val="hybridMultilevel"/>
    <w:tmpl w:val="7CD0B2D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2431577">
    <w:abstractNumId w:val="2"/>
  </w:num>
  <w:num w:numId="2" w16cid:durableId="984817957">
    <w:abstractNumId w:val="0"/>
  </w:num>
  <w:num w:numId="3" w16cid:durableId="873613290">
    <w:abstractNumId w:val="4"/>
  </w:num>
  <w:num w:numId="4" w16cid:durableId="1954481705">
    <w:abstractNumId w:val="12"/>
  </w:num>
  <w:num w:numId="5" w16cid:durableId="1434785638">
    <w:abstractNumId w:val="8"/>
  </w:num>
  <w:num w:numId="6" w16cid:durableId="615605874">
    <w:abstractNumId w:val="13"/>
  </w:num>
  <w:num w:numId="7" w16cid:durableId="2112816689">
    <w:abstractNumId w:val="7"/>
  </w:num>
  <w:num w:numId="8" w16cid:durableId="1076629960">
    <w:abstractNumId w:val="9"/>
  </w:num>
  <w:num w:numId="9" w16cid:durableId="599073322">
    <w:abstractNumId w:val="10"/>
  </w:num>
  <w:num w:numId="10" w16cid:durableId="231232833">
    <w:abstractNumId w:val="11"/>
  </w:num>
  <w:num w:numId="11" w16cid:durableId="1097750613">
    <w:abstractNumId w:val="4"/>
    <w:lvlOverride w:ilvl="0">
      <w:startOverride w:val="9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808547686">
    <w:abstractNumId w:val="1"/>
  </w:num>
  <w:num w:numId="13" w16cid:durableId="987517190">
    <w:abstractNumId w:val="5"/>
  </w:num>
  <w:num w:numId="14" w16cid:durableId="1743065675">
    <w:abstractNumId w:val="4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084912989">
    <w:abstractNumId w:val="3"/>
  </w:num>
  <w:num w:numId="16" w16cid:durableId="211848099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6929"/>
    <w:rsid w:val="000002ED"/>
    <w:rsid w:val="00001F81"/>
    <w:rsid w:val="00004049"/>
    <w:rsid w:val="000065F2"/>
    <w:rsid w:val="00006E0B"/>
    <w:rsid w:val="00010B2D"/>
    <w:rsid w:val="00011BAF"/>
    <w:rsid w:val="00011F1B"/>
    <w:rsid w:val="00013333"/>
    <w:rsid w:val="0001482A"/>
    <w:rsid w:val="00020E60"/>
    <w:rsid w:val="0002108A"/>
    <w:rsid w:val="000211E9"/>
    <w:rsid w:val="0002144A"/>
    <w:rsid w:val="00023C4A"/>
    <w:rsid w:val="0002482E"/>
    <w:rsid w:val="00025FE7"/>
    <w:rsid w:val="00027B86"/>
    <w:rsid w:val="000303E9"/>
    <w:rsid w:val="00032C0A"/>
    <w:rsid w:val="00033EA8"/>
    <w:rsid w:val="00034FA8"/>
    <w:rsid w:val="000357A4"/>
    <w:rsid w:val="0003647A"/>
    <w:rsid w:val="000366ED"/>
    <w:rsid w:val="00037599"/>
    <w:rsid w:val="00037839"/>
    <w:rsid w:val="00037FAB"/>
    <w:rsid w:val="00041E96"/>
    <w:rsid w:val="00042B5D"/>
    <w:rsid w:val="00042C67"/>
    <w:rsid w:val="00043931"/>
    <w:rsid w:val="00043FDD"/>
    <w:rsid w:val="00050324"/>
    <w:rsid w:val="00050464"/>
    <w:rsid w:val="00050C9C"/>
    <w:rsid w:val="00052E03"/>
    <w:rsid w:val="00053481"/>
    <w:rsid w:val="00053F41"/>
    <w:rsid w:val="000542DB"/>
    <w:rsid w:val="00054347"/>
    <w:rsid w:val="0005651F"/>
    <w:rsid w:val="000613E4"/>
    <w:rsid w:val="00064057"/>
    <w:rsid w:val="00066487"/>
    <w:rsid w:val="00067761"/>
    <w:rsid w:val="00071F57"/>
    <w:rsid w:val="00072A6C"/>
    <w:rsid w:val="00073CAB"/>
    <w:rsid w:val="000747A0"/>
    <w:rsid w:val="00074E90"/>
    <w:rsid w:val="00080D65"/>
    <w:rsid w:val="00083BFC"/>
    <w:rsid w:val="00083E07"/>
    <w:rsid w:val="00083ECE"/>
    <w:rsid w:val="00084674"/>
    <w:rsid w:val="00091AA3"/>
    <w:rsid w:val="000939E6"/>
    <w:rsid w:val="00093A45"/>
    <w:rsid w:val="00097E67"/>
    <w:rsid w:val="00097F91"/>
    <w:rsid w:val="000A0150"/>
    <w:rsid w:val="000A18E5"/>
    <w:rsid w:val="000A57C2"/>
    <w:rsid w:val="000B14EF"/>
    <w:rsid w:val="000B1BD0"/>
    <w:rsid w:val="000B25D1"/>
    <w:rsid w:val="000B376E"/>
    <w:rsid w:val="000B4CBE"/>
    <w:rsid w:val="000B675A"/>
    <w:rsid w:val="000B6D44"/>
    <w:rsid w:val="000B7598"/>
    <w:rsid w:val="000B766B"/>
    <w:rsid w:val="000C2727"/>
    <w:rsid w:val="000C29BF"/>
    <w:rsid w:val="000D0E5E"/>
    <w:rsid w:val="000D1142"/>
    <w:rsid w:val="000D63AB"/>
    <w:rsid w:val="000D6CC1"/>
    <w:rsid w:val="000D79B9"/>
    <w:rsid w:val="000E00F8"/>
    <w:rsid w:val="000E0C2A"/>
    <w:rsid w:val="000E159B"/>
    <w:rsid w:val="000E377B"/>
    <w:rsid w:val="000E3B12"/>
    <w:rsid w:val="000E3BE8"/>
    <w:rsid w:val="000E43AB"/>
    <w:rsid w:val="000E5981"/>
    <w:rsid w:val="000E63C9"/>
    <w:rsid w:val="000E740E"/>
    <w:rsid w:val="000F096E"/>
    <w:rsid w:val="000F5D52"/>
    <w:rsid w:val="000F5DA6"/>
    <w:rsid w:val="000F6399"/>
    <w:rsid w:val="000F63CD"/>
    <w:rsid w:val="000F6D92"/>
    <w:rsid w:val="0010025D"/>
    <w:rsid w:val="00100352"/>
    <w:rsid w:val="0010086C"/>
    <w:rsid w:val="00105464"/>
    <w:rsid w:val="00105BF4"/>
    <w:rsid w:val="00106A19"/>
    <w:rsid w:val="00106F10"/>
    <w:rsid w:val="00107653"/>
    <w:rsid w:val="0011007B"/>
    <w:rsid w:val="00113611"/>
    <w:rsid w:val="0011559B"/>
    <w:rsid w:val="00115F29"/>
    <w:rsid w:val="00117A67"/>
    <w:rsid w:val="00117A71"/>
    <w:rsid w:val="00117EA1"/>
    <w:rsid w:val="0012602E"/>
    <w:rsid w:val="00130E9D"/>
    <w:rsid w:val="001329E1"/>
    <w:rsid w:val="00134012"/>
    <w:rsid w:val="00134AC6"/>
    <w:rsid w:val="00135AF6"/>
    <w:rsid w:val="00137C36"/>
    <w:rsid w:val="00140C40"/>
    <w:rsid w:val="00141353"/>
    <w:rsid w:val="001441F2"/>
    <w:rsid w:val="0014489B"/>
    <w:rsid w:val="00144C82"/>
    <w:rsid w:val="00145E73"/>
    <w:rsid w:val="00145F52"/>
    <w:rsid w:val="00146576"/>
    <w:rsid w:val="00150A6D"/>
    <w:rsid w:val="001545B5"/>
    <w:rsid w:val="001572DC"/>
    <w:rsid w:val="001577DF"/>
    <w:rsid w:val="00157E3D"/>
    <w:rsid w:val="00161028"/>
    <w:rsid w:val="00161294"/>
    <w:rsid w:val="00161916"/>
    <w:rsid w:val="00161B70"/>
    <w:rsid w:val="001639D1"/>
    <w:rsid w:val="00166573"/>
    <w:rsid w:val="001703E2"/>
    <w:rsid w:val="001710B8"/>
    <w:rsid w:val="0017230C"/>
    <w:rsid w:val="00175E22"/>
    <w:rsid w:val="001760C0"/>
    <w:rsid w:val="00176843"/>
    <w:rsid w:val="001772BA"/>
    <w:rsid w:val="00177337"/>
    <w:rsid w:val="00184AAF"/>
    <w:rsid w:val="00185136"/>
    <w:rsid w:val="00185B35"/>
    <w:rsid w:val="0018645D"/>
    <w:rsid w:val="00190053"/>
    <w:rsid w:val="00192A6D"/>
    <w:rsid w:val="00193410"/>
    <w:rsid w:val="00194C1E"/>
    <w:rsid w:val="00195EBB"/>
    <w:rsid w:val="001A6436"/>
    <w:rsid w:val="001A79BE"/>
    <w:rsid w:val="001B0315"/>
    <w:rsid w:val="001B04B9"/>
    <w:rsid w:val="001B071D"/>
    <w:rsid w:val="001B08FF"/>
    <w:rsid w:val="001B0998"/>
    <w:rsid w:val="001B155A"/>
    <w:rsid w:val="001B319C"/>
    <w:rsid w:val="001B3B94"/>
    <w:rsid w:val="001B707E"/>
    <w:rsid w:val="001B7389"/>
    <w:rsid w:val="001C10F2"/>
    <w:rsid w:val="001C277F"/>
    <w:rsid w:val="001C3AB5"/>
    <w:rsid w:val="001C487A"/>
    <w:rsid w:val="001C507C"/>
    <w:rsid w:val="001C5A3E"/>
    <w:rsid w:val="001C6E97"/>
    <w:rsid w:val="001D0231"/>
    <w:rsid w:val="001D05CD"/>
    <w:rsid w:val="001D334F"/>
    <w:rsid w:val="001D3B15"/>
    <w:rsid w:val="001D3CFF"/>
    <w:rsid w:val="001D3E5E"/>
    <w:rsid w:val="001D54DF"/>
    <w:rsid w:val="001D738A"/>
    <w:rsid w:val="001D7D9B"/>
    <w:rsid w:val="001E012E"/>
    <w:rsid w:val="001E0544"/>
    <w:rsid w:val="001E077B"/>
    <w:rsid w:val="001E128F"/>
    <w:rsid w:val="001E2DFC"/>
    <w:rsid w:val="001E3ACB"/>
    <w:rsid w:val="001E5E4A"/>
    <w:rsid w:val="001E6234"/>
    <w:rsid w:val="001E671F"/>
    <w:rsid w:val="001F264A"/>
    <w:rsid w:val="001F2BC8"/>
    <w:rsid w:val="001F303F"/>
    <w:rsid w:val="001F35FA"/>
    <w:rsid w:val="001F5D5B"/>
    <w:rsid w:val="001F5F6B"/>
    <w:rsid w:val="001F6627"/>
    <w:rsid w:val="00200C0F"/>
    <w:rsid w:val="0020118C"/>
    <w:rsid w:val="002017A8"/>
    <w:rsid w:val="00201A96"/>
    <w:rsid w:val="0020318A"/>
    <w:rsid w:val="00204767"/>
    <w:rsid w:val="00206A0E"/>
    <w:rsid w:val="0021020D"/>
    <w:rsid w:val="002125E8"/>
    <w:rsid w:val="00214194"/>
    <w:rsid w:val="002141A5"/>
    <w:rsid w:val="00216E13"/>
    <w:rsid w:val="00220B13"/>
    <w:rsid w:val="0022138F"/>
    <w:rsid w:val="00221C2C"/>
    <w:rsid w:val="0022257F"/>
    <w:rsid w:val="00222CEB"/>
    <w:rsid w:val="002230D0"/>
    <w:rsid w:val="002250AE"/>
    <w:rsid w:val="002307FF"/>
    <w:rsid w:val="00230949"/>
    <w:rsid w:val="00231CCC"/>
    <w:rsid w:val="00231DB8"/>
    <w:rsid w:val="00233017"/>
    <w:rsid w:val="00234CE6"/>
    <w:rsid w:val="002352A1"/>
    <w:rsid w:val="00235ED8"/>
    <w:rsid w:val="00236AFD"/>
    <w:rsid w:val="00237EE0"/>
    <w:rsid w:val="00240999"/>
    <w:rsid w:val="00241B9C"/>
    <w:rsid w:val="002421D9"/>
    <w:rsid w:val="002429D5"/>
    <w:rsid w:val="00243D01"/>
    <w:rsid w:val="00243EBC"/>
    <w:rsid w:val="00246054"/>
    <w:rsid w:val="002468DC"/>
    <w:rsid w:val="0024691F"/>
    <w:rsid w:val="00246A35"/>
    <w:rsid w:val="00246A55"/>
    <w:rsid w:val="00251DBF"/>
    <w:rsid w:val="002524AF"/>
    <w:rsid w:val="00252638"/>
    <w:rsid w:val="00256B19"/>
    <w:rsid w:val="00257977"/>
    <w:rsid w:val="00262CA9"/>
    <w:rsid w:val="0026474D"/>
    <w:rsid w:val="0026567B"/>
    <w:rsid w:val="00265CF9"/>
    <w:rsid w:val="00265F37"/>
    <w:rsid w:val="002665C6"/>
    <w:rsid w:val="00267C20"/>
    <w:rsid w:val="002716C0"/>
    <w:rsid w:val="002726CE"/>
    <w:rsid w:val="00272D67"/>
    <w:rsid w:val="00274D17"/>
    <w:rsid w:val="0027533D"/>
    <w:rsid w:val="00275D57"/>
    <w:rsid w:val="00282004"/>
    <w:rsid w:val="00282331"/>
    <w:rsid w:val="0028284B"/>
    <w:rsid w:val="00282BD0"/>
    <w:rsid w:val="00284348"/>
    <w:rsid w:val="0029015D"/>
    <w:rsid w:val="00290859"/>
    <w:rsid w:val="00291FCB"/>
    <w:rsid w:val="00292178"/>
    <w:rsid w:val="002932B9"/>
    <w:rsid w:val="00295042"/>
    <w:rsid w:val="00295CE2"/>
    <w:rsid w:val="00295DE2"/>
    <w:rsid w:val="00297EFD"/>
    <w:rsid w:val="002A0177"/>
    <w:rsid w:val="002A022B"/>
    <w:rsid w:val="002A0DD1"/>
    <w:rsid w:val="002A150C"/>
    <w:rsid w:val="002A19EF"/>
    <w:rsid w:val="002A4C49"/>
    <w:rsid w:val="002A54F0"/>
    <w:rsid w:val="002A5866"/>
    <w:rsid w:val="002A5BE4"/>
    <w:rsid w:val="002A6A08"/>
    <w:rsid w:val="002A6A1B"/>
    <w:rsid w:val="002B0069"/>
    <w:rsid w:val="002B012A"/>
    <w:rsid w:val="002B2F7E"/>
    <w:rsid w:val="002B4562"/>
    <w:rsid w:val="002B458C"/>
    <w:rsid w:val="002B4E9E"/>
    <w:rsid w:val="002B7505"/>
    <w:rsid w:val="002C0A56"/>
    <w:rsid w:val="002C0BFD"/>
    <w:rsid w:val="002C0DF8"/>
    <w:rsid w:val="002C231E"/>
    <w:rsid w:val="002C2743"/>
    <w:rsid w:val="002C2993"/>
    <w:rsid w:val="002C2CEB"/>
    <w:rsid w:val="002C2F5A"/>
    <w:rsid w:val="002C4F60"/>
    <w:rsid w:val="002C72AB"/>
    <w:rsid w:val="002D04E3"/>
    <w:rsid w:val="002D3F88"/>
    <w:rsid w:val="002D4E3A"/>
    <w:rsid w:val="002D55BA"/>
    <w:rsid w:val="002D7A0E"/>
    <w:rsid w:val="002E10A0"/>
    <w:rsid w:val="002E6B7A"/>
    <w:rsid w:val="002E7DDF"/>
    <w:rsid w:val="002F0688"/>
    <w:rsid w:val="002F1008"/>
    <w:rsid w:val="002F1EE9"/>
    <w:rsid w:val="002F2E8E"/>
    <w:rsid w:val="002F41AE"/>
    <w:rsid w:val="002F43C7"/>
    <w:rsid w:val="002F51F5"/>
    <w:rsid w:val="002F5C39"/>
    <w:rsid w:val="002F67A8"/>
    <w:rsid w:val="002F7048"/>
    <w:rsid w:val="002F7D8A"/>
    <w:rsid w:val="0030157A"/>
    <w:rsid w:val="003017CE"/>
    <w:rsid w:val="00302673"/>
    <w:rsid w:val="003031F4"/>
    <w:rsid w:val="003047D6"/>
    <w:rsid w:val="00306DCE"/>
    <w:rsid w:val="00312137"/>
    <w:rsid w:val="00320A32"/>
    <w:rsid w:val="003215EF"/>
    <w:rsid w:val="003249EA"/>
    <w:rsid w:val="00325318"/>
    <w:rsid w:val="00327F20"/>
    <w:rsid w:val="00330359"/>
    <w:rsid w:val="00330E1A"/>
    <w:rsid w:val="00331946"/>
    <w:rsid w:val="00332F63"/>
    <w:rsid w:val="003340E9"/>
    <w:rsid w:val="003343A4"/>
    <w:rsid w:val="003350B0"/>
    <w:rsid w:val="0033656F"/>
    <w:rsid w:val="0033762F"/>
    <w:rsid w:val="00337666"/>
    <w:rsid w:val="00340950"/>
    <w:rsid w:val="00340ED1"/>
    <w:rsid w:val="003424C5"/>
    <w:rsid w:val="003450C1"/>
    <w:rsid w:val="003453D4"/>
    <w:rsid w:val="003458E4"/>
    <w:rsid w:val="00351E05"/>
    <w:rsid w:val="00354185"/>
    <w:rsid w:val="0035573E"/>
    <w:rsid w:val="00356774"/>
    <w:rsid w:val="00360488"/>
    <w:rsid w:val="00360494"/>
    <w:rsid w:val="00366485"/>
    <w:rsid w:val="00366C7E"/>
    <w:rsid w:val="0036796A"/>
    <w:rsid w:val="00370565"/>
    <w:rsid w:val="00372688"/>
    <w:rsid w:val="003726BD"/>
    <w:rsid w:val="00372B30"/>
    <w:rsid w:val="003733DD"/>
    <w:rsid w:val="003749A2"/>
    <w:rsid w:val="003777F2"/>
    <w:rsid w:val="00377BD8"/>
    <w:rsid w:val="0038137C"/>
    <w:rsid w:val="00382944"/>
    <w:rsid w:val="00382C3C"/>
    <w:rsid w:val="00382D0E"/>
    <w:rsid w:val="003831F3"/>
    <w:rsid w:val="00384931"/>
    <w:rsid w:val="00384EA3"/>
    <w:rsid w:val="0038511C"/>
    <w:rsid w:val="003851FD"/>
    <w:rsid w:val="00385A1F"/>
    <w:rsid w:val="003875F2"/>
    <w:rsid w:val="00387888"/>
    <w:rsid w:val="003905C5"/>
    <w:rsid w:val="0039096A"/>
    <w:rsid w:val="00391340"/>
    <w:rsid w:val="00393A0B"/>
    <w:rsid w:val="00395ACB"/>
    <w:rsid w:val="003A13A1"/>
    <w:rsid w:val="003A39A1"/>
    <w:rsid w:val="003A4B6C"/>
    <w:rsid w:val="003A4C3A"/>
    <w:rsid w:val="003A6FFB"/>
    <w:rsid w:val="003B0257"/>
    <w:rsid w:val="003B0754"/>
    <w:rsid w:val="003B2C41"/>
    <w:rsid w:val="003B4066"/>
    <w:rsid w:val="003B55A0"/>
    <w:rsid w:val="003B55E7"/>
    <w:rsid w:val="003C0040"/>
    <w:rsid w:val="003C0C83"/>
    <w:rsid w:val="003C1040"/>
    <w:rsid w:val="003C2191"/>
    <w:rsid w:val="003C3781"/>
    <w:rsid w:val="003C46E4"/>
    <w:rsid w:val="003C53C1"/>
    <w:rsid w:val="003C59CD"/>
    <w:rsid w:val="003C6649"/>
    <w:rsid w:val="003C7935"/>
    <w:rsid w:val="003D26E6"/>
    <w:rsid w:val="003D34AD"/>
    <w:rsid w:val="003D3863"/>
    <w:rsid w:val="003D55D9"/>
    <w:rsid w:val="003D5D67"/>
    <w:rsid w:val="003E0222"/>
    <w:rsid w:val="003E20C8"/>
    <w:rsid w:val="003E2FC7"/>
    <w:rsid w:val="003E5173"/>
    <w:rsid w:val="003E529F"/>
    <w:rsid w:val="003E5741"/>
    <w:rsid w:val="003E6319"/>
    <w:rsid w:val="003E7DDD"/>
    <w:rsid w:val="003F1005"/>
    <w:rsid w:val="003F1ECF"/>
    <w:rsid w:val="00402AFD"/>
    <w:rsid w:val="004030E0"/>
    <w:rsid w:val="004038B9"/>
    <w:rsid w:val="00407133"/>
    <w:rsid w:val="004110DE"/>
    <w:rsid w:val="004111D7"/>
    <w:rsid w:val="00411DD3"/>
    <w:rsid w:val="004137A3"/>
    <w:rsid w:val="00416C3B"/>
    <w:rsid w:val="00417563"/>
    <w:rsid w:val="00417901"/>
    <w:rsid w:val="00420DBE"/>
    <w:rsid w:val="0042222E"/>
    <w:rsid w:val="004222B9"/>
    <w:rsid w:val="0042301F"/>
    <w:rsid w:val="004235AE"/>
    <w:rsid w:val="004238F2"/>
    <w:rsid w:val="00423FC7"/>
    <w:rsid w:val="004248E4"/>
    <w:rsid w:val="004302ED"/>
    <w:rsid w:val="00432177"/>
    <w:rsid w:val="00432486"/>
    <w:rsid w:val="00434F07"/>
    <w:rsid w:val="00437709"/>
    <w:rsid w:val="00437850"/>
    <w:rsid w:val="0044085A"/>
    <w:rsid w:val="00440F15"/>
    <w:rsid w:val="00441107"/>
    <w:rsid w:val="004413F7"/>
    <w:rsid w:val="00441C38"/>
    <w:rsid w:val="00441DD1"/>
    <w:rsid w:val="00443438"/>
    <w:rsid w:val="00444064"/>
    <w:rsid w:val="00446E1F"/>
    <w:rsid w:val="00447CC8"/>
    <w:rsid w:val="0045009E"/>
    <w:rsid w:val="00450753"/>
    <w:rsid w:val="00454B95"/>
    <w:rsid w:val="00460F65"/>
    <w:rsid w:val="0046213B"/>
    <w:rsid w:val="004625D4"/>
    <w:rsid w:val="004666C8"/>
    <w:rsid w:val="00471099"/>
    <w:rsid w:val="00472563"/>
    <w:rsid w:val="00472A34"/>
    <w:rsid w:val="0047300C"/>
    <w:rsid w:val="004738FB"/>
    <w:rsid w:val="0047444C"/>
    <w:rsid w:val="00474BB1"/>
    <w:rsid w:val="00475D46"/>
    <w:rsid w:val="0047642A"/>
    <w:rsid w:val="00476FE3"/>
    <w:rsid w:val="00476FE5"/>
    <w:rsid w:val="00480756"/>
    <w:rsid w:val="00480982"/>
    <w:rsid w:val="00485935"/>
    <w:rsid w:val="00485C5B"/>
    <w:rsid w:val="004866A8"/>
    <w:rsid w:val="004901A5"/>
    <w:rsid w:val="00490C3F"/>
    <w:rsid w:val="004915D0"/>
    <w:rsid w:val="004932E8"/>
    <w:rsid w:val="00494786"/>
    <w:rsid w:val="00495488"/>
    <w:rsid w:val="00495617"/>
    <w:rsid w:val="004974BF"/>
    <w:rsid w:val="004A0F66"/>
    <w:rsid w:val="004A1138"/>
    <w:rsid w:val="004A1148"/>
    <w:rsid w:val="004A1F20"/>
    <w:rsid w:val="004A3D2B"/>
    <w:rsid w:val="004A54DE"/>
    <w:rsid w:val="004A63B1"/>
    <w:rsid w:val="004A79D5"/>
    <w:rsid w:val="004B02AE"/>
    <w:rsid w:val="004B0E45"/>
    <w:rsid w:val="004B1949"/>
    <w:rsid w:val="004B1ABD"/>
    <w:rsid w:val="004B21A5"/>
    <w:rsid w:val="004B2B3B"/>
    <w:rsid w:val="004B322E"/>
    <w:rsid w:val="004B5885"/>
    <w:rsid w:val="004B59A9"/>
    <w:rsid w:val="004C03B8"/>
    <w:rsid w:val="004C0FA4"/>
    <w:rsid w:val="004C16CE"/>
    <w:rsid w:val="004C1BE1"/>
    <w:rsid w:val="004C2D2C"/>
    <w:rsid w:val="004C4309"/>
    <w:rsid w:val="004C44BE"/>
    <w:rsid w:val="004C54ED"/>
    <w:rsid w:val="004C5A3F"/>
    <w:rsid w:val="004C747B"/>
    <w:rsid w:val="004D1085"/>
    <w:rsid w:val="004D41C9"/>
    <w:rsid w:val="004E0267"/>
    <w:rsid w:val="004E035D"/>
    <w:rsid w:val="004E2C1C"/>
    <w:rsid w:val="004E3F72"/>
    <w:rsid w:val="004E52DA"/>
    <w:rsid w:val="004E5FEE"/>
    <w:rsid w:val="004E6F9C"/>
    <w:rsid w:val="004F1F03"/>
    <w:rsid w:val="004F28A7"/>
    <w:rsid w:val="004F3610"/>
    <w:rsid w:val="004F3B20"/>
    <w:rsid w:val="004F3DA8"/>
    <w:rsid w:val="004F513A"/>
    <w:rsid w:val="004F64E6"/>
    <w:rsid w:val="00500537"/>
    <w:rsid w:val="00501446"/>
    <w:rsid w:val="005037F0"/>
    <w:rsid w:val="00505842"/>
    <w:rsid w:val="00505FB5"/>
    <w:rsid w:val="00506371"/>
    <w:rsid w:val="00507271"/>
    <w:rsid w:val="00507544"/>
    <w:rsid w:val="00512E08"/>
    <w:rsid w:val="005134C8"/>
    <w:rsid w:val="00513647"/>
    <w:rsid w:val="005136F5"/>
    <w:rsid w:val="00513D0A"/>
    <w:rsid w:val="00515946"/>
    <w:rsid w:val="00516A86"/>
    <w:rsid w:val="00516BCE"/>
    <w:rsid w:val="005171E9"/>
    <w:rsid w:val="00520C55"/>
    <w:rsid w:val="00521232"/>
    <w:rsid w:val="00522015"/>
    <w:rsid w:val="00523FFB"/>
    <w:rsid w:val="005275F6"/>
    <w:rsid w:val="00527ED3"/>
    <w:rsid w:val="00531702"/>
    <w:rsid w:val="005406DA"/>
    <w:rsid w:val="00541207"/>
    <w:rsid w:val="00542081"/>
    <w:rsid w:val="00542EA6"/>
    <w:rsid w:val="0054329F"/>
    <w:rsid w:val="0054336B"/>
    <w:rsid w:val="0054432D"/>
    <w:rsid w:val="00544E72"/>
    <w:rsid w:val="00545DB9"/>
    <w:rsid w:val="005463F7"/>
    <w:rsid w:val="005471BA"/>
    <w:rsid w:val="005500DF"/>
    <w:rsid w:val="0055025A"/>
    <w:rsid w:val="00551662"/>
    <w:rsid w:val="00552BD0"/>
    <w:rsid w:val="00553702"/>
    <w:rsid w:val="0055446F"/>
    <w:rsid w:val="005544AC"/>
    <w:rsid w:val="00556113"/>
    <w:rsid w:val="00556545"/>
    <w:rsid w:val="00556F90"/>
    <w:rsid w:val="00560581"/>
    <w:rsid w:val="00572102"/>
    <w:rsid w:val="0057331A"/>
    <w:rsid w:val="00573F96"/>
    <w:rsid w:val="0057422B"/>
    <w:rsid w:val="00574967"/>
    <w:rsid w:val="005800D0"/>
    <w:rsid w:val="00580345"/>
    <w:rsid w:val="005805E7"/>
    <w:rsid w:val="0058226C"/>
    <w:rsid w:val="00582E18"/>
    <w:rsid w:val="00590BA6"/>
    <w:rsid w:val="00592D9B"/>
    <w:rsid w:val="00595725"/>
    <w:rsid w:val="00595F46"/>
    <w:rsid w:val="00596C41"/>
    <w:rsid w:val="005A088E"/>
    <w:rsid w:val="005A14FF"/>
    <w:rsid w:val="005A2382"/>
    <w:rsid w:val="005A2EAF"/>
    <w:rsid w:val="005A5031"/>
    <w:rsid w:val="005A6800"/>
    <w:rsid w:val="005A7486"/>
    <w:rsid w:val="005A7896"/>
    <w:rsid w:val="005B1AF0"/>
    <w:rsid w:val="005B3093"/>
    <w:rsid w:val="005B40A4"/>
    <w:rsid w:val="005B475D"/>
    <w:rsid w:val="005B4A7B"/>
    <w:rsid w:val="005B6B58"/>
    <w:rsid w:val="005B7061"/>
    <w:rsid w:val="005C1690"/>
    <w:rsid w:val="005C3E46"/>
    <w:rsid w:val="005C3ECB"/>
    <w:rsid w:val="005C5153"/>
    <w:rsid w:val="005C5BF3"/>
    <w:rsid w:val="005C6655"/>
    <w:rsid w:val="005C66BA"/>
    <w:rsid w:val="005C7DEC"/>
    <w:rsid w:val="005D19FD"/>
    <w:rsid w:val="005D1FFF"/>
    <w:rsid w:val="005D299E"/>
    <w:rsid w:val="005D48AC"/>
    <w:rsid w:val="005D4CDD"/>
    <w:rsid w:val="005D5456"/>
    <w:rsid w:val="005D5D93"/>
    <w:rsid w:val="005D5DC6"/>
    <w:rsid w:val="005D6E18"/>
    <w:rsid w:val="005D7430"/>
    <w:rsid w:val="005E039B"/>
    <w:rsid w:val="005E1588"/>
    <w:rsid w:val="005E469C"/>
    <w:rsid w:val="005E53FC"/>
    <w:rsid w:val="005E585A"/>
    <w:rsid w:val="005F0698"/>
    <w:rsid w:val="005F09D2"/>
    <w:rsid w:val="005F0ED0"/>
    <w:rsid w:val="005F0F1B"/>
    <w:rsid w:val="005F132A"/>
    <w:rsid w:val="005F1BB0"/>
    <w:rsid w:val="005F1C6E"/>
    <w:rsid w:val="005F1DD2"/>
    <w:rsid w:val="005F241A"/>
    <w:rsid w:val="005F78DE"/>
    <w:rsid w:val="005F7B89"/>
    <w:rsid w:val="006012A3"/>
    <w:rsid w:val="00601E76"/>
    <w:rsid w:val="00602129"/>
    <w:rsid w:val="0060461F"/>
    <w:rsid w:val="006050A7"/>
    <w:rsid w:val="00605789"/>
    <w:rsid w:val="006067A9"/>
    <w:rsid w:val="00611AE1"/>
    <w:rsid w:val="00613F29"/>
    <w:rsid w:val="00622551"/>
    <w:rsid w:val="00623A90"/>
    <w:rsid w:val="006243EF"/>
    <w:rsid w:val="00624C37"/>
    <w:rsid w:val="00624E68"/>
    <w:rsid w:val="00625BE0"/>
    <w:rsid w:val="006309AE"/>
    <w:rsid w:val="006331C4"/>
    <w:rsid w:val="00634372"/>
    <w:rsid w:val="00635A0A"/>
    <w:rsid w:val="006362DE"/>
    <w:rsid w:val="0064016C"/>
    <w:rsid w:val="006416D0"/>
    <w:rsid w:val="0064208B"/>
    <w:rsid w:val="00642904"/>
    <w:rsid w:val="00643D1E"/>
    <w:rsid w:val="006459E3"/>
    <w:rsid w:val="00646EDF"/>
    <w:rsid w:val="00652804"/>
    <w:rsid w:val="00654195"/>
    <w:rsid w:val="00654B3F"/>
    <w:rsid w:val="00656C4D"/>
    <w:rsid w:val="00657DC3"/>
    <w:rsid w:val="00657F8A"/>
    <w:rsid w:val="00661758"/>
    <w:rsid w:val="006623AA"/>
    <w:rsid w:val="00662513"/>
    <w:rsid w:val="00662F0E"/>
    <w:rsid w:val="00662F51"/>
    <w:rsid w:val="0066327D"/>
    <w:rsid w:val="00663342"/>
    <w:rsid w:val="00664A99"/>
    <w:rsid w:val="0066519C"/>
    <w:rsid w:val="0066522C"/>
    <w:rsid w:val="006656F2"/>
    <w:rsid w:val="00665A7C"/>
    <w:rsid w:val="00667902"/>
    <w:rsid w:val="0067148F"/>
    <w:rsid w:val="00671720"/>
    <w:rsid w:val="00671D1A"/>
    <w:rsid w:val="00672DA5"/>
    <w:rsid w:val="006744BB"/>
    <w:rsid w:val="00674916"/>
    <w:rsid w:val="00675276"/>
    <w:rsid w:val="00677084"/>
    <w:rsid w:val="00677796"/>
    <w:rsid w:val="00680473"/>
    <w:rsid w:val="00680D31"/>
    <w:rsid w:val="00682353"/>
    <w:rsid w:val="00683C30"/>
    <w:rsid w:val="006903D3"/>
    <w:rsid w:val="00692248"/>
    <w:rsid w:val="00692BA3"/>
    <w:rsid w:val="00695C13"/>
    <w:rsid w:val="00696102"/>
    <w:rsid w:val="006962E6"/>
    <w:rsid w:val="00696DF9"/>
    <w:rsid w:val="00697529"/>
    <w:rsid w:val="006A068F"/>
    <w:rsid w:val="006A08CE"/>
    <w:rsid w:val="006A2A52"/>
    <w:rsid w:val="006A2C95"/>
    <w:rsid w:val="006A3213"/>
    <w:rsid w:val="006A3D3E"/>
    <w:rsid w:val="006A40D7"/>
    <w:rsid w:val="006A4624"/>
    <w:rsid w:val="006A6031"/>
    <w:rsid w:val="006A658D"/>
    <w:rsid w:val="006B01FE"/>
    <w:rsid w:val="006B264D"/>
    <w:rsid w:val="006B51E2"/>
    <w:rsid w:val="006B54A8"/>
    <w:rsid w:val="006B6784"/>
    <w:rsid w:val="006B6C7B"/>
    <w:rsid w:val="006B6CF7"/>
    <w:rsid w:val="006B7574"/>
    <w:rsid w:val="006C0567"/>
    <w:rsid w:val="006C08A3"/>
    <w:rsid w:val="006C164D"/>
    <w:rsid w:val="006C3303"/>
    <w:rsid w:val="006C3DAB"/>
    <w:rsid w:val="006C4CA2"/>
    <w:rsid w:val="006C65BC"/>
    <w:rsid w:val="006C78F5"/>
    <w:rsid w:val="006D26B6"/>
    <w:rsid w:val="006D3E72"/>
    <w:rsid w:val="006D47BF"/>
    <w:rsid w:val="006D58FC"/>
    <w:rsid w:val="006D592D"/>
    <w:rsid w:val="006D6145"/>
    <w:rsid w:val="006D73AC"/>
    <w:rsid w:val="006E0DDF"/>
    <w:rsid w:val="006E23C4"/>
    <w:rsid w:val="006E43BF"/>
    <w:rsid w:val="006E4529"/>
    <w:rsid w:val="006E5716"/>
    <w:rsid w:val="006E624E"/>
    <w:rsid w:val="006E7841"/>
    <w:rsid w:val="006F0AC5"/>
    <w:rsid w:val="006F1FE6"/>
    <w:rsid w:val="006F2624"/>
    <w:rsid w:val="006F73ED"/>
    <w:rsid w:val="00700518"/>
    <w:rsid w:val="007009E6"/>
    <w:rsid w:val="007014A1"/>
    <w:rsid w:val="00701F00"/>
    <w:rsid w:val="00702DDA"/>
    <w:rsid w:val="0070391A"/>
    <w:rsid w:val="00706FD3"/>
    <w:rsid w:val="0071156A"/>
    <w:rsid w:val="00723062"/>
    <w:rsid w:val="007231C8"/>
    <w:rsid w:val="00727DFE"/>
    <w:rsid w:val="007302B3"/>
    <w:rsid w:val="00730733"/>
    <w:rsid w:val="007309A6"/>
    <w:rsid w:val="00730E3A"/>
    <w:rsid w:val="00736AAF"/>
    <w:rsid w:val="00736D68"/>
    <w:rsid w:val="0073747E"/>
    <w:rsid w:val="00740393"/>
    <w:rsid w:val="00741181"/>
    <w:rsid w:val="00741FFD"/>
    <w:rsid w:val="007433DD"/>
    <w:rsid w:val="00743AE5"/>
    <w:rsid w:val="007441F2"/>
    <w:rsid w:val="00746E38"/>
    <w:rsid w:val="007477A6"/>
    <w:rsid w:val="0075171B"/>
    <w:rsid w:val="00752C3B"/>
    <w:rsid w:val="0075430E"/>
    <w:rsid w:val="00757263"/>
    <w:rsid w:val="007574FE"/>
    <w:rsid w:val="0076025D"/>
    <w:rsid w:val="00761FC2"/>
    <w:rsid w:val="0076220E"/>
    <w:rsid w:val="00764E9A"/>
    <w:rsid w:val="00765B2A"/>
    <w:rsid w:val="007711D6"/>
    <w:rsid w:val="00773D37"/>
    <w:rsid w:val="00774F66"/>
    <w:rsid w:val="007776E0"/>
    <w:rsid w:val="00780B48"/>
    <w:rsid w:val="00783A34"/>
    <w:rsid w:val="00784A9B"/>
    <w:rsid w:val="0078591D"/>
    <w:rsid w:val="00787B7F"/>
    <w:rsid w:val="00790BE6"/>
    <w:rsid w:val="00791441"/>
    <w:rsid w:val="0079257A"/>
    <w:rsid w:val="0079272F"/>
    <w:rsid w:val="00792755"/>
    <w:rsid w:val="00793D3E"/>
    <w:rsid w:val="007956E4"/>
    <w:rsid w:val="007959C3"/>
    <w:rsid w:val="00795CB0"/>
    <w:rsid w:val="00796D5D"/>
    <w:rsid w:val="007971DC"/>
    <w:rsid w:val="007971F6"/>
    <w:rsid w:val="007A07CE"/>
    <w:rsid w:val="007A22EF"/>
    <w:rsid w:val="007A3112"/>
    <w:rsid w:val="007A3C4C"/>
    <w:rsid w:val="007A49E9"/>
    <w:rsid w:val="007A5999"/>
    <w:rsid w:val="007A727F"/>
    <w:rsid w:val="007A7BB2"/>
    <w:rsid w:val="007A7EE5"/>
    <w:rsid w:val="007B05A3"/>
    <w:rsid w:val="007B0BD3"/>
    <w:rsid w:val="007B25AF"/>
    <w:rsid w:val="007B3F92"/>
    <w:rsid w:val="007B5350"/>
    <w:rsid w:val="007C2D16"/>
    <w:rsid w:val="007C3B26"/>
    <w:rsid w:val="007C6B52"/>
    <w:rsid w:val="007C6E6E"/>
    <w:rsid w:val="007C7C7F"/>
    <w:rsid w:val="007D01DB"/>
    <w:rsid w:val="007D1329"/>
    <w:rsid w:val="007D16C5"/>
    <w:rsid w:val="007D35D5"/>
    <w:rsid w:val="007D442F"/>
    <w:rsid w:val="007D4C58"/>
    <w:rsid w:val="007D55BC"/>
    <w:rsid w:val="007D588A"/>
    <w:rsid w:val="007D6290"/>
    <w:rsid w:val="007D6929"/>
    <w:rsid w:val="007D73DC"/>
    <w:rsid w:val="007E0710"/>
    <w:rsid w:val="007E2B06"/>
    <w:rsid w:val="007E2F7C"/>
    <w:rsid w:val="007E33D6"/>
    <w:rsid w:val="007E536F"/>
    <w:rsid w:val="007E58F6"/>
    <w:rsid w:val="007E63A2"/>
    <w:rsid w:val="007E7D08"/>
    <w:rsid w:val="007F0011"/>
    <w:rsid w:val="007F0C01"/>
    <w:rsid w:val="007F0C0C"/>
    <w:rsid w:val="007F1F87"/>
    <w:rsid w:val="007F7FF8"/>
    <w:rsid w:val="0080374B"/>
    <w:rsid w:val="00807667"/>
    <w:rsid w:val="008112A1"/>
    <w:rsid w:val="00811B9D"/>
    <w:rsid w:val="00813217"/>
    <w:rsid w:val="008155CB"/>
    <w:rsid w:val="00816432"/>
    <w:rsid w:val="00816684"/>
    <w:rsid w:val="00821055"/>
    <w:rsid w:val="008210DF"/>
    <w:rsid w:val="00822616"/>
    <w:rsid w:val="00822A4D"/>
    <w:rsid w:val="00822BE6"/>
    <w:rsid w:val="00822E70"/>
    <w:rsid w:val="008230F5"/>
    <w:rsid w:val="008235E2"/>
    <w:rsid w:val="008247A4"/>
    <w:rsid w:val="00824DFF"/>
    <w:rsid w:val="00826029"/>
    <w:rsid w:val="00832203"/>
    <w:rsid w:val="0083387E"/>
    <w:rsid w:val="008351AA"/>
    <w:rsid w:val="008355A9"/>
    <w:rsid w:val="0084008F"/>
    <w:rsid w:val="00841EB4"/>
    <w:rsid w:val="00842388"/>
    <w:rsid w:val="00844513"/>
    <w:rsid w:val="0084604B"/>
    <w:rsid w:val="0084666C"/>
    <w:rsid w:val="00847F64"/>
    <w:rsid w:val="00852992"/>
    <w:rsid w:val="008551FC"/>
    <w:rsid w:val="008558CC"/>
    <w:rsid w:val="0085632D"/>
    <w:rsid w:val="008567C3"/>
    <w:rsid w:val="008613BB"/>
    <w:rsid w:val="00862D49"/>
    <w:rsid w:val="00862FE4"/>
    <w:rsid w:val="00863422"/>
    <w:rsid w:val="0086389A"/>
    <w:rsid w:val="008667B3"/>
    <w:rsid w:val="00867068"/>
    <w:rsid w:val="0086782B"/>
    <w:rsid w:val="00867AC0"/>
    <w:rsid w:val="00870E19"/>
    <w:rsid w:val="0087605E"/>
    <w:rsid w:val="0087747A"/>
    <w:rsid w:val="00877905"/>
    <w:rsid w:val="00877FE8"/>
    <w:rsid w:val="00883A1F"/>
    <w:rsid w:val="008872CE"/>
    <w:rsid w:val="008873DB"/>
    <w:rsid w:val="0089012C"/>
    <w:rsid w:val="00890BBD"/>
    <w:rsid w:val="00891360"/>
    <w:rsid w:val="00892BAF"/>
    <w:rsid w:val="00892C84"/>
    <w:rsid w:val="00894059"/>
    <w:rsid w:val="008941AE"/>
    <w:rsid w:val="00897ABA"/>
    <w:rsid w:val="008A01E6"/>
    <w:rsid w:val="008A0620"/>
    <w:rsid w:val="008A3407"/>
    <w:rsid w:val="008A408D"/>
    <w:rsid w:val="008A5CAB"/>
    <w:rsid w:val="008A7F17"/>
    <w:rsid w:val="008B0A21"/>
    <w:rsid w:val="008B1FEE"/>
    <w:rsid w:val="008B3DD4"/>
    <w:rsid w:val="008B7076"/>
    <w:rsid w:val="008B71D9"/>
    <w:rsid w:val="008C1D15"/>
    <w:rsid w:val="008C248A"/>
    <w:rsid w:val="008C29EA"/>
    <w:rsid w:val="008C40E7"/>
    <w:rsid w:val="008C42A6"/>
    <w:rsid w:val="008C51A4"/>
    <w:rsid w:val="008C74A5"/>
    <w:rsid w:val="008C7880"/>
    <w:rsid w:val="008C7AC3"/>
    <w:rsid w:val="008D1103"/>
    <w:rsid w:val="008D21DA"/>
    <w:rsid w:val="008D2853"/>
    <w:rsid w:val="008D612E"/>
    <w:rsid w:val="008E0FAC"/>
    <w:rsid w:val="008E10CF"/>
    <w:rsid w:val="008E3C2D"/>
    <w:rsid w:val="008E40B0"/>
    <w:rsid w:val="008F6525"/>
    <w:rsid w:val="008F727E"/>
    <w:rsid w:val="0090121F"/>
    <w:rsid w:val="00902393"/>
    <w:rsid w:val="0090394D"/>
    <w:rsid w:val="00903954"/>
    <w:rsid w:val="00903C32"/>
    <w:rsid w:val="00903EAE"/>
    <w:rsid w:val="009041C7"/>
    <w:rsid w:val="0090453D"/>
    <w:rsid w:val="00904C21"/>
    <w:rsid w:val="009150DA"/>
    <w:rsid w:val="00916B16"/>
    <w:rsid w:val="009173B9"/>
    <w:rsid w:val="0092056D"/>
    <w:rsid w:val="0092263C"/>
    <w:rsid w:val="00922E4D"/>
    <w:rsid w:val="009235BF"/>
    <w:rsid w:val="009249BB"/>
    <w:rsid w:val="00924EE0"/>
    <w:rsid w:val="00926DF8"/>
    <w:rsid w:val="00931968"/>
    <w:rsid w:val="00932A27"/>
    <w:rsid w:val="0093335D"/>
    <w:rsid w:val="009345C1"/>
    <w:rsid w:val="00934FDF"/>
    <w:rsid w:val="009350BF"/>
    <w:rsid w:val="0093613E"/>
    <w:rsid w:val="0094011A"/>
    <w:rsid w:val="009416D3"/>
    <w:rsid w:val="00941A75"/>
    <w:rsid w:val="00941E12"/>
    <w:rsid w:val="00941E36"/>
    <w:rsid w:val="00943026"/>
    <w:rsid w:val="009431A3"/>
    <w:rsid w:val="00943356"/>
    <w:rsid w:val="009435D0"/>
    <w:rsid w:val="00943D46"/>
    <w:rsid w:val="0095030D"/>
    <w:rsid w:val="0095279A"/>
    <w:rsid w:val="00952B78"/>
    <w:rsid w:val="00955615"/>
    <w:rsid w:val="009560C1"/>
    <w:rsid w:val="0095693B"/>
    <w:rsid w:val="009573DF"/>
    <w:rsid w:val="00960072"/>
    <w:rsid w:val="00960A46"/>
    <w:rsid w:val="00960E13"/>
    <w:rsid w:val="009619BC"/>
    <w:rsid w:val="009624E9"/>
    <w:rsid w:val="00962BE4"/>
    <w:rsid w:val="009630FE"/>
    <w:rsid w:val="00963103"/>
    <w:rsid w:val="009664C0"/>
    <w:rsid w:val="00966B81"/>
    <w:rsid w:val="00966D9D"/>
    <w:rsid w:val="00966FC5"/>
    <w:rsid w:val="00967AAD"/>
    <w:rsid w:val="0097216B"/>
    <w:rsid w:val="00973A53"/>
    <w:rsid w:val="00975421"/>
    <w:rsid w:val="009755AE"/>
    <w:rsid w:val="00976040"/>
    <w:rsid w:val="00976C48"/>
    <w:rsid w:val="00977F79"/>
    <w:rsid w:val="009801C5"/>
    <w:rsid w:val="00980846"/>
    <w:rsid w:val="00980A98"/>
    <w:rsid w:val="00981D3E"/>
    <w:rsid w:val="0098327D"/>
    <w:rsid w:val="009852BC"/>
    <w:rsid w:val="00986AD5"/>
    <w:rsid w:val="009877AD"/>
    <w:rsid w:val="00990914"/>
    <w:rsid w:val="00992978"/>
    <w:rsid w:val="009934C8"/>
    <w:rsid w:val="009952EE"/>
    <w:rsid w:val="00996532"/>
    <w:rsid w:val="00996683"/>
    <w:rsid w:val="009A0D72"/>
    <w:rsid w:val="009A0D90"/>
    <w:rsid w:val="009A12F9"/>
    <w:rsid w:val="009A1C6A"/>
    <w:rsid w:val="009A1EAE"/>
    <w:rsid w:val="009A3D1E"/>
    <w:rsid w:val="009A53D9"/>
    <w:rsid w:val="009B11D7"/>
    <w:rsid w:val="009B23C1"/>
    <w:rsid w:val="009B248A"/>
    <w:rsid w:val="009B59A6"/>
    <w:rsid w:val="009C09A0"/>
    <w:rsid w:val="009C3A72"/>
    <w:rsid w:val="009C72EE"/>
    <w:rsid w:val="009C7720"/>
    <w:rsid w:val="009D1757"/>
    <w:rsid w:val="009D2636"/>
    <w:rsid w:val="009D2921"/>
    <w:rsid w:val="009D4D72"/>
    <w:rsid w:val="009D5594"/>
    <w:rsid w:val="009D58AA"/>
    <w:rsid w:val="009D72A7"/>
    <w:rsid w:val="009D773B"/>
    <w:rsid w:val="009D7EB9"/>
    <w:rsid w:val="009D7F0A"/>
    <w:rsid w:val="009E07F6"/>
    <w:rsid w:val="009E0B49"/>
    <w:rsid w:val="009E1967"/>
    <w:rsid w:val="009E2479"/>
    <w:rsid w:val="009E3775"/>
    <w:rsid w:val="009E52C1"/>
    <w:rsid w:val="009E62B2"/>
    <w:rsid w:val="009E63FC"/>
    <w:rsid w:val="009E67B9"/>
    <w:rsid w:val="009E77B5"/>
    <w:rsid w:val="009F00FA"/>
    <w:rsid w:val="009F24E5"/>
    <w:rsid w:val="009F2530"/>
    <w:rsid w:val="009F3715"/>
    <w:rsid w:val="009F3A9D"/>
    <w:rsid w:val="009F3CBD"/>
    <w:rsid w:val="009F4AEC"/>
    <w:rsid w:val="009F5B41"/>
    <w:rsid w:val="009F5E51"/>
    <w:rsid w:val="009F5FC7"/>
    <w:rsid w:val="009F7F50"/>
    <w:rsid w:val="00A00457"/>
    <w:rsid w:val="00A00ECF"/>
    <w:rsid w:val="00A00EFC"/>
    <w:rsid w:val="00A0102F"/>
    <w:rsid w:val="00A01917"/>
    <w:rsid w:val="00A01EA2"/>
    <w:rsid w:val="00A05FC2"/>
    <w:rsid w:val="00A0708C"/>
    <w:rsid w:val="00A10E4D"/>
    <w:rsid w:val="00A12949"/>
    <w:rsid w:val="00A12C20"/>
    <w:rsid w:val="00A172B8"/>
    <w:rsid w:val="00A2023C"/>
    <w:rsid w:val="00A20918"/>
    <w:rsid w:val="00A20C27"/>
    <w:rsid w:val="00A21327"/>
    <w:rsid w:val="00A21A9F"/>
    <w:rsid w:val="00A22B20"/>
    <w:rsid w:val="00A2302F"/>
    <w:rsid w:val="00A23AFA"/>
    <w:rsid w:val="00A24947"/>
    <w:rsid w:val="00A2751C"/>
    <w:rsid w:val="00A31B3E"/>
    <w:rsid w:val="00A33A6E"/>
    <w:rsid w:val="00A3473F"/>
    <w:rsid w:val="00A36209"/>
    <w:rsid w:val="00A3687B"/>
    <w:rsid w:val="00A36DE2"/>
    <w:rsid w:val="00A43B26"/>
    <w:rsid w:val="00A45C01"/>
    <w:rsid w:val="00A4630C"/>
    <w:rsid w:val="00A46D6D"/>
    <w:rsid w:val="00A522AE"/>
    <w:rsid w:val="00A529F7"/>
    <w:rsid w:val="00A532F3"/>
    <w:rsid w:val="00A565BE"/>
    <w:rsid w:val="00A6021F"/>
    <w:rsid w:val="00A608DF"/>
    <w:rsid w:val="00A639DC"/>
    <w:rsid w:val="00A63D29"/>
    <w:rsid w:val="00A65AE0"/>
    <w:rsid w:val="00A71C31"/>
    <w:rsid w:val="00A72788"/>
    <w:rsid w:val="00A729FA"/>
    <w:rsid w:val="00A7395B"/>
    <w:rsid w:val="00A75C58"/>
    <w:rsid w:val="00A81D8C"/>
    <w:rsid w:val="00A83A17"/>
    <w:rsid w:val="00A83D2F"/>
    <w:rsid w:val="00A8489E"/>
    <w:rsid w:val="00A84D69"/>
    <w:rsid w:val="00A858CE"/>
    <w:rsid w:val="00A85A92"/>
    <w:rsid w:val="00A87047"/>
    <w:rsid w:val="00A87815"/>
    <w:rsid w:val="00A90C6A"/>
    <w:rsid w:val="00A90EB6"/>
    <w:rsid w:val="00A913ED"/>
    <w:rsid w:val="00A940E3"/>
    <w:rsid w:val="00A94573"/>
    <w:rsid w:val="00A94A05"/>
    <w:rsid w:val="00A95404"/>
    <w:rsid w:val="00AA1061"/>
    <w:rsid w:val="00AA4064"/>
    <w:rsid w:val="00AA501B"/>
    <w:rsid w:val="00AA5740"/>
    <w:rsid w:val="00AA5990"/>
    <w:rsid w:val="00AA59EC"/>
    <w:rsid w:val="00AA5C56"/>
    <w:rsid w:val="00AA6809"/>
    <w:rsid w:val="00AB02A7"/>
    <w:rsid w:val="00AB0361"/>
    <w:rsid w:val="00AB253D"/>
    <w:rsid w:val="00AB2575"/>
    <w:rsid w:val="00AB2975"/>
    <w:rsid w:val="00AB3DBE"/>
    <w:rsid w:val="00AB4458"/>
    <w:rsid w:val="00AB468C"/>
    <w:rsid w:val="00AB7CE7"/>
    <w:rsid w:val="00AC01B2"/>
    <w:rsid w:val="00AC1664"/>
    <w:rsid w:val="00AC29F3"/>
    <w:rsid w:val="00AC519E"/>
    <w:rsid w:val="00AC6BA2"/>
    <w:rsid w:val="00AC6C09"/>
    <w:rsid w:val="00AD2603"/>
    <w:rsid w:val="00AD2752"/>
    <w:rsid w:val="00AD34AA"/>
    <w:rsid w:val="00AD457F"/>
    <w:rsid w:val="00AD47FA"/>
    <w:rsid w:val="00AD6C60"/>
    <w:rsid w:val="00AD7CE4"/>
    <w:rsid w:val="00AE07F7"/>
    <w:rsid w:val="00AE29F6"/>
    <w:rsid w:val="00AE3418"/>
    <w:rsid w:val="00AE3A85"/>
    <w:rsid w:val="00AE3E50"/>
    <w:rsid w:val="00AE4280"/>
    <w:rsid w:val="00AE5808"/>
    <w:rsid w:val="00AE5AD7"/>
    <w:rsid w:val="00AE5EF9"/>
    <w:rsid w:val="00AE6371"/>
    <w:rsid w:val="00AE6609"/>
    <w:rsid w:val="00AE6757"/>
    <w:rsid w:val="00AE7F3E"/>
    <w:rsid w:val="00AF257E"/>
    <w:rsid w:val="00AF3537"/>
    <w:rsid w:val="00AF513C"/>
    <w:rsid w:val="00AF5C00"/>
    <w:rsid w:val="00B02126"/>
    <w:rsid w:val="00B037F0"/>
    <w:rsid w:val="00B05953"/>
    <w:rsid w:val="00B066AD"/>
    <w:rsid w:val="00B06981"/>
    <w:rsid w:val="00B11E5C"/>
    <w:rsid w:val="00B155FF"/>
    <w:rsid w:val="00B21406"/>
    <w:rsid w:val="00B2163A"/>
    <w:rsid w:val="00B21E23"/>
    <w:rsid w:val="00B222D4"/>
    <w:rsid w:val="00B231E5"/>
    <w:rsid w:val="00B236BC"/>
    <w:rsid w:val="00B246E1"/>
    <w:rsid w:val="00B25331"/>
    <w:rsid w:val="00B27272"/>
    <w:rsid w:val="00B274DB"/>
    <w:rsid w:val="00B27E22"/>
    <w:rsid w:val="00B31311"/>
    <w:rsid w:val="00B3136F"/>
    <w:rsid w:val="00B313C5"/>
    <w:rsid w:val="00B33063"/>
    <w:rsid w:val="00B34F4D"/>
    <w:rsid w:val="00B357EB"/>
    <w:rsid w:val="00B3692D"/>
    <w:rsid w:val="00B36EDD"/>
    <w:rsid w:val="00B36F40"/>
    <w:rsid w:val="00B37B4D"/>
    <w:rsid w:val="00B41F9B"/>
    <w:rsid w:val="00B438C7"/>
    <w:rsid w:val="00B45985"/>
    <w:rsid w:val="00B47D5F"/>
    <w:rsid w:val="00B47F7B"/>
    <w:rsid w:val="00B52B2A"/>
    <w:rsid w:val="00B53307"/>
    <w:rsid w:val="00B53413"/>
    <w:rsid w:val="00B5465E"/>
    <w:rsid w:val="00B56727"/>
    <w:rsid w:val="00B60CB3"/>
    <w:rsid w:val="00B60D20"/>
    <w:rsid w:val="00B60D21"/>
    <w:rsid w:val="00B616EB"/>
    <w:rsid w:val="00B6351D"/>
    <w:rsid w:val="00B6447D"/>
    <w:rsid w:val="00B71846"/>
    <w:rsid w:val="00B72FC9"/>
    <w:rsid w:val="00B75295"/>
    <w:rsid w:val="00B774CD"/>
    <w:rsid w:val="00B81059"/>
    <w:rsid w:val="00B83035"/>
    <w:rsid w:val="00B8326E"/>
    <w:rsid w:val="00B845F8"/>
    <w:rsid w:val="00B84A4A"/>
    <w:rsid w:val="00B8646E"/>
    <w:rsid w:val="00B90BF2"/>
    <w:rsid w:val="00B925A0"/>
    <w:rsid w:val="00B941A9"/>
    <w:rsid w:val="00B94611"/>
    <w:rsid w:val="00B949BD"/>
    <w:rsid w:val="00B94FF7"/>
    <w:rsid w:val="00B966C5"/>
    <w:rsid w:val="00B97198"/>
    <w:rsid w:val="00BA0748"/>
    <w:rsid w:val="00BA5C6E"/>
    <w:rsid w:val="00BA5E94"/>
    <w:rsid w:val="00BA6E20"/>
    <w:rsid w:val="00BB2DB5"/>
    <w:rsid w:val="00BB3316"/>
    <w:rsid w:val="00BB5398"/>
    <w:rsid w:val="00BB632A"/>
    <w:rsid w:val="00BB6A28"/>
    <w:rsid w:val="00BB6E71"/>
    <w:rsid w:val="00BB7178"/>
    <w:rsid w:val="00BC0630"/>
    <w:rsid w:val="00BC1DF8"/>
    <w:rsid w:val="00BC1F9E"/>
    <w:rsid w:val="00BC296A"/>
    <w:rsid w:val="00BC361B"/>
    <w:rsid w:val="00BC5300"/>
    <w:rsid w:val="00BD0233"/>
    <w:rsid w:val="00BD32F5"/>
    <w:rsid w:val="00BD36F3"/>
    <w:rsid w:val="00BD41E0"/>
    <w:rsid w:val="00BD4430"/>
    <w:rsid w:val="00BD4459"/>
    <w:rsid w:val="00BE0471"/>
    <w:rsid w:val="00BE1A72"/>
    <w:rsid w:val="00BE1F74"/>
    <w:rsid w:val="00BE205E"/>
    <w:rsid w:val="00BE343D"/>
    <w:rsid w:val="00BE3FB0"/>
    <w:rsid w:val="00BE6675"/>
    <w:rsid w:val="00BE7B98"/>
    <w:rsid w:val="00BF1F3C"/>
    <w:rsid w:val="00BF2CF1"/>
    <w:rsid w:val="00BF2D6F"/>
    <w:rsid w:val="00BF2EB9"/>
    <w:rsid w:val="00BF4367"/>
    <w:rsid w:val="00BF5120"/>
    <w:rsid w:val="00C000D8"/>
    <w:rsid w:val="00C021E7"/>
    <w:rsid w:val="00C02B87"/>
    <w:rsid w:val="00C02EC8"/>
    <w:rsid w:val="00C05739"/>
    <w:rsid w:val="00C06B57"/>
    <w:rsid w:val="00C076D0"/>
    <w:rsid w:val="00C1006E"/>
    <w:rsid w:val="00C10778"/>
    <w:rsid w:val="00C10A76"/>
    <w:rsid w:val="00C110A9"/>
    <w:rsid w:val="00C1387C"/>
    <w:rsid w:val="00C14488"/>
    <w:rsid w:val="00C15C43"/>
    <w:rsid w:val="00C15EBE"/>
    <w:rsid w:val="00C16544"/>
    <w:rsid w:val="00C16CA3"/>
    <w:rsid w:val="00C21327"/>
    <w:rsid w:val="00C220F3"/>
    <w:rsid w:val="00C222CF"/>
    <w:rsid w:val="00C248E7"/>
    <w:rsid w:val="00C262FB"/>
    <w:rsid w:val="00C269E0"/>
    <w:rsid w:val="00C3029B"/>
    <w:rsid w:val="00C361E1"/>
    <w:rsid w:val="00C37FDD"/>
    <w:rsid w:val="00C403A2"/>
    <w:rsid w:val="00C4086D"/>
    <w:rsid w:val="00C40969"/>
    <w:rsid w:val="00C41625"/>
    <w:rsid w:val="00C41EE9"/>
    <w:rsid w:val="00C42564"/>
    <w:rsid w:val="00C42FC3"/>
    <w:rsid w:val="00C432FC"/>
    <w:rsid w:val="00C4463D"/>
    <w:rsid w:val="00C45F9F"/>
    <w:rsid w:val="00C468E2"/>
    <w:rsid w:val="00C51CF9"/>
    <w:rsid w:val="00C52814"/>
    <w:rsid w:val="00C5284A"/>
    <w:rsid w:val="00C54677"/>
    <w:rsid w:val="00C56991"/>
    <w:rsid w:val="00C60B75"/>
    <w:rsid w:val="00C61F41"/>
    <w:rsid w:val="00C638F3"/>
    <w:rsid w:val="00C6565F"/>
    <w:rsid w:val="00C6714B"/>
    <w:rsid w:val="00C67AFF"/>
    <w:rsid w:val="00C8131D"/>
    <w:rsid w:val="00C82CE6"/>
    <w:rsid w:val="00C8316C"/>
    <w:rsid w:val="00C8387C"/>
    <w:rsid w:val="00C83A9F"/>
    <w:rsid w:val="00C847ED"/>
    <w:rsid w:val="00C8499B"/>
    <w:rsid w:val="00C85102"/>
    <w:rsid w:val="00C863F8"/>
    <w:rsid w:val="00C87110"/>
    <w:rsid w:val="00C874BB"/>
    <w:rsid w:val="00C9116D"/>
    <w:rsid w:val="00C918E9"/>
    <w:rsid w:val="00C92685"/>
    <w:rsid w:val="00C93187"/>
    <w:rsid w:val="00C93396"/>
    <w:rsid w:val="00C94B78"/>
    <w:rsid w:val="00C94DE5"/>
    <w:rsid w:val="00C96ACD"/>
    <w:rsid w:val="00C97C3A"/>
    <w:rsid w:val="00CA0F5D"/>
    <w:rsid w:val="00CA1463"/>
    <w:rsid w:val="00CA1896"/>
    <w:rsid w:val="00CA2491"/>
    <w:rsid w:val="00CA2C34"/>
    <w:rsid w:val="00CA357E"/>
    <w:rsid w:val="00CA6B09"/>
    <w:rsid w:val="00CA7908"/>
    <w:rsid w:val="00CA7C09"/>
    <w:rsid w:val="00CB1A3F"/>
    <w:rsid w:val="00CB3D9C"/>
    <w:rsid w:val="00CB5B28"/>
    <w:rsid w:val="00CB5C9D"/>
    <w:rsid w:val="00CB5F09"/>
    <w:rsid w:val="00CB6393"/>
    <w:rsid w:val="00CC2997"/>
    <w:rsid w:val="00CC2A05"/>
    <w:rsid w:val="00CC2B79"/>
    <w:rsid w:val="00CC2DBD"/>
    <w:rsid w:val="00CC304D"/>
    <w:rsid w:val="00CC3E59"/>
    <w:rsid w:val="00CC710D"/>
    <w:rsid w:val="00CC73D7"/>
    <w:rsid w:val="00CD2E54"/>
    <w:rsid w:val="00CD5D13"/>
    <w:rsid w:val="00CD65DE"/>
    <w:rsid w:val="00CD69C9"/>
    <w:rsid w:val="00CD6D8C"/>
    <w:rsid w:val="00CD75E1"/>
    <w:rsid w:val="00CE03DE"/>
    <w:rsid w:val="00CE24E6"/>
    <w:rsid w:val="00CE2950"/>
    <w:rsid w:val="00CE43F5"/>
    <w:rsid w:val="00CE49C8"/>
    <w:rsid w:val="00CF2CD2"/>
    <w:rsid w:val="00CF46B4"/>
    <w:rsid w:val="00CF51C1"/>
    <w:rsid w:val="00CF5371"/>
    <w:rsid w:val="00CF630D"/>
    <w:rsid w:val="00CF6972"/>
    <w:rsid w:val="00D00AE9"/>
    <w:rsid w:val="00D00F17"/>
    <w:rsid w:val="00D016C9"/>
    <w:rsid w:val="00D02B72"/>
    <w:rsid w:val="00D02E4A"/>
    <w:rsid w:val="00D0323A"/>
    <w:rsid w:val="00D0340F"/>
    <w:rsid w:val="00D04A7D"/>
    <w:rsid w:val="00D0559F"/>
    <w:rsid w:val="00D064B5"/>
    <w:rsid w:val="00D077E9"/>
    <w:rsid w:val="00D10103"/>
    <w:rsid w:val="00D11970"/>
    <w:rsid w:val="00D12665"/>
    <w:rsid w:val="00D131B2"/>
    <w:rsid w:val="00D15FDE"/>
    <w:rsid w:val="00D166CE"/>
    <w:rsid w:val="00D2094A"/>
    <w:rsid w:val="00D235BF"/>
    <w:rsid w:val="00D2404A"/>
    <w:rsid w:val="00D25FB2"/>
    <w:rsid w:val="00D2669D"/>
    <w:rsid w:val="00D26725"/>
    <w:rsid w:val="00D268CA"/>
    <w:rsid w:val="00D26B4B"/>
    <w:rsid w:val="00D301FA"/>
    <w:rsid w:val="00D33AF0"/>
    <w:rsid w:val="00D36215"/>
    <w:rsid w:val="00D364DB"/>
    <w:rsid w:val="00D365FC"/>
    <w:rsid w:val="00D36F44"/>
    <w:rsid w:val="00D37C76"/>
    <w:rsid w:val="00D40249"/>
    <w:rsid w:val="00D41422"/>
    <w:rsid w:val="00D42CB7"/>
    <w:rsid w:val="00D4413B"/>
    <w:rsid w:val="00D44436"/>
    <w:rsid w:val="00D4595A"/>
    <w:rsid w:val="00D45B51"/>
    <w:rsid w:val="00D470DB"/>
    <w:rsid w:val="00D504D2"/>
    <w:rsid w:val="00D50DB2"/>
    <w:rsid w:val="00D5235C"/>
    <w:rsid w:val="00D5413D"/>
    <w:rsid w:val="00D561C2"/>
    <w:rsid w:val="00D56FC6"/>
    <w:rsid w:val="00D570A9"/>
    <w:rsid w:val="00D5735F"/>
    <w:rsid w:val="00D60E55"/>
    <w:rsid w:val="00D6183E"/>
    <w:rsid w:val="00D639F0"/>
    <w:rsid w:val="00D65F1D"/>
    <w:rsid w:val="00D673D6"/>
    <w:rsid w:val="00D67645"/>
    <w:rsid w:val="00D6764F"/>
    <w:rsid w:val="00D70C35"/>
    <w:rsid w:val="00D70D02"/>
    <w:rsid w:val="00D71BCB"/>
    <w:rsid w:val="00D72332"/>
    <w:rsid w:val="00D72DD8"/>
    <w:rsid w:val="00D74625"/>
    <w:rsid w:val="00D74FCE"/>
    <w:rsid w:val="00D75691"/>
    <w:rsid w:val="00D76537"/>
    <w:rsid w:val="00D770C7"/>
    <w:rsid w:val="00D8183B"/>
    <w:rsid w:val="00D85980"/>
    <w:rsid w:val="00D85BDC"/>
    <w:rsid w:val="00D86945"/>
    <w:rsid w:val="00D86C3A"/>
    <w:rsid w:val="00D90290"/>
    <w:rsid w:val="00D90AEF"/>
    <w:rsid w:val="00D91745"/>
    <w:rsid w:val="00D91CB7"/>
    <w:rsid w:val="00D93376"/>
    <w:rsid w:val="00D94E36"/>
    <w:rsid w:val="00D96174"/>
    <w:rsid w:val="00D97E8A"/>
    <w:rsid w:val="00DA4CA3"/>
    <w:rsid w:val="00DA53F4"/>
    <w:rsid w:val="00DA728A"/>
    <w:rsid w:val="00DB1B36"/>
    <w:rsid w:val="00DB4E3C"/>
    <w:rsid w:val="00DB4F0E"/>
    <w:rsid w:val="00DB538D"/>
    <w:rsid w:val="00DB6905"/>
    <w:rsid w:val="00DB6C8E"/>
    <w:rsid w:val="00DB70A3"/>
    <w:rsid w:val="00DB7E6B"/>
    <w:rsid w:val="00DC04A2"/>
    <w:rsid w:val="00DC11EF"/>
    <w:rsid w:val="00DC154D"/>
    <w:rsid w:val="00DC24EA"/>
    <w:rsid w:val="00DC2720"/>
    <w:rsid w:val="00DC2734"/>
    <w:rsid w:val="00DC3581"/>
    <w:rsid w:val="00DC706A"/>
    <w:rsid w:val="00DC794A"/>
    <w:rsid w:val="00DD136C"/>
    <w:rsid w:val="00DD152F"/>
    <w:rsid w:val="00DD317C"/>
    <w:rsid w:val="00DD4440"/>
    <w:rsid w:val="00DD45C2"/>
    <w:rsid w:val="00DD5851"/>
    <w:rsid w:val="00DD5EF9"/>
    <w:rsid w:val="00DD7177"/>
    <w:rsid w:val="00DD761B"/>
    <w:rsid w:val="00DE0FAA"/>
    <w:rsid w:val="00DE213F"/>
    <w:rsid w:val="00DE232C"/>
    <w:rsid w:val="00DE250E"/>
    <w:rsid w:val="00DE68D5"/>
    <w:rsid w:val="00DF027C"/>
    <w:rsid w:val="00DF0302"/>
    <w:rsid w:val="00DF1E61"/>
    <w:rsid w:val="00DF2A70"/>
    <w:rsid w:val="00DF333D"/>
    <w:rsid w:val="00E00A32"/>
    <w:rsid w:val="00E00A43"/>
    <w:rsid w:val="00E01016"/>
    <w:rsid w:val="00E013B4"/>
    <w:rsid w:val="00E013E8"/>
    <w:rsid w:val="00E0229F"/>
    <w:rsid w:val="00E0316C"/>
    <w:rsid w:val="00E031AB"/>
    <w:rsid w:val="00E0481A"/>
    <w:rsid w:val="00E078E7"/>
    <w:rsid w:val="00E11872"/>
    <w:rsid w:val="00E1207F"/>
    <w:rsid w:val="00E12D5F"/>
    <w:rsid w:val="00E1315C"/>
    <w:rsid w:val="00E15CEE"/>
    <w:rsid w:val="00E16B68"/>
    <w:rsid w:val="00E17664"/>
    <w:rsid w:val="00E20748"/>
    <w:rsid w:val="00E22ACD"/>
    <w:rsid w:val="00E2622D"/>
    <w:rsid w:val="00E32E16"/>
    <w:rsid w:val="00E33531"/>
    <w:rsid w:val="00E33E12"/>
    <w:rsid w:val="00E37327"/>
    <w:rsid w:val="00E41736"/>
    <w:rsid w:val="00E41E0A"/>
    <w:rsid w:val="00E41E9A"/>
    <w:rsid w:val="00E41FEC"/>
    <w:rsid w:val="00E42F3E"/>
    <w:rsid w:val="00E43267"/>
    <w:rsid w:val="00E46E6F"/>
    <w:rsid w:val="00E47654"/>
    <w:rsid w:val="00E503CD"/>
    <w:rsid w:val="00E5263E"/>
    <w:rsid w:val="00E52D13"/>
    <w:rsid w:val="00E53402"/>
    <w:rsid w:val="00E53862"/>
    <w:rsid w:val="00E53C58"/>
    <w:rsid w:val="00E5422A"/>
    <w:rsid w:val="00E544C4"/>
    <w:rsid w:val="00E57846"/>
    <w:rsid w:val="00E6089C"/>
    <w:rsid w:val="00E6106E"/>
    <w:rsid w:val="00E61848"/>
    <w:rsid w:val="00E620B0"/>
    <w:rsid w:val="00E633BA"/>
    <w:rsid w:val="00E65476"/>
    <w:rsid w:val="00E668C6"/>
    <w:rsid w:val="00E66983"/>
    <w:rsid w:val="00E672E5"/>
    <w:rsid w:val="00E67AC5"/>
    <w:rsid w:val="00E71238"/>
    <w:rsid w:val="00E7290C"/>
    <w:rsid w:val="00E7295C"/>
    <w:rsid w:val="00E7424C"/>
    <w:rsid w:val="00E752AB"/>
    <w:rsid w:val="00E76FF7"/>
    <w:rsid w:val="00E77EA1"/>
    <w:rsid w:val="00E801AB"/>
    <w:rsid w:val="00E81B40"/>
    <w:rsid w:val="00E81F30"/>
    <w:rsid w:val="00E82460"/>
    <w:rsid w:val="00E82811"/>
    <w:rsid w:val="00E8484A"/>
    <w:rsid w:val="00E873E6"/>
    <w:rsid w:val="00E92068"/>
    <w:rsid w:val="00E9384F"/>
    <w:rsid w:val="00E94CCA"/>
    <w:rsid w:val="00E96B79"/>
    <w:rsid w:val="00EA0D77"/>
    <w:rsid w:val="00EA2D76"/>
    <w:rsid w:val="00EA51EF"/>
    <w:rsid w:val="00EA59CB"/>
    <w:rsid w:val="00EA62FD"/>
    <w:rsid w:val="00EA69BC"/>
    <w:rsid w:val="00EA71A1"/>
    <w:rsid w:val="00EA7B02"/>
    <w:rsid w:val="00EB008C"/>
    <w:rsid w:val="00EB029D"/>
    <w:rsid w:val="00EB0A48"/>
    <w:rsid w:val="00EB0D4D"/>
    <w:rsid w:val="00EB335F"/>
    <w:rsid w:val="00EB3BE7"/>
    <w:rsid w:val="00EB3D11"/>
    <w:rsid w:val="00EB669A"/>
    <w:rsid w:val="00EB6E27"/>
    <w:rsid w:val="00EC2556"/>
    <w:rsid w:val="00EC77D2"/>
    <w:rsid w:val="00ED0DB7"/>
    <w:rsid w:val="00ED18D6"/>
    <w:rsid w:val="00ED663C"/>
    <w:rsid w:val="00EE14F0"/>
    <w:rsid w:val="00EE29BE"/>
    <w:rsid w:val="00EE4FD1"/>
    <w:rsid w:val="00EE5BF5"/>
    <w:rsid w:val="00EE6745"/>
    <w:rsid w:val="00EF01A2"/>
    <w:rsid w:val="00EF34FE"/>
    <w:rsid w:val="00EF4A0F"/>
    <w:rsid w:val="00EF555B"/>
    <w:rsid w:val="00EF66BE"/>
    <w:rsid w:val="00EF72F3"/>
    <w:rsid w:val="00EF7A83"/>
    <w:rsid w:val="00F006C7"/>
    <w:rsid w:val="00F01F52"/>
    <w:rsid w:val="00F02102"/>
    <w:rsid w:val="00F0232B"/>
    <w:rsid w:val="00F02651"/>
    <w:rsid w:val="00F02689"/>
    <w:rsid w:val="00F027BB"/>
    <w:rsid w:val="00F03451"/>
    <w:rsid w:val="00F03FE9"/>
    <w:rsid w:val="00F051ED"/>
    <w:rsid w:val="00F0566B"/>
    <w:rsid w:val="00F078F0"/>
    <w:rsid w:val="00F1107A"/>
    <w:rsid w:val="00F11DCF"/>
    <w:rsid w:val="00F12AC8"/>
    <w:rsid w:val="00F162EA"/>
    <w:rsid w:val="00F20182"/>
    <w:rsid w:val="00F214C2"/>
    <w:rsid w:val="00F2200E"/>
    <w:rsid w:val="00F24053"/>
    <w:rsid w:val="00F24363"/>
    <w:rsid w:val="00F243EE"/>
    <w:rsid w:val="00F25A57"/>
    <w:rsid w:val="00F30245"/>
    <w:rsid w:val="00F3068B"/>
    <w:rsid w:val="00F32DE1"/>
    <w:rsid w:val="00F3604C"/>
    <w:rsid w:val="00F362D9"/>
    <w:rsid w:val="00F37BDF"/>
    <w:rsid w:val="00F4303A"/>
    <w:rsid w:val="00F470B4"/>
    <w:rsid w:val="00F50D40"/>
    <w:rsid w:val="00F50EFB"/>
    <w:rsid w:val="00F52D27"/>
    <w:rsid w:val="00F53502"/>
    <w:rsid w:val="00F540D3"/>
    <w:rsid w:val="00F54842"/>
    <w:rsid w:val="00F54AAC"/>
    <w:rsid w:val="00F55095"/>
    <w:rsid w:val="00F553D7"/>
    <w:rsid w:val="00F57840"/>
    <w:rsid w:val="00F60382"/>
    <w:rsid w:val="00F615CD"/>
    <w:rsid w:val="00F624D9"/>
    <w:rsid w:val="00F63AC1"/>
    <w:rsid w:val="00F64653"/>
    <w:rsid w:val="00F650B9"/>
    <w:rsid w:val="00F67C5D"/>
    <w:rsid w:val="00F67E1A"/>
    <w:rsid w:val="00F71F3F"/>
    <w:rsid w:val="00F72577"/>
    <w:rsid w:val="00F7552D"/>
    <w:rsid w:val="00F80240"/>
    <w:rsid w:val="00F809D2"/>
    <w:rsid w:val="00F821CB"/>
    <w:rsid w:val="00F82204"/>
    <w:rsid w:val="00F82550"/>
    <w:rsid w:val="00F82A53"/>
    <w:rsid w:val="00F82E46"/>
    <w:rsid w:val="00F83527"/>
    <w:rsid w:val="00F84C0B"/>
    <w:rsid w:val="00F86B66"/>
    <w:rsid w:val="00F87528"/>
    <w:rsid w:val="00F910C8"/>
    <w:rsid w:val="00F917A4"/>
    <w:rsid w:val="00F91940"/>
    <w:rsid w:val="00F93EB3"/>
    <w:rsid w:val="00F94696"/>
    <w:rsid w:val="00F94B11"/>
    <w:rsid w:val="00F955BC"/>
    <w:rsid w:val="00FA15CB"/>
    <w:rsid w:val="00FA2347"/>
    <w:rsid w:val="00FA2AE4"/>
    <w:rsid w:val="00FA2E1D"/>
    <w:rsid w:val="00FA4257"/>
    <w:rsid w:val="00FA797F"/>
    <w:rsid w:val="00FB0ED7"/>
    <w:rsid w:val="00FB15E7"/>
    <w:rsid w:val="00FB268A"/>
    <w:rsid w:val="00FB2B19"/>
    <w:rsid w:val="00FB4C6B"/>
    <w:rsid w:val="00FB5197"/>
    <w:rsid w:val="00FB541B"/>
    <w:rsid w:val="00FB635A"/>
    <w:rsid w:val="00FB7B0E"/>
    <w:rsid w:val="00FC076E"/>
    <w:rsid w:val="00FC0934"/>
    <w:rsid w:val="00FC1301"/>
    <w:rsid w:val="00FC193E"/>
    <w:rsid w:val="00FC1D17"/>
    <w:rsid w:val="00FC3803"/>
    <w:rsid w:val="00FC3F68"/>
    <w:rsid w:val="00FC4527"/>
    <w:rsid w:val="00FC5CBE"/>
    <w:rsid w:val="00FC6345"/>
    <w:rsid w:val="00FC73A8"/>
    <w:rsid w:val="00FD0521"/>
    <w:rsid w:val="00FD36A7"/>
    <w:rsid w:val="00FD583F"/>
    <w:rsid w:val="00FD7488"/>
    <w:rsid w:val="00FD796E"/>
    <w:rsid w:val="00FE092C"/>
    <w:rsid w:val="00FE1495"/>
    <w:rsid w:val="00FE346A"/>
    <w:rsid w:val="00FE37E6"/>
    <w:rsid w:val="00FE5AC6"/>
    <w:rsid w:val="00FE5B45"/>
    <w:rsid w:val="00FE61A1"/>
    <w:rsid w:val="00FE73E3"/>
    <w:rsid w:val="00FF0479"/>
    <w:rsid w:val="00FF092B"/>
    <w:rsid w:val="00FF16B4"/>
    <w:rsid w:val="00FF17B6"/>
    <w:rsid w:val="00FF4E54"/>
    <w:rsid w:val="00FF635A"/>
    <w:rsid w:val="00FF7DBB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DF673A0"/>
  <w15:docId w15:val="{0FB35CDB-8F16-4642-8FE4-D93AC03AF9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iPriority="1" w:unhideWhenUsed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next w:val="Heading2"/>
    <w:link w:val="Heading1Char"/>
    <w:uiPriority w:val="9"/>
    <w:qFormat/>
    <w:rsid w:val="00CB6393"/>
    <w:pPr>
      <w:keepNext/>
      <w:numPr>
        <w:numId w:val="4"/>
      </w:numPr>
      <w:spacing w:before="240" w:after="200"/>
      <w:ind w:left="360"/>
      <w:outlineLvl w:val="0"/>
    </w:pPr>
    <w:rPr>
      <w:rFonts w:asciiTheme="majorHAnsi" w:eastAsiaTheme="majorEastAsia" w:hAnsiTheme="majorHAnsi" w:cstheme="majorBidi"/>
      <w:noProof/>
      <w:color w:val="061F57" w:themeColor="text2" w:themeShade="BF"/>
      <w:kern w:val="28"/>
      <w:sz w:val="52"/>
      <w:szCs w:val="32"/>
      <w:lang w:bidi="es-ES"/>
    </w:rPr>
  </w:style>
  <w:style w:type="paragraph" w:styleId="Heading2">
    <w:name w:val="heading 2"/>
    <w:next w:val="Contenido"/>
    <w:link w:val="Heading2Char"/>
    <w:autoRedefine/>
    <w:uiPriority w:val="4"/>
    <w:qFormat/>
    <w:rsid w:val="00E20748"/>
    <w:pPr>
      <w:numPr>
        <w:ilvl w:val="1"/>
        <w:numId w:val="4"/>
      </w:numPr>
      <w:outlineLvl w:val="1"/>
    </w:pPr>
    <w:rPr>
      <w:rFonts w:eastAsiaTheme="minorEastAsia"/>
      <w:b/>
      <w:noProof/>
      <w:color w:val="082A75" w:themeColor="text2"/>
      <w:sz w:val="28"/>
      <w:szCs w:val="22"/>
      <w:lang w:bidi="es-ES"/>
    </w:rPr>
  </w:style>
  <w:style w:type="paragraph" w:styleId="Heading3">
    <w:name w:val="heading 3"/>
    <w:basedOn w:val="Heading2"/>
    <w:next w:val="Contenido"/>
    <w:link w:val="Heading3Char"/>
    <w:autoRedefine/>
    <w:uiPriority w:val="5"/>
    <w:unhideWhenUsed/>
    <w:qFormat/>
    <w:rsid w:val="00F50D40"/>
    <w:pPr>
      <w:numPr>
        <w:ilvl w:val="2"/>
      </w:numPr>
      <w:outlineLvl w:val="2"/>
    </w:pPr>
    <w:rPr>
      <w:b w:val="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link w:val="TitleChar"/>
    <w:uiPriority w:val="1"/>
    <w:qFormat/>
    <w:rsid w:val="00117EA1"/>
    <w:pPr>
      <w:spacing w:line="240" w:lineRule="auto"/>
    </w:pPr>
    <w:rPr>
      <w:rFonts w:asciiTheme="majorHAnsi" w:eastAsiaTheme="majorEastAsia" w:hAnsiTheme="majorHAnsi" w:cstheme="majorBidi"/>
      <w:b/>
      <w:bCs/>
      <w:color w:val="082A75" w:themeColor="text2"/>
      <w:sz w:val="56"/>
      <w:szCs w:val="52"/>
      <w:lang w:bidi="es-ES"/>
    </w:rPr>
  </w:style>
  <w:style w:type="character" w:customStyle="1" w:styleId="TitleChar">
    <w:name w:val="Title Char"/>
    <w:basedOn w:val="DefaultParagraphFont"/>
    <w:link w:val="Title"/>
    <w:uiPriority w:val="1"/>
    <w:rsid w:val="00117EA1"/>
    <w:rPr>
      <w:rFonts w:asciiTheme="majorHAnsi" w:eastAsiaTheme="majorEastAsia" w:hAnsiTheme="majorHAnsi" w:cstheme="majorBidi"/>
      <w:b/>
      <w:bCs/>
      <w:color w:val="082A75" w:themeColor="text2"/>
      <w:sz w:val="56"/>
      <w:szCs w:val="52"/>
      <w:lang w:bidi="es-ES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CB6393"/>
    <w:rPr>
      <w:rFonts w:asciiTheme="majorHAnsi" w:eastAsiaTheme="majorEastAsia" w:hAnsiTheme="majorHAnsi" w:cstheme="majorBidi"/>
      <w:b/>
      <w:noProof/>
      <w:color w:val="061F57" w:themeColor="text2" w:themeShade="BF"/>
      <w:kern w:val="28"/>
      <w:sz w:val="52"/>
      <w:szCs w:val="32"/>
      <w:lang w:bidi="es-ES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E20748"/>
    <w:rPr>
      <w:rFonts w:eastAsiaTheme="minorEastAsia"/>
      <w:b/>
      <w:noProof/>
      <w:color w:val="082A75" w:themeColor="text2"/>
      <w:sz w:val="28"/>
      <w:szCs w:val="22"/>
      <w:lang w:bidi="es-ES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117EA1"/>
    <w:rPr>
      <w:b w:val="0"/>
      <w:sz w:val="22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DefaultParagraphFont"/>
    <w:link w:val="Contenido"/>
    <w:rsid w:val="00117EA1"/>
    <w:rPr>
      <w:rFonts w:eastAsiaTheme="minorEastAsia"/>
      <w:color w:val="082A75" w:themeColor="text2"/>
      <w:sz w:val="22"/>
      <w:szCs w:val="22"/>
    </w:rPr>
  </w:style>
  <w:style w:type="character" w:customStyle="1" w:styleId="Carcterdetextodestacado">
    <w:name w:val="Carácter de texto destacado"/>
    <w:basedOn w:val="DefaultParagraphFont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NoSpacing">
    <w:name w:val="No Spacing"/>
    <w:link w:val="NoSpacingChar"/>
    <w:uiPriority w:val="1"/>
    <w:qFormat/>
    <w:rsid w:val="00D00AE9"/>
    <w:pPr>
      <w:spacing w:after="0" w:line="240" w:lineRule="auto"/>
    </w:pPr>
    <w:rPr>
      <w:rFonts w:eastAsiaTheme="minorEastAsia"/>
      <w:sz w:val="22"/>
      <w:szCs w:val="22"/>
      <w:lang w:eastAsia="es-ES"/>
    </w:rPr>
  </w:style>
  <w:style w:type="character" w:customStyle="1" w:styleId="NoSpacingChar">
    <w:name w:val="No Spacing Char"/>
    <w:basedOn w:val="DefaultParagraphFont"/>
    <w:link w:val="NoSpacing"/>
    <w:uiPriority w:val="1"/>
    <w:rsid w:val="00D00AE9"/>
    <w:rPr>
      <w:rFonts w:eastAsiaTheme="minorEastAsia"/>
      <w:sz w:val="22"/>
      <w:szCs w:val="22"/>
      <w:lang w:eastAsia="es-ES"/>
    </w:rPr>
  </w:style>
  <w:style w:type="paragraph" w:styleId="TOCHeading">
    <w:name w:val="TOC Heading"/>
    <w:basedOn w:val="Heading1"/>
    <w:next w:val="Normal"/>
    <w:uiPriority w:val="39"/>
    <w:unhideWhenUsed/>
    <w:qFormat/>
    <w:rsid w:val="006D592D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  <w:lang w:eastAsia="es-ES"/>
    </w:rPr>
  </w:style>
  <w:style w:type="paragraph" w:styleId="TOC1">
    <w:name w:val="toc 1"/>
    <w:basedOn w:val="Normal"/>
    <w:next w:val="Normal"/>
    <w:autoRedefine/>
    <w:uiPriority w:val="39"/>
    <w:unhideWhenUsed/>
    <w:rsid w:val="006D592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D592D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6D592D"/>
    <w:rPr>
      <w:color w:val="3592C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23C1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5"/>
    <w:rsid w:val="00F50D40"/>
    <w:rPr>
      <w:rFonts w:eastAsiaTheme="minorEastAsia"/>
      <w:noProof/>
      <w:color w:val="082A75" w:themeColor="text2"/>
      <w:sz w:val="28"/>
      <w:szCs w:val="22"/>
      <w:lang w:bidi="es-ES"/>
    </w:rPr>
  </w:style>
  <w:style w:type="paragraph" w:styleId="ListParagraph">
    <w:name w:val="List Paragraph"/>
    <w:basedOn w:val="Normal"/>
    <w:uiPriority w:val="34"/>
    <w:unhideWhenUsed/>
    <w:qFormat/>
    <w:rsid w:val="001D334F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3A4C3A"/>
    <w:rPr>
      <w:color w:val="3592CF" w:themeColor="followed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043931"/>
  </w:style>
  <w:style w:type="paragraph" w:styleId="TOC3">
    <w:name w:val="toc 3"/>
    <w:basedOn w:val="Normal"/>
    <w:next w:val="Normal"/>
    <w:autoRedefine/>
    <w:uiPriority w:val="39"/>
    <w:unhideWhenUsed/>
    <w:rsid w:val="00DF0302"/>
    <w:pPr>
      <w:spacing w:after="100"/>
      <w:ind w:left="560"/>
    </w:pPr>
  </w:style>
  <w:style w:type="paragraph" w:customStyle="1" w:styleId="patata">
    <w:name w:val="patata"/>
    <w:basedOn w:val="Contenido"/>
    <w:link w:val="patataCar"/>
    <w:qFormat/>
    <w:rsid w:val="003215EF"/>
    <w:rPr>
      <w:lang w:bidi="es-ES"/>
    </w:rPr>
  </w:style>
  <w:style w:type="character" w:customStyle="1" w:styleId="patataCar">
    <w:name w:val="patata Car"/>
    <w:basedOn w:val="Carcterdecontenido"/>
    <w:link w:val="patata"/>
    <w:rsid w:val="003215EF"/>
    <w:rPr>
      <w:rFonts w:eastAsiaTheme="minorEastAsia"/>
      <w:color w:val="082A75" w:themeColor="text2"/>
      <w:sz w:val="22"/>
      <w:szCs w:val="22"/>
      <w:lang w:bidi="es-E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433DD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433DD"/>
    <w:rPr>
      <w:rFonts w:ascii="Consolas" w:eastAsiaTheme="minorEastAsia" w:hAnsi="Consolas"/>
      <w:b/>
      <w:color w:val="082A75" w:themeColor="text2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38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6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7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43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66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4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8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9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3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4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5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1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698818">
          <w:marLeft w:val="0"/>
          <w:marRight w:val="0"/>
          <w:marTop w:val="15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9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94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8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0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3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5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0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3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88346"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598383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86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4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3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4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0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3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2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9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6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1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2967">
              <w:marLeft w:val="0"/>
              <w:marRight w:val="0"/>
              <w:marTop w:val="0"/>
              <w:marBottom w:val="0"/>
              <w:divBdr>
                <w:top w:val="single" w:sz="6" w:space="0" w:color="D5D5D5"/>
                <w:left w:val="single" w:sz="6" w:space="0" w:color="D5D5D5"/>
                <w:bottom w:val="single" w:sz="6" w:space="0" w:color="D5D5D5"/>
                <w:right w:val="single" w:sz="6" w:space="0" w:color="D5D5D5"/>
              </w:divBdr>
              <w:divsChild>
                <w:div w:id="68015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551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5D5D5"/>
                        <w:left w:val="single" w:sz="6" w:space="0" w:color="D5D5D5"/>
                        <w:bottom w:val="single" w:sz="6" w:space="0" w:color="D5D5D5"/>
                        <w:right w:val="single" w:sz="6" w:space="0" w:color="D5D5D5"/>
                      </w:divBdr>
                      <w:divsChild>
                        <w:div w:id="122895682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6823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503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4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2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38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120830">
              <w:marLeft w:val="0"/>
              <w:marRight w:val="0"/>
              <w:marTop w:val="0"/>
              <w:marBottom w:val="0"/>
              <w:divBdr>
                <w:top w:val="single" w:sz="6" w:space="0" w:color="D5D5D5"/>
                <w:left w:val="single" w:sz="6" w:space="0" w:color="D5D5D5"/>
                <w:bottom w:val="single" w:sz="6" w:space="0" w:color="D5D5D5"/>
                <w:right w:val="single" w:sz="6" w:space="0" w:color="D5D5D5"/>
              </w:divBdr>
              <w:divsChild>
                <w:div w:id="113194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503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5D5D5"/>
                        <w:left w:val="single" w:sz="6" w:space="0" w:color="D5D5D5"/>
                        <w:bottom w:val="single" w:sz="6" w:space="0" w:color="D5D5D5"/>
                        <w:right w:val="single" w:sz="6" w:space="0" w:color="D5D5D5"/>
                      </w:divBdr>
                      <w:divsChild>
                        <w:div w:id="2105884250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93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792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5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6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8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9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4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4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1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2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2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4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6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1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8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1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5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4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4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2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0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7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9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6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37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2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4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9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9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7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1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2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7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8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6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6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2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6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0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7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7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6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3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95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2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3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5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4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6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1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93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4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9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7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4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8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2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3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0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3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54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9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0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2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7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4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6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0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6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6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83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6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35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5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5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6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5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6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6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0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1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8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2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45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2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7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6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90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9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3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2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2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33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507348">
          <w:marLeft w:val="0"/>
          <w:marRight w:val="0"/>
          <w:marTop w:val="15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8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8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4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0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7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56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2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docs.oracle.com/javase/8/docs/api/java/lang/Runnable.html" TargetMode="External"/><Relationship Id="rId18" Type="http://schemas.openxmlformats.org/officeDocument/2006/relationships/hyperlink" Target="https://docs.oracle.com/javase/7/docs/api/java/util/concurrent/CopyOnWriteArrayList.html" TargetMode="External"/><Relationship Id="rId26" Type="http://schemas.openxmlformats.org/officeDocument/2006/relationships/glossaryDocument" Target="glossary/document.xml"/><Relationship Id="rId3" Type="http://schemas.openxmlformats.org/officeDocument/2006/relationships/styles" Target="styles.xml"/><Relationship Id="rId21" Type="http://schemas.openxmlformats.org/officeDocument/2006/relationships/hyperlink" Target="https://keepcoding.io/blog/que-es-condicion-de-carrera-programacion/" TargetMode="External"/><Relationship Id="rId7" Type="http://schemas.openxmlformats.org/officeDocument/2006/relationships/endnotes" Target="endnotes.xml"/><Relationship Id="rId12" Type="http://schemas.openxmlformats.org/officeDocument/2006/relationships/hyperlink" Target="https://docs.oracle.com/javase/tutorial/essential/concurrency/runthread.html" TargetMode="External"/><Relationship Id="rId17" Type="http://schemas.openxmlformats.org/officeDocument/2006/relationships/hyperlink" Target="https://docs.oracle.com/javase/7/docs/api/java/util/concurrent/Semaphore.html" TargetMode="Externa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docs.oracle.com/javase/7/docs/api/java/util/concurrent/ExecutorService.html" TargetMode="External"/><Relationship Id="rId20" Type="http://schemas.openxmlformats.org/officeDocument/2006/relationships/hyperlink" Target="https://en.wikipedia.org/wiki/Data_dependency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ocs.oracle.com/javase/7/docs/api/java/lang/Thread.html" TargetMode="External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docs.oracle.com/javase/7/docs/api/java/util/TimerTask.html" TargetMode="External"/><Relationship Id="rId23" Type="http://schemas.openxmlformats.org/officeDocument/2006/relationships/header" Target="header1.xml"/><Relationship Id="rId10" Type="http://schemas.openxmlformats.org/officeDocument/2006/relationships/hyperlink" Target="https://codigofacilito.com/articulos/threads-procesos" TargetMode="External"/><Relationship Id="rId19" Type="http://schemas.openxmlformats.org/officeDocument/2006/relationships/hyperlink" Target="https://docs.oracle.com/javase/tutorial/essential/concurrency/join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codigofacilito.com/articulos/threads-procesos" TargetMode="External"/><Relationship Id="rId14" Type="http://schemas.openxmlformats.org/officeDocument/2006/relationships/hyperlink" Target="https://docs.oracle.com/javase/tutorial/essential/concurrency/runthread.html" TargetMode="External"/><Relationship Id="rId22" Type="http://schemas.openxmlformats.org/officeDocument/2006/relationships/hyperlink" Target="https://docs.oracle.com/javase/tutorial/essential/concurrency/guardmeth.html" TargetMode="External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drigo\AppData\Roaming\Microsoft\Templates\Informe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D057AEB65A1545A987F3B1F8BDED0C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4E3B90-6463-4F2E-AD65-8B3C9554352E}"/>
      </w:docPartPr>
      <w:docPartBody>
        <w:p w:rsidR="0075179B" w:rsidRDefault="00FE6D43">
          <w:pPr>
            <w:pStyle w:val="D057AEB65A1545A987F3B1F8BDED0CEA"/>
          </w:pPr>
          <w:r>
            <w:rPr>
              <w:noProof/>
              <w:lang w:bidi="es-ES"/>
            </w:rPr>
            <w:t>NOMBRE DE LA COMPAÑÍA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EAE"/>
    <w:rsid w:val="00093A45"/>
    <w:rsid w:val="000954F8"/>
    <w:rsid w:val="000E0479"/>
    <w:rsid w:val="001872EE"/>
    <w:rsid w:val="001B4F28"/>
    <w:rsid w:val="001D738A"/>
    <w:rsid w:val="001E3ACB"/>
    <w:rsid w:val="0025209A"/>
    <w:rsid w:val="002562BA"/>
    <w:rsid w:val="0026567B"/>
    <w:rsid w:val="00272D67"/>
    <w:rsid w:val="002D7347"/>
    <w:rsid w:val="002E3685"/>
    <w:rsid w:val="003343A4"/>
    <w:rsid w:val="00364C40"/>
    <w:rsid w:val="00397E6E"/>
    <w:rsid w:val="00434F07"/>
    <w:rsid w:val="004931A6"/>
    <w:rsid w:val="005029A0"/>
    <w:rsid w:val="00515100"/>
    <w:rsid w:val="005B5DA7"/>
    <w:rsid w:val="005C2206"/>
    <w:rsid w:val="005C6655"/>
    <w:rsid w:val="005C7DEC"/>
    <w:rsid w:val="006012A3"/>
    <w:rsid w:val="006043B3"/>
    <w:rsid w:val="006438CE"/>
    <w:rsid w:val="006473F9"/>
    <w:rsid w:val="0075179B"/>
    <w:rsid w:val="00753244"/>
    <w:rsid w:val="0083387E"/>
    <w:rsid w:val="00862118"/>
    <w:rsid w:val="008C1E5C"/>
    <w:rsid w:val="008C74A5"/>
    <w:rsid w:val="008D3933"/>
    <w:rsid w:val="0090402D"/>
    <w:rsid w:val="009305B9"/>
    <w:rsid w:val="009D72A7"/>
    <w:rsid w:val="009F3CBD"/>
    <w:rsid w:val="00A46481"/>
    <w:rsid w:val="00A75C58"/>
    <w:rsid w:val="00A83536"/>
    <w:rsid w:val="00A83D2F"/>
    <w:rsid w:val="00AA5740"/>
    <w:rsid w:val="00AD4E0D"/>
    <w:rsid w:val="00AD72B7"/>
    <w:rsid w:val="00AE1CCE"/>
    <w:rsid w:val="00B037F0"/>
    <w:rsid w:val="00B34F4D"/>
    <w:rsid w:val="00B71C28"/>
    <w:rsid w:val="00B90CE9"/>
    <w:rsid w:val="00BA582E"/>
    <w:rsid w:val="00BB61DD"/>
    <w:rsid w:val="00BE0AB5"/>
    <w:rsid w:val="00BF5CA1"/>
    <w:rsid w:val="00C63504"/>
    <w:rsid w:val="00CB1F95"/>
    <w:rsid w:val="00CD4B68"/>
    <w:rsid w:val="00CF2CD2"/>
    <w:rsid w:val="00D166CE"/>
    <w:rsid w:val="00D428AE"/>
    <w:rsid w:val="00D718F8"/>
    <w:rsid w:val="00E07010"/>
    <w:rsid w:val="00E44EAE"/>
    <w:rsid w:val="00E503CD"/>
    <w:rsid w:val="00E50FAB"/>
    <w:rsid w:val="00E566D6"/>
    <w:rsid w:val="00E6011E"/>
    <w:rsid w:val="00E746B7"/>
    <w:rsid w:val="00EF4A0F"/>
    <w:rsid w:val="00F362D9"/>
    <w:rsid w:val="00F52FFB"/>
    <w:rsid w:val="00F63942"/>
    <w:rsid w:val="00F90412"/>
    <w:rsid w:val="00FE56D9"/>
    <w:rsid w:val="00FE6D43"/>
    <w:rsid w:val="00FF0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ES" w:eastAsia="es-E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0E2841" w:themeColor="text2"/>
      <w:spacing w:val="20"/>
      <w:kern w:val="0"/>
      <w:sz w:val="32"/>
      <w:lang w:eastAsia="en-US"/>
      <w14:ligatures w14:val="none"/>
    </w:rPr>
  </w:style>
  <w:style w:type="character" w:customStyle="1" w:styleId="SubtitleChar">
    <w:name w:val="Subtitle Char"/>
    <w:basedOn w:val="DefaultParagraphFont"/>
    <w:link w:val="Subtitle"/>
    <w:uiPriority w:val="2"/>
    <w:rPr>
      <w:caps/>
      <w:color w:val="0E2841" w:themeColor="text2"/>
      <w:spacing w:val="20"/>
      <w:kern w:val="0"/>
      <w:sz w:val="32"/>
      <w:lang w:eastAsia="en-US"/>
      <w14:ligatures w14:val="none"/>
    </w:rPr>
  </w:style>
  <w:style w:type="paragraph" w:customStyle="1" w:styleId="D057AEB65A1545A987F3B1F8BDED0CEA">
    <w:name w:val="D057AEB65A1545A987F3B1F8BDED0CE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sta</b:Tag>
    <b:SourceType>InternetSite</b:SourceType>
    <b:Guid>{FFA19658-A3C3-4C65-BF4F-AF83F815F5FF}</b:Guid>
    <b:Author>
      <b:Author>
        <b:NameList>
          <b:Person>
            <b:Last>stackoverflow</b:Last>
          </b:Person>
        </b:NameList>
      </b:Author>
    </b:Author>
    <b:Title>pgadmin4 unable to connect to server</b:Title>
    <b:URL>https://stackoverflow.com/questions/66983466/pgadmin4-unable-to-connect-to-server-fatal-password-authentication-failed-for-u</b:URL>
    <b:RefOrder>2</b:RefOrder>
  </b:Source>
  <b:Source>
    <b:Tag>com</b:Tag>
    <b:SourceType>InternetSite</b:SourceType>
    <b:Guid>{003B6537-5173-423A-8CC1-482334305B58}</b:Guid>
    <b:Author>
      <b:Author>
        <b:NameList>
          <b:Person>
            <b:Last>computingforgeeks</b:Last>
          </b:Person>
        </b:NameList>
      </b:Author>
    </b:Author>
    <b:Title>Installing pgAdmin 4 on Ubuntu 22.04</b:Title>
    <b:URL>https://computingforgeeks.com/how-to-install-pgadmin-4-on-ubuntu/</b:URL>
    <b:RefOrder>1</b:RefOrder>
  </b:Source>
</b:Sources>
</file>

<file path=customXml/itemProps1.xml><?xml version="1.0" encoding="utf-8"?>
<ds:datastoreItem xmlns:ds="http://schemas.openxmlformats.org/officeDocument/2006/customXml" ds:itemID="{B0AEE077-8416-4396-89AB-F83090B3DC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.dotx</Template>
  <TotalTime>72</TotalTime>
  <Pages>5</Pages>
  <Words>1181</Words>
  <Characters>6736</Characters>
  <Application>Microsoft Office Word</Application>
  <DocSecurity>0</DocSecurity>
  <Lines>56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Rodrigo</dc:creator>
  <cp:keywords/>
  <cp:lastModifiedBy>Rodrigo Tapiador Cano</cp:lastModifiedBy>
  <cp:revision>12</cp:revision>
  <cp:lastPrinted>2025-02-11T13:01:00Z</cp:lastPrinted>
  <dcterms:created xsi:type="dcterms:W3CDTF">2025-02-11T10:51:00Z</dcterms:created>
  <dcterms:modified xsi:type="dcterms:W3CDTF">2025-02-28T21:46:00Z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