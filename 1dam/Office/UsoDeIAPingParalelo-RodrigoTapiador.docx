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DED17" w14:textId="7E948730" w:rsidR="00D077E9" w:rsidRDefault="00AB02A7" w:rsidP="00D70D02">
      <w:pPr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2" behindDoc="1" locked="0" layoutInCell="1" allowOverlap="1" wp14:anchorId="28E511E1" wp14:editId="48B177AD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3C3B9" id="Rectángulo 3" o:spid="_x0000_s1026" alt="rectángulo blanco para texto en portada" style="position:absolute;margin-left:-15.95pt;margin-top:73.85pt;width:310.15pt;height:681.65pt;z-index:-2516582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928"/>
      </w:tblGrid>
      <w:tr w:rsidR="00D077E9" w14:paraId="7CC8027D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DFD4A39" w14:textId="4249D0EB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8ED5420" wp14:editId="5037B6E3">
                      <wp:extent cx="3764280" cy="705679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64280" cy="70567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9E8A995" w14:textId="4B83018C" w:rsidR="00472563" w:rsidRPr="00137C36" w:rsidRDefault="00472563" w:rsidP="007D6929">
                                  <w:pPr>
                                    <w:pStyle w:val="Title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Tema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8ED542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96.4pt;height:55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" filled="f" stroked="f" strokeweight=".5pt">
                      <v:textbox>
                        <w:txbxContent>
                          <w:p w14:paraId="39E8A995" w14:textId="4B83018C" w:rsidR="00472563" w:rsidRPr="00137C36" w:rsidRDefault="00472563" w:rsidP="007D6929">
                            <w:pPr>
                              <w:pStyle w:val="Title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Tema 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9152F65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30D5B2A" wp14:editId="226F2736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CD0CC52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4CFC2DAE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0147C95" w14:textId="23132663" w:rsidR="00D077E9" w:rsidRDefault="00282BD0" w:rsidP="00AB02A7">
            <w:pPr>
              <w:rPr>
                <w:noProof/>
              </w:rPr>
            </w:pPr>
            <w:bookmarkStart w:id="0" w:name="_Hlk150696860"/>
            <w:bookmarkEnd w:id="0"/>
            <w:r>
              <w:rPr>
                <w:noProof/>
                <w:lang w:bidi="es-ES"/>
              </w:rPr>
              <w:drawing>
                <wp:anchor distT="0" distB="0" distL="114300" distR="114300" simplePos="0" relativeHeight="251658240" behindDoc="1" locked="0" layoutInCell="1" allowOverlap="1" wp14:anchorId="2669F455" wp14:editId="66437C5E">
                  <wp:simplePos x="0" y="0"/>
                  <wp:positionH relativeFrom="page">
                    <wp:posOffset>-592648</wp:posOffset>
                  </wp:positionH>
                  <wp:positionV relativeFrom="page">
                    <wp:posOffset>-2375535</wp:posOffset>
                  </wp:positionV>
                  <wp:extent cx="8717503" cy="6728823"/>
                  <wp:effectExtent l="0" t="0" r="7620" b="0"/>
                  <wp:wrapNone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17503" cy="672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077E9" w14:paraId="1A61EE9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17145FB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1D400B00" wp14:editId="3CF2C44F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71F177D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71965285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EE8BC31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31887D31" w14:textId="3340D22E" w:rsidR="00D077E9" w:rsidRDefault="00000000" w:rsidP="00AB02A7">
            <w:pPr>
              <w:rPr>
                <w:noProof/>
              </w:rPr>
            </w:pPr>
            <w:sdt>
              <w:sdtPr>
                <w:rPr>
                  <w:noProof/>
                </w:rPr>
                <w:id w:val="-1740469667"/>
                <w:placeholder>
                  <w:docPart w:val="D057AEB65A1545A987F3B1F8BDED0CEA"/>
                </w:placeholder>
                <w15:appearance w15:val="hidden"/>
              </w:sdtPr>
              <w:sdtContent>
                <w:r w:rsidR="00176843">
                  <w:rPr>
                    <w:noProof/>
                  </w:rPr>
                  <w:t>Programación de servicios y procesos</w:t>
                </w:r>
                <w:r w:rsidR="005F7B89">
                  <w:rPr>
                    <w:noProof/>
                  </w:rPr>
                  <w:t xml:space="preserve"> </w:t>
                </w:r>
                <w:r w:rsidR="00A639DC">
                  <w:rPr>
                    <w:noProof/>
                  </w:rPr>
                  <w:t>2</w:t>
                </w:r>
                <w:r w:rsidR="005F7B89">
                  <w:rPr>
                    <w:noProof/>
                  </w:rPr>
                  <w:t>ºDAM</w:t>
                </w:r>
              </w:sdtContent>
            </w:sdt>
          </w:p>
          <w:p w14:paraId="5C378F06" w14:textId="77777777" w:rsidR="00D077E9" w:rsidRDefault="005F7B8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w:t>Rodrigo Tapiador Cano</w:t>
            </w:r>
          </w:p>
          <w:p w14:paraId="5A76CB4B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5D995C5D" w14:textId="2287DB5D" w:rsidR="007D588A" w:rsidRDefault="00AB02A7" w:rsidP="007D588A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4861E536" wp14:editId="6EA332A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635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D2104B" id="Rectángulo 2" o:spid="_x0000_s1026" alt="rectángulo de color" style="position:absolute;margin-left:-58.7pt;margin-top:525pt;width:611.1pt;height:316.5pt;z-index:-25165823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</w:p>
    <w:p w14:paraId="33DD6510" w14:textId="77777777" w:rsidR="003F2F92" w:rsidRDefault="007D588A" w:rsidP="00924EE0">
      <w:pPr>
        <w:spacing w:after="200"/>
        <w:rPr>
          <w:noProof/>
        </w:rPr>
      </w:pPr>
      <w:r>
        <w:rPr>
          <w:noProof/>
        </w:rPr>
        <w:br w:type="page"/>
      </w:r>
      <w:r w:rsidR="00924EE0">
        <w:rPr>
          <w:noProof/>
        </w:rPr>
        <w:fldChar w:fldCharType="begin"/>
      </w:r>
      <w:r w:rsidR="00924EE0">
        <w:rPr>
          <w:noProof/>
        </w:rPr>
        <w:instrText xml:space="preserve"> TOC \o "1-2" \h \z \u </w:instrText>
      </w:r>
      <w:r w:rsidR="00924EE0">
        <w:rPr>
          <w:noProof/>
        </w:rPr>
        <w:fldChar w:fldCharType="separate"/>
      </w:r>
    </w:p>
    <w:p w14:paraId="4F7AE6C3" w14:textId="1DC75C4E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39" w:history="1">
        <w:r w:rsidRPr="00F77B0E">
          <w:rPr>
            <w:rStyle w:val="Hyperlink"/>
            <w:noProof/>
            <w:lang w:val="en-US" w:bidi="es-ES"/>
          </w:rPr>
          <w:t>1.1.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val="en-US" w:bidi="es-ES"/>
          </w:rPr>
          <w:t>Sistema Operativo Multitarea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8F39969" w14:textId="3130F588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40" w:history="1">
        <w:r w:rsidRPr="00F77B0E">
          <w:rPr>
            <w:rStyle w:val="Hyperlink"/>
            <w:noProof/>
            <w:lang w:val="en-US" w:bidi="es-ES"/>
          </w:rPr>
          <w:t>1.2.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val="en-US" w:bidi="es-ES"/>
          </w:rPr>
          <w:t>Lenguajes de Programación Compilados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451316D" w14:textId="74AC2983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41" w:history="1">
        <w:r w:rsidRPr="00F77B0E">
          <w:rPr>
            <w:rStyle w:val="Hyperlink"/>
            <w:noProof/>
            <w:lang w:val="en-US" w:bidi="es-ES"/>
          </w:rPr>
          <w:t>1.3.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val="en-US" w:bidi="es-ES"/>
          </w:rPr>
          <w:t>Identificador de Proceso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9E20C18" w14:textId="1934D8BE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42" w:history="1">
        <w:r w:rsidRPr="00F77B0E">
          <w:rPr>
            <w:rStyle w:val="Hyperlink"/>
            <w:noProof/>
            <w:lang w:val="en-US" w:bidi="es-ES"/>
          </w:rPr>
          <w:t>1.4.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val="en-US" w:bidi="es-ES"/>
          </w:rPr>
          <w:t>Procesamiento Distribuido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F6EB55" w14:textId="0BE030AF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43" w:history="1">
        <w:r w:rsidRPr="00F77B0E">
          <w:rPr>
            <w:rStyle w:val="Hyperlink"/>
            <w:noProof/>
            <w:lang w:bidi="es-ES"/>
          </w:rPr>
          <w:t>1.5.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bidi="es-ES"/>
          </w:rPr>
          <w:t>Planificador de Procesos del Sistema Operativo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AEE3F5" w14:textId="6657E793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44" w:history="1">
        <w:r w:rsidRPr="00F77B0E">
          <w:rPr>
            <w:rStyle w:val="Hyperlink"/>
            <w:noProof/>
            <w:lang w:bidi="es-ES"/>
          </w:rPr>
          <w:t>1.6.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bidi="es-ES"/>
          </w:rPr>
          <w:t>Estado de un Proceso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66C242A" w14:textId="3E9A4DFB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45" w:history="1">
        <w:r w:rsidRPr="00F77B0E">
          <w:rPr>
            <w:rStyle w:val="Hyperlink"/>
            <w:noProof/>
            <w:lang w:bidi="es-ES"/>
          </w:rPr>
          <w:t>1.7.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bidi="es-ES"/>
          </w:rPr>
          <w:t>Clase Runtime de 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DB44A42" w14:textId="7C2F68D4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46" w:history="1">
        <w:r w:rsidRPr="00F77B0E">
          <w:rPr>
            <w:rStyle w:val="Hyperlink"/>
            <w:noProof/>
            <w:lang w:bidi="es-ES"/>
          </w:rPr>
          <w:t>1.8.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bidi="es-ES"/>
          </w:rPr>
          <w:t>Método de la Clase Process de 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918823" w14:textId="3508382A" w:rsidR="003F2F92" w:rsidRDefault="003F2F92">
      <w:pPr>
        <w:pStyle w:val="TOC1"/>
        <w:tabs>
          <w:tab w:val="left" w:pos="56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47" w:history="1">
        <w:r w:rsidRPr="00F77B0E">
          <w:rPr>
            <w:rStyle w:val="Hyperlink"/>
            <w:noProof/>
            <w:lang w:bidi="es-ES"/>
          </w:rPr>
          <w:t>2.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bidi="es-ES"/>
          </w:rPr>
          <w:t>Actividades de Aplicación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2208F78" w14:textId="41E24133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48" w:history="1">
        <w:r w:rsidRPr="00F77B0E">
          <w:rPr>
            <w:rStyle w:val="Hyperlink"/>
            <w:bCs/>
            <w:noProof/>
            <w:lang w:val="en-US" w:bidi="es-ES"/>
          </w:rPr>
          <w:t>2.1.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bCs/>
            <w:noProof/>
            <w:lang w:val="en-US" w:bidi="es-ES"/>
          </w:rPr>
          <w:t>Diferencias entre Lenguajes de Programación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62C9FAC" w14:textId="3E75A73F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49" w:history="1">
        <w:r w:rsidRPr="00F77B0E">
          <w:rPr>
            <w:rStyle w:val="Hyperlink"/>
            <w:noProof/>
            <w:lang w:val="en-US" w:bidi="es-ES"/>
          </w:rPr>
          <w:t>2.2.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val="en-US" w:bidi="es-ES"/>
          </w:rPr>
          <w:t>Programa vs Proceso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F66259" w14:textId="3EC96AAF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50" w:history="1">
        <w:r w:rsidRPr="00F77B0E">
          <w:rPr>
            <w:rStyle w:val="Hyperlink"/>
            <w:noProof/>
            <w:lang w:val="en-US" w:bidi="es-ES"/>
          </w:rPr>
          <w:t>2.3.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val="en-US" w:bidi="es-ES"/>
          </w:rPr>
          <w:t>Programación Distribuida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F27F182" w14:textId="5C3321E9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51" w:history="1">
        <w:r w:rsidRPr="00F77B0E">
          <w:rPr>
            <w:rStyle w:val="Hyperlink"/>
            <w:noProof/>
            <w:lang w:val="en-US" w:bidi="es-ES"/>
          </w:rPr>
          <w:t>2.4.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val="en-US" w:bidi="es-ES"/>
          </w:rPr>
          <w:t>Ejecutar Procesos vs Bifurcación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A68E7C3" w14:textId="54F9A4E2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52" w:history="1">
        <w:r w:rsidRPr="00F77B0E">
          <w:rPr>
            <w:rStyle w:val="Hyperlink"/>
            <w:noProof/>
            <w:lang w:val="en-US" w:bidi="es-ES"/>
          </w:rPr>
          <w:t>2.5.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val="en-US" w:bidi="es-ES"/>
          </w:rPr>
          <w:t>Intercambio de Información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58FEE05" w14:textId="4C271132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53" w:history="1">
        <w:r w:rsidRPr="00F77B0E">
          <w:rPr>
            <w:rStyle w:val="Hyperlink"/>
            <w:noProof/>
            <w:lang w:val="en-US" w:bidi="es-ES"/>
          </w:rPr>
          <w:t>2.6.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val="en-US" w:bidi="es-ES"/>
          </w:rPr>
          <w:t>Sincronización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DAB08E9" w14:textId="4A5DCAA5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54" w:history="1">
        <w:r w:rsidRPr="00F77B0E">
          <w:rPr>
            <w:rStyle w:val="Hyperlink"/>
            <w:noProof/>
            <w:lang w:val="en-US" w:bidi="es-ES"/>
          </w:rPr>
          <w:t>2.7.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val="en-US" w:bidi="es-ES"/>
          </w:rPr>
          <w:t>Sincronización en Ordenadores Independientes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581BD57" w14:textId="61F03C45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55" w:history="1">
        <w:r w:rsidRPr="00F77B0E">
          <w:rPr>
            <w:rStyle w:val="Hyperlink"/>
            <w:noProof/>
            <w:lang w:val="en-US" w:bidi="es-ES"/>
          </w:rPr>
          <w:t>2.8.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val="en-US" w:bidi="es-ES"/>
          </w:rPr>
          <w:t>Consumo de Recursos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D49A59E" w14:textId="6A003DF1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56" w:history="1">
        <w:r w:rsidRPr="00F77B0E">
          <w:rPr>
            <w:rStyle w:val="Hyperlink"/>
            <w:noProof/>
            <w:lang w:bidi="es-ES"/>
          </w:rPr>
          <w:t>2.9.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bidi="es-ES"/>
          </w:rPr>
          <w:t>Planificador de Procesos del Sistema Operativo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D6397A2" w14:textId="2E91226B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57" w:history="1">
        <w:r w:rsidRPr="00F77B0E">
          <w:rPr>
            <w:rStyle w:val="Hyperlink"/>
            <w:noProof/>
            <w:lang w:bidi="es-ES"/>
          </w:rPr>
          <w:t>2.10.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bidi="es-ES"/>
          </w:rPr>
          <w:t>Diseño de un Planificador de Procesos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BCF7CC" w14:textId="510691E3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58" w:history="1">
        <w:r w:rsidRPr="00F77B0E">
          <w:rPr>
            <w:rStyle w:val="Hyperlink"/>
            <w:noProof/>
            <w:lang w:bidi="es-ES"/>
          </w:rPr>
          <w:t>2.11.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bidi="es-ES"/>
          </w:rPr>
          <w:t>Listado de Valores y Descripciones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7B0DB2" w14:textId="148A750E" w:rsidR="003F2F92" w:rsidRDefault="003F2F92">
      <w:pPr>
        <w:pStyle w:val="TOC2"/>
        <w:tabs>
          <w:tab w:val="left" w:pos="1200"/>
          <w:tab w:val="right" w:leader="dot" w:pos="10024"/>
        </w:tabs>
        <w:rPr>
          <w:b w:val="0"/>
          <w:noProof/>
          <w:color w:val="auto"/>
          <w:kern w:val="2"/>
          <w:sz w:val="24"/>
          <w:szCs w:val="24"/>
          <w:lang w:val="en-US"/>
          <w14:ligatures w14:val="standardContextual"/>
        </w:rPr>
      </w:pPr>
      <w:hyperlink w:anchor="_Toc190171159" w:history="1">
        <w:r w:rsidRPr="00F77B0E">
          <w:rPr>
            <w:rStyle w:val="Hyperlink"/>
            <w:noProof/>
            <w:lang w:bidi="es-ES"/>
          </w:rPr>
          <w:t>2.12.</w:t>
        </w:r>
        <w:r>
          <w:rPr>
            <w:b w:val="0"/>
            <w:noProof/>
            <w:color w:val="auto"/>
            <w:kern w:val="2"/>
            <w:sz w:val="24"/>
            <w:szCs w:val="24"/>
            <w:lang w:val="en-US"/>
            <w14:ligatures w14:val="standardContextual"/>
          </w:rPr>
          <w:tab/>
        </w:r>
        <w:r w:rsidRPr="00F77B0E">
          <w:rPr>
            <w:rStyle w:val="Hyperlink"/>
            <w:noProof/>
            <w:lang w:bidi="es-ES"/>
          </w:rPr>
          <w:t>Programa en 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_Toc190171159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926E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AF232A" w14:textId="41FB2256" w:rsidR="00C51CF9" w:rsidRPr="000F5DA6" w:rsidRDefault="00924EE0" w:rsidP="00C51CF9">
      <w:pPr>
        <w:pStyle w:val="Heading1"/>
        <w:numPr>
          <w:ilvl w:val="0"/>
          <w:numId w:val="0"/>
        </w:numPr>
        <w:rPr>
          <w:lang w:val="en-US"/>
        </w:rPr>
      </w:pPr>
      <w:r>
        <w:fldChar w:fldCharType="end"/>
      </w:r>
    </w:p>
    <w:p w14:paraId="5BABCA76" w14:textId="10846012" w:rsidR="00C51CF9" w:rsidRPr="000F5DA6" w:rsidRDefault="00C51CF9">
      <w:pPr>
        <w:spacing w:after="200"/>
        <w:rPr>
          <w:b w:val="0"/>
          <w:sz w:val="22"/>
          <w:lang w:val="en-US" w:bidi="es-ES"/>
        </w:rPr>
      </w:pPr>
      <w:r w:rsidRPr="000F5DA6">
        <w:rPr>
          <w:lang w:val="en-US" w:bidi="es-ES"/>
        </w:rPr>
        <w:br w:type="page"/>
      </w:r>
    </w:p>
    <w:sectPr w:rsidR="00C51CF9" w:rsidRPr="000F5DA6" w:rsidSect="00847F64">
      <w:headerReference w:type="default" r:id="rId9"/>
      <w:footerReference w:type="default" r:id="rId10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E70998" w14:textId="77777777" w:rsidR="00AB29F3" w:rsidRDefault="00AB29F3">
      <w:r>
        <w:separator/>
      </w:r>
    </w:p>
    <w:p w14:paraId="7967DD4A" w14:textId="77777777" w:rsidR="00AB29F3" w:rsidRDefault="00AB29F3"/>
  </w:endnote>
  <w:endnote w:type="continuationSeparator" w:id="0">
    <w:p w14:paraId="6743DC84" w14:textId="77777777" w:rsidR="00AB29F3" w:rsidRDefault="00AB29F3">
      <w:r>
        <w:continuationSeparator/>
      </w:r>
    </w:p>
    <w:p w14:paraId="316FAA0B" w14:textId="77777777" w:rsidR="00AB29F3" w:rsidRDefault="00AB29F3"/>
  </w:endnote>
  <w:endnote w:type="continuationNotice" w:id="1">
    <w:p w14:paraId="2940B10B" w14:textId="77777777" w:rsidR="00AB29F3" w:rsidRDefault="00AB29F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noProof/>
      </w:rPr>
      <w:id w:val="-890194395"/>
      <w:docPartObj>
        <w:docPartGallery w:val="Page Numbers (Bottom of Page)"/>
        <w:docPartUnique/>
      </w:docPartObj>
    </w:sdtPr>
    <w:sdtContent>
      <w:p w14:paraId="2BD4CAA4" w14:textId="77777777" w:rsidR="00DF027C" w:rsidRDefault="00DF027C">
        <w:pPr>
          <w:pStyle w:val="Footer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AB02A7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14:paraId="1D6EB857" w14:textId="77777777" w:rsidR="00DF027C" w:rsidRDefault="00DF027C">
    <w:pPr>
      <w:pStyle w:val="Footer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850013" w14:textId="77777777" w:rsidR="00AB29F3" w:rsidRDefault="00AB29F3">
      <w:r>
        <w:separator/>
      </w:r>
    </w:p>
    <w:p w14:paraId="4E608A34" w14:textId="77777777" w:rsidR="00AB29F3" w:rsidRDefault="00AB29F3"/>
  </w:footnote>
  <w:footnote w:type="continuationSeparator" w:id="0">
    <w:p w14:paraId="4AAB6334" w14:textId="77777777" w:rsidR="00AB29F3" w:rsidRDefault="00AB29F3">
      <w:r>
        <w:continuationSeparator/>
      </w:r>
    </w:p>
    <w:p w14:paraId="2C09AB9E" w14:textId="77777777" w:rsidR="00AB29F3" w:rsidRDefault="00AB29F3"/>
  </w:footnote>
  <w:footnote w:type="continuationNotice" w:id="1">
    <w:p w14:paraId="2B2D9285" w14:textId="77777777" w:rsidR="00AB29F3" w:rsidRDefault="00AB29F3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03392418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76284DAF" w14:textId="77777777" w:rsidR="00D077E9" w:rsidRDefault="00D077E9">
          <w:pPr>
            <w:pStyle w:val="Header"/>
            <w:rPr>
              <w:noProof/>
            </w:rPr>
          </w:pPr>
        </w:p>
      </w:tc>
    </w:tr>
  </w:tbl>
  <w:p w14:paraId="422A6763" w14:textId="77777777" w:rsidR="00D077E9" w:rsidRDefault="00D077E9" w:rsidP="00D077E9">
    <w:pPr>
      <w:pStyle w:val="Header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423C4"/>
    <w:multiLevelType w:val="multilevel"/>
    <w:tmpl w:val="9A122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8B23FA"/>
    <w:multiLevelType w:val="multilevel"/>
    <w:tmpl w:val="D9F4FA78"/>
    <w:lvl w:ilvl="0">
      <w:start w:val="1"/>
      <w:numFmt w:val="bullet"/>
      <w:lvlText w:val=""/>
      <w:lvlJc w:val="left"/>
      <w:pPr>
        <w:tabs>
          <w:tab w:val="num" w:pos="-1122"/>
        </w:tabs>
        <w:ind w:left="-1122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-402"/>
        </w:tabs>
        <w:ind w:left="-402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318"/>
        </w:tabs>
        <w:ind w:left="318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1038"/>
        </w:tabs>
        <w:ind w:left="103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1758"/>
        </w:tabs>
        <w:ind w:left="175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478"/>
        </w:tabs>
        <w:ind w:left="247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198"/>
        </w:tabs>
        <w:ind w:left="319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3918"/>
        </w:tabs>
        <w:ind w:left="391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4638"/>
        </w:tabs>
        <w:ind w:left="4638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8E3AA7"/>
    <w:multiLevelType w:val="multilevel"/>
    <w:tmpl w:val="9D74E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AB79FB"/>
    <w:multiLevelType w:val="hybridMultilevel"/>
    <w:tmpl w:val="B66274D8"/>
    <w:lvl w:ilvl="0" w:tplc="0C0A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4" w15:restartNumberingAfterBreak="0">
    <w:nsid w:val="16904E83"/>
    <w:multiLevelType w:val="multilevel"/>
    <w:tmpl w:val="6400C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5D7484"/>
    <w:multiLevelType w:val="multilevel"/>
    <w:tmpl w:val="5A48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8E2FB9"/>
    <w:multiLevelType w:val="multilevel"/>
    <w:tmpl w:val="93127CA4"/>
    <w:lvl w:ilvl="0">
      <w:start w:val="1"/>
      <w:numFmt w:val="decimal"/>
      <w:lvlText w:val="%1."/>
      <w:lvlJc w:val="left"/>
      <w:pPr>
        <w:ind w:left="5888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CAD4614"/>
    <w:multiLevelType w:val="hybridMultilevel"/>
    <w:tmpl w:val="77161EF8"/>
    <w:lvl w:ilvl="0" w:tplc="0C0A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8" w15:restartNumberingAfterBreak="0">
    <w:nsid w:val="22AB3140"/>
    <w:multiLevelType w:val="multilevel"/>
    <w:tmpl w:val="56927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A2878F2"/>
    <w:multiLevelType w:val="multilevel"/>
    <w:tmpl w:val="7F207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B41892"/>
    <w:multiLevelType w:val="multilevel"/>
    <w:tmpl w:val="B10CB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C20CF5"/>
    <w:multiLevelType w:val="multilevel"/>
    <w:tmpl w:val="689EE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CC09E2"/>
    <w:multiLevelType w:val="hybridMultilevel"/>
    <w:tmpl w:val="6BE6C8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44B5956"/>
    <w:multiLevelType w:val="multilevel"/>
    <w:tmpl w:val="05F87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C7505B"/>
    <w:multiLevelType w:val="multilevel"/>
    <w:tmpl w:val="E9AAD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917D88"/>
    <w:multiLevelType w:val="multilevel"/>
    <w:tmpl w:val="25384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75474B"/>
    <w:multiLevelType w:val="hybridMultilevel"/>
    <w:tmpl w:val="8AF4385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664F5A"/>
    <w:multiLevelType w:val="hybridMultilevel"/>
    <w:tmpl w:val="D8888D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A30200"/>
    <w:multiLevelType w:val="multilevel"/>
    <w:tmpl w:val="D1B82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EE579F2"/>
    <w:multiLevelType w:val="multilevel"/>
    <w:tmpl w:val="F2B22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687C78"/>
    <w:multiLevelType w:val="hybridMultilevel"/>
    <w:tmpl w:val="A208B0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573D63"/>
    <w:multiLevelType w:val="multilevel"/>
    <w:tmpl w:val="96FCD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DD44A8"/>
    <w:multiLevelType w:val="multilevel"/>
    <w:tmpl w:val="6A1C2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E0D7049"/>
    <w:multiLevelType w:val="hybridMultilevel"/>
    <w:tmpl w:val="E3748E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7327A6"/>
    <w:multiLevelType w:val="multilevel"/>
    <w:tmpl w:val="784ED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3632B1B"/>
    <w:multiLevelType w:val="multilevel"/>
    <w:tmpl w:val="CD584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75206A1"/>
    <w:multiLevelType w:val="multilevel"/>
    <w:tmpl w:val="0778F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9750A72"/>
    <w:multiLevelType w:val="multilevel"/>
    <w:tmpl w:val="D8AA6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AF3230"/>
    <w:multiLevelType w:val="hybridMultilevel"/>
    <w:tmpl w:val="15D611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D674F7"/>
    <w:multiLevelType w:val="multilevel"/>
    <w:tmpl w:val="FCD88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408248B"/>
    <w:multiLevelType w:val="multilevel"/>
    <w:tmpl w:val="6E06380C"/>
    <w:lvl w:ilvl="0">
      <w:start w:val="1"/>
      <w:numFmt w:val="decimal"/>
      <w:pStyle w:val="Heading1"/>
      <w:lvlText w:val="%1."/>
      <w:lvlJc w:val="left"/>
      <w:pPr>
        <w:ind w:left="5321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2347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44672A0"/>
    <w:multiLevelType w:val="multilevel"/>
    <w:tmpl w:val="45901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99820F5"/>
    <w:multiLevelType w:val="multilevel"/>
    <w:tmpl w:val="3BFEF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9DA74FD"/>
    <w:multiLevelType w:val="multilevel"/>
    <w:tmpl w:val="B41AD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B0741C"/>
    <w:multiLevelType w:val="multilevel"/>
    <w:tmpl w:val="4F746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DBA16BB"/>
    <w:multiLevelType w:val="hybridMultilevel"/>
    <w:tmpl w:val="7CD0B2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E26D6F"/>
    <w:multiLevelType w:val="multilevel"/>
    <w:tmpl w:val="3A1A8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2431577">
    <w:abstractNumId w:val="4"/>
  </w:num>
  <w:num w:numId="2" w16cid:durableId="984817957">
    <w:abstractNumId w:val="1"/>
  </w:num>
  <w:num w:numId="3" w16cid:durableId="873613290">
    <w:abstractNumId w:val="6"/>
  </w:num>
  <w:num w:numId="4" w16cid:durableId="1954481705">
    <w:abstractNumId w:val="30"/>
  </w:num>
  <w:num w:numId="5" w16cid:durableId="1434785638">
    <w:abstractNumId w:val="17"/>
  </w:num>
  <w:num w:numId="6" w16cid:durableId="615605874">
    <w:abstractNumId w:val="35"/>
  </w:num>
  <w:num w:numId="7" w16cid:durableId="2112816689">
    <w:abstractNumId w:val="12"/>
  </w:num>
  <w:num w:numId="8" w16cid:durableId="1076629960">
    <w:abstractNumId w:val="20"/>
  </w:num>
  <w:num w:numId="9" w16cid:durableId="599073322">
    <w:abstractNumId w:val="23"/>
  </w:num>
  <w:num w:numId="10" w16cid:durableId="231232833">
    <w:abstractNumId w:val="28"/>
  </w:num>
  <w:num w:numId="11" w16cid:durableId="1097750613">
    <w:abstractNumId w:val="6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08547686">
    <w:abstractNumId w:val="3"/>
  </w:num>
  <w:num w:numId="13" w16cid:durableId="987517190">
    <w:abstractNumId w:val="7"/>
  </w:num>
  <w:num w:numId="14" w16cid:durableId="1743065675">
    <w:abstractNumId w:val="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084912989">
    <w:abstractNumId w:val="5"/>
  </w:num>
  <w:num w:numId="16" w16cid:durableId="2118480994">
    <w:abstractNumId w:val="8"/>
  </w:num>
  <w:num w:numId="17" w16cid:durableId="24257559">
    <w:abstractNumId w:val="31"/>
  </w:num>
  <w:num w:numId="18" w16cid:durableId="1371615654">
    <w:abstractNumId w:val="27"/>
  </w:num>
  <w:num w:numId="19" w16cid:durableId="1259405721">
    <w:abstractNumId w:val="26"/>
  </w:num>
  <w:num w:numId="20" w16cid:durableId="1463620816">
    <w:abstractNumId w:val="29"/>
  </w:num>
  <w:num w:numId="21" w16cid:durableId="1994093855">
    <w:abstractNumId w:val="10"/>
  </w:num>
  <w:num w:numId="22" w16cid:durableId="1686134003">
    <w:abstractNumId w:val="2"/>
  </w:num>
  <w:num w:numId="23" w16cid:durableId="2138987051">
    <w:abstractNumId w:val="33"/>
  </w:num>
  <w:num w:numId="24" w16cid:durableId="1082527352">
    <w:abstractNumId w:val="19"/>
  </w:num>
  <w:num w:numId="25" w16cid:durableId="1822044577">
    <w:abstractNumId w:val="16"/>
  </w:num>
  <w:num w:numId="26" w16cid:durableId="1066340859">
    <w:abstractNumId w:val="18"/>
  </w:num>
  <w:num w:numId="27" w16cid:durableId="628903504">
    <w:abstractNumId w:val="0"/>
  </w:num>
  <w:num w:numId="28" w16cid:durableId="1030648128">
    <w:abstractNumId w:val="9"/>
  </w:num>
  <w:num w:numId="29" w16cid:durableId="812983836">
    <w:abstractNumId w:val="34"/>
  </w:num>
  <w:num w:numId="30" w16cid:durableId="562719079">
    <w:abstractNumId w:val="13"/>
  </w:num>
  <w:num w:numId="31" w16cid:durableId="785077679">
    <w:abstractNumId w:val="21"/>
  </w:num>
  <w:num w:numId="32" w16cid:durableId="159658001">
    <w:abstractNumId w:val="22"/>
  </w:num>
  <w:num w:numId="33" w16cid:durableId="1057074">
    <w:abstractNumId w:val="15"/>
  </w:num>
  <w:num w:numId="34" w16cid:durableId="1924145648">
    <w:abstractNumId w:val="14"/>
  </w:num>
  <w:num w:numId="35" w16cid:durableId="1842041323">
    <w:abstractNumId w:val="11"/>
  </w:num>
  <w:num w:numId="36" w16cid:durableId="993534167">
    <w:abstractNumId w:val="25"/>
  </w:num>
  <w:num w:numId="37" w16cid:durableId="191915941">
    <w:abstractNumId w:val="36"/>
  </w:num>
  <w:num w:numId="38" w16cid:durableId="678242422">
    <w:abstractNumId w:val="32"/>
  </w:num>
  <w:num w:numId="39" w16cid:durableId="211262650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929"/>
    <w:rsid w:val="000002ED"/>
    <w:rsid w:val="00001F81"/>
    <w:rsid w:val="00004049"/>
    <w:rsid w:val="000065F2"/>
    <w:rsid w:val="00006E0B"/>
    <w:rsid w:val="00010B2D"/>
    <w:rsid w:val="00011BAF"/>
    <w:rsid w:val="00011EA4"/>
    <w:rsid w:val="00011F1B"/>
    <w:rsid w:val="00013333"/>
    <w:rsid w:val="0001482A"/>
    <w:rsid w:val="00020E60"/>
    <w:rsid w:val="0002108A"/>
    <w:rsid w:val="000211E9"/>
    <w:rsid w:val="0002144A"/>
    <w:rsid w:val="00023C4A"/>
    <w:rsid w:val="0002482E"/>
    <w:rsid w:val="00025FE7"/>
    <w:rsid w:val="00027B86"/>
    <w:rsid w:val="000303E9"/>
    <w:rsid w:val="00032C0A"/>
    <w:rsid w:val="00033EA8"/>
    <w:rsid w:val="00034FA8"/>
    <w:rsid w:val="000357A4"/>
    <w:rsid w:val="0003647A"/>
    <w:rsid w:val="000366ED"/>
    <w:rsid w:val="00037599"/>
    <w:rsid w:val="00037839"/>
    <w:rsid w:val="00037FAB"/>
    <w:rsid w:val="00041E96"/>
    <w:rsid w:val="00042B5D"/>
    <w:rsid w:val="00042C67"/>
    <w:rsid w:val="00043931"/>
    <w:rsid w:val="00043FDD"/>
    <w:rsid w:val="00050324"/>
    <w:rsid w:val="00050464"/>
    <w:rsid w:val="00050C9C"/>
    <w:rsid w:val="00052E03"/>
    <w:rsid w:val="00053481"/>
    <w:rsid w:val="00053F41"/>
    <w:rsid w:val="000542DB"/>
    <w:rsid w:val="00054347"/>
    <w:rsid w:val="0005651F"/>
    <w:rsid w:val="00056FF8"/>
    <w:rsid w:val="000613E4"/>
    <w:rsid w:val="00064057"/>
    <w:rsid w:val="00066487"/>
    <w:rsid w:val="00067761"/>
    <w:rsid w:val="00071F57"/>
    <w:rsid w:val="00072A6C"/>
    <w:rsid w:val="00073CAB"/>
    <w:rsid w:val="000747A0"/>
    <w:rsid w:val="00074E90"/>
    <w:rsid w:val="00080D65"/>
    <w:rsid w:val="00083BFC"/>
    <w:rsid w:val="00083E07"/>
    <w:rsid w:val="00083ECE"/>
    <w:rsid w:val="00084674"/>
    <w:rsid w:val="00091AA3"/>
    <w:rsid w:val="000939E6"/>
    <w:rsid w:val="00093A45"/>
    <w:rsid w:val="00097E67"/>
    <w:rsid w:val="00097F91"/>
    <w:rsid w:val="000A0150"/>
    <w:rsid w:val="000A18E5"/>
    <w:rsid w:val="000A57C2"/>
    <w:rsid w:val="000B14EF"/>
    <w:rsid w:val="000B1BD0"/>
    <w:rsid w:val="000B25D1"/>
    <w:rsid w:val="000B376E"/>
    <w:rsid w:val="000B4CBE"/>
    <w:rsid w:val="000B675A"/>
    <w:rsid w:val="000B6D44"/>
    <w:rsid w:val="000B7598"/>
    <w:rsid w:val="000B766B"/>
    <w:rsid w:val="000C2727"/>
    <w:rsid w:val="000C29BF"/>
    <w:rsid w:val="000D0E5E"/>
    <w:rsid w:val="000D1142"/>
    <w:rsid w:val="000D63AB"/>
    <w:rsid w:val="000D6CC1"/>
    <w:rsid w:val="000D79B9"/>
    <w:rsid w:val="000E00F8"/>
    <w:rsid w:val="000E0C2A"/>
    <w:rsid w:val="000E159B"/>
    <w:rsid w:val="000E377B"/>
    <w:rsid w:val="000E3B12"/>
    <w:rsid w:val="000E3BE8"/>
    <w:rsid w:val="000E43AB"/>
    <w:rsid w:val="000E5981"/>
    <w:rsid w:val="000E63C9"/>
    <w:rsid w:val="000E740E"/>
    <w:rsid w:val="000F096E"/>
    <w:rsid w:val="000F5D52"/>
    <w:rsid w:val="000F5DA6"/>
    <w:rsid w:val="000F6399"/>
    <w:rsid w:val="000F63CD"/>
    <w:rsid w:val="000F6D92"/>
    <w:rsid w:val="0010025D"/>
    <w:rsid w:val="00100352"/>
    <w:rsid w:val="0010086C"/>
    <w:rsid w:val="00105464"/>
    <w:rsid w:val="00105BF4"/>
    <w:rsid w:val="00106A19"/>
    <w:rsid w:val="00106F10"/>
    <w:rsid w:val="00107653"/>
    <w:rsid w:val="0011007B"/>
    <w:rsid w:val="00113611"/>
    <w:rsid w:val="0011559B"/>
    <w:rsid w:val="00115F29"/>
    <w:rsid w:val="00117A67"/>
    <w:rsid w:val="00117A71"/>
    <w:rsid w:val="00117EA1"/>
    <w:rsid w:val="0012602E"/>
    <w:rsid w:val="00130E9D"/>
    <w:rsid w:val="001329E1"/>
    <w:rsid w:val="00134012"/>
    <w:rsid w:val="00134AC6"/>
    <w:rsid w:val="00135AF6"/>
    <w:rsid w:val="00137C36"/>
    <w:rsid w:val="00140C40"/>
    <w:rsid w:val="00141353"/>
    <w:rsid w:val="001441F2"/>
    <w:rsid w:val="0014489B"/>
    <w:rsid w:val="00144C82"/>
    <w:rsid w:val="00145E73"/>
    <w:rsid w:val="00145F52"/>
    <w:rsid w:val="00146576"/>
    <w:rsid w:val="00150A6D"/>
    <w:rsid w:val="00150D29"/>
    <w:rsid w:val="001545B5"/>
    <w:rsid w:val="001572DC"/>
    <w:rsid w:val="001577DF"/>
    <w:rsid w:val="00157E3D"/>
    <w:rsid w:val="00161028"/>
    <w:rsid w:val="00161294"/>
    <w:rsid w:val="00161916"/>
    <w:rsid w:val="00161B70"/>
    <w:rsid w:val="001639D1"/>
    <w:rsid w:val="00166573"/>
    <w:rsid w:val="001710B8"/>
    <w:rsid w:val="0017230C"/>
    <w:rsid w:val="00175E22"/>
    <w:rsid w:val="001760C0"/>
    <w:rsid w:val="00176843"/>
    <w:rsid w:val="001772BA"/>
    <w:rsid w:val="00177337"/>
    <w:rsid w:val="00184AAF"/>
    <w:rsid w:val="00185136"/>
    <w:rsid w:val="00185B35"/>
    <w:rsid w:val="0018645D"/>
    <w:rsid w:val="00190053"/>
    <w:rsid w:val="00192A6D"/>
    <w:rsid w:val="00193410"/>
    <w:rsid w:val="00194C1E"/>
    <w:rsid w:val="00195EBB"/>
    <w:rsid w:val="001A6436"/>
    <w:rsid w:val="001A79BE"/>
    <w:rsid w:val="001B0315"/>
    <w:rsid w:val="001B04B9"/>
    <w:rsid w:val="001B071D"/>
    <w:rsid w:val="001B08FF"/>
    <w:rsid w:val="001B0998"/>
    <w:rsid w:val="001B155A"/>
    <w:rsid w:val="001B319C"/>
    <w:rsid w:val="001B3B94"/>
    <w:rsid w:val="001B707E"/>
    <w:rsid w:val="001B7389"/>
    <w:rsid w:val="001C10F2"/>
    <w:rsid w:val="001C277F"/>
    <w:rsid w:val="001C3AB5"/>
    <w:rsid w:val="001C487A"/>
    <w:rsid w:val="001C507C"/>
    <w:rsid w:val="001C5A3E"/>
    <w:rsid w:val="001C6E97"/>
    <w:rsid w:val="001D0231"/>
    <w:rsid w:val="001D05CD"/>
    <w:rsid w:val="001D334F"/>
    <w:rsid w:val="001D3B15"/>
    <w:rsid w:val="001D3CFF"/>
    <w:rsid w:val="001D3E5E"/>
    <w:rsid w:val="001D54DF"/>
    <w:rsid w:val="001D738A"/>
    <w:rsid w:val="001D7D9B"/>
    <w:rsid w:val="001E012E"/>
    <w:rsid w:val="001E0544"/>
    <w:rsid w:val="001E077B"/>
    <w:rsid w:val="001E128F"/>
    <w:rsid w:val="001E2DFC"/>
    <w:rsid w:val="001E3ACB"/>
    <w:rsid w:val="001E5E4A"/>
    <w:rsid w:val="001E6234"/>
    <w:rsid w:val="001E671F"/>
    <w:rsid w:val="001F264A"/>
    <w:rsid w:val="001F2BC8"/>
    <w:rsid w:val="001F303F"/>
    <w:rsid w:val="001F35FA"/>
    <w:rsid w:val="001F5D5B"/>
    <w:rsid w:val="001F5F6B"/>
    <w:rsid w:val="001F6627"/>
    <w:rsid w:val="00200C0F"/>
    <w:rsid w:val="0020118C"/>
    <w:rsid w:val="002017A8"/>
    <w:rsid w:val="00201A96"/>
    <w:rsid w:val="0020318A"/>
    <w:rsid w:val="00204767"/>
    <w:rsid w:val="00206A0E"/>
    <w:rsid w:val="0021020D"/>
    <w:rsid w:val="002125E8"/>
    <w:rsid w:val="00214194"/>
    <w:rsid w:val="002141A5"/>
    <w:rsid w:val="00216E13"/>
    <w:rsid w:val="00220B13"/>
    <w:rsid w:val="0022138F"/>
    <w:rsid w:val="00221C2C"/>
    <w:rsid w:val="0022257F"/>
    <w:rsid w:val="00222CEB"/>
    <w:rsid w:val="002230D0"/>
    <w:rsid w:val="002250AE"/>
    <w:rsid w:val="002307FF"/>
    <w:rsid w:val="00230949"/>
    <w:rsid w:val="00231CCC"/>
    <w:rsid w:val="00231DB8"/>
    <w:rsid w:val="00233017"/>
    <w:rsid w:val="00234CE6"/>
    <w:rsid w:val="002352A1"/>
    <w:rsid w:val="00235ED8"/>
    <w:rsid w:val="00236AFD"/>
    <w:rsid w:val="00237EE0"/>
    <w:rsid w:val="00240999"/>
    <w:rsid w:val="00241B9C"/>
    <w:rsid w:val="002421D9"/>
    <w:rsid w:val="002429D5"/>
    <w:rsid w:val="00243D01"/>
    <w:rsid w:val="00243EBC"/>
    <w:rsid w:val="00246054"/>
    <w:rsid w:val="002468DC"/>
    <w:rsid w:val="0024691F"/>
    <w:rsid w:val="00246A35"/>
    <w:rsid w:val="00246A55"/>
    <w:rsid w:val="002508C0"/>
    <w:rsid w:val="00251DBF"/>
    <w:rsid w:val="002524AF"/>
    <w:rsid w:val="00252638"/>
    <w:rsid w:val="00256B19"/>
    <w:rsid w:val="00257977"/>
    <w:rsid w:val="00262B9B"/>
    <w:rsid w:val="00262CA9"/>
    <w:rsid w:val="0026474D"/>
    <w:rsid w:val="0026567B"/>
    <w:rsid w:val="00265CF9"/>
    <w:rsid w:val="00265F37"/>
    <w:rsid w:val="002665C6"/>
    <w:rsid w:val="00267C20"/>
    <w:rsid w:val="002716C0"/>
    <w:rsid w:val="002726CE"/>
    <w:rsid w:val="00272D67"/>
    <w:rsid w:val="00274D17"/>
    <w:rsid w:val="0027533D"/>
    <w:rsid w:val="00275D57"/>
    <w:rsid w:val="00282004"/>
    <w:rsid w:val="00282331"/>
    <w:rsid w:val="0028284B"/>
    <w:rsid w:val="00282BD0"/>
    <w:rsid w:val="00284348"/>
    <w:rsid w:val="00284775"/>
    <w:rsid w:val="0029015D"/>
    <w:rsid w:val="00290859"/>
    <w:rsid w:val="00291FCB"/>
    <w:rsid w:val="00292178"/>
    <w:rsid w:val="002932B9"/>
    <w:rsid w:val="00295042"/>
    <w:rsid w:val="00295CE2"/>
    <w:rsid w:val="00295DE2"/>
    <w:rsid w:val="00297EFD"/>
    <w:rsid w:val="002A0177"/>
    <w:rsid w:val="002A022B"/>
    <w:rsid w:val="002A0DD1"/>
    <w:rsid w:val="002A150C"/>
    <w:rsid w:val="002A19EF"/>
    <w:rsid w:val="002A4C49"/>
    <w:rsid w:val="002A54F0"/>
    <w:rsid w:val="002A5866"/>
    <w:rsid w:val="002A5BE4"/>
    <w:rsid w:val="002A6A08"/>
    <w:rsid w:val="002A6A1B"/>
    <w:rsid w:val="002B0069"/>
    <w:rsid w:val="002B012A"/>
    <w:rsid w:val="002B2F7E"/>
    <w:rsid w:val="002B4562"/>
    <w:rsid w:val="002B458C"/>
    <w:rsid w:val="002B4E9E"/>
    <w:rsid w:val="002B7505"/>
    <w:rsid w:val="002C0A56"/>
    <w:rsid w:val="002C0BFD"/>
    <w:rsid w:val="002C0DF8"/>
    <w:rsid w:val="002C231E"/>
    <w:rsid w:val="002C2743"/>
    <w:rsid w:val="002C2993"/>
    <w:rsid w:val="002C2CEB"/>
    <w:rsid w:val="002C2F5A"/>
    <w:rsid w:val="002C4F60"/>
    <w:rsid w:val="002C72AB"/>
    <w:rsid w:val="002D04E3"/>
    <w:rsid w:val="002D3F88"/>
    <w:rsid w:val="002D4E3A"/>
    <w:rsid w:val="002D55BA"/>
    <w:rsid w:val="002D7A0E"/>
    <w:rsid w:val="002E10A0"/>
    <w:rsid w:val="002E6B7A"/>
    <w:rsid w:val="002E7DDF"/>
    <w:rsid w:val="002F0688"/>
    <w:rsid w:val="002F1008"/>
    <w:rsid w:val="002F1EE9"/>
    <w:rsid w:val="002F2E8E"/>
    <w:rsid w:val="002F41AE"/>
    <w:rsid w:val="002F43C7"/>
    <w:rsid w:val="002F51F5"/>
    <w:rsid w:val="002F5C39"/>
    <w:rsid w:val="002F67A8"/>
    <w:rsid w:val="002F7048"/>
    <w:rsid w:val="002F7D8A"/>
    <w:rsid w:val="0030157A"/>
    <w:rsid w:val="003017CE"/>
    <w:rsid w:val="00302673"/>
    <w:rsid w:val="003031F4"/>
    <w:rsid w:val="003047D6"/>
    <w:rsid w:val="00306DCE"/>
    <w:rsid w:val="00312137"/>
    <w:rsid w:val="00320A32"/>
    <w:rsid w:val="003215EF"/>
    <w:rsid w:val="003249EA"/>
    <w:rsid w:val="00325318"/>
    <w:rsid w:val="00327F20"/>
    <w:rsid w:val="00330359"/>
    <w:rsid w:val="00330E1A"/>
    <w:rsid w:val="00331946"/>
    <w:rsid w:val="00332F63"/>
    <w:rsid w:val="003340E9"/>
    <w:rsid w:val="003343A4"/>
    <w:rsid w:val="003350B0"/>
    <w:rsid w:val="0033656F"/>
    <w:rsid w:val="0033762F"/>
    <w:rsid w:val="00337666"/>
    <w:rsid w:val="00340950"/>
    <w:rsid w:val="00340ED1"/>
    <w:rsid w:val="003424C5"/>
    <w:rsid w:val="00343D7E"/>
    <w:rsid w:val="003450C1"/>
    <w:rsid w:val="003453D4"/>
    <w:rsid w:val="003458E4"/>
    <w:rsid w:val="00351E05"/>
    <w:rsid w:val="00354185"/>
    <w:rsid w:val="0035573E"/>
    <w:rsid w:val="00356774"/>
    <w:rsid w:val="00360488"/>
    <w:rsid w:val="00360494"/>
    <w:rsid w:val="00366485"/>
    <w:rsid w:val="00366C7E"/>
    <w:rsid w:val="0036796A"/>
    <w:rsid w:val="00370565"/>
    <w:rsid w:val="00372688"/>
    <w:rsid w:val="003726BD"/>
    <w:rsid w:val="00372B30"/>
    <w:rsid w:val="003733DD"/>
    <w:rsid w:val="003749A2"/>
    <w:rsid w:val="003777F2"/>
    <w:rsid w:val="00377BD8"/>
    <w:rsid w:val="0038137C"/>
    <w:rsid w:val="00382944"/>
    <w:rsid w:val="00382C3C"/>
    <w:rsid w:val="00382D0E"/>
    <w:rsid w:val="003831F3"/>
    <w:rsid w:val="00384931"/>
    <w:rsid w:val="00384EA3"/>
    <w:rsid w:val="0038511C"/>
    <w:rsid w:val="003851FD"/>
    <w:rsid w:val="00385A1F"/>
    <w:rsid w:val="003875F2"/>
    <w:rsid w:val="00387888"/>
    <w:rsid w:val="003905C5"/>
    <w:rsid w:val="0039096A"/>
    <w:rsid w:val="00391340"/>
    <w:rsid w:val="00393A0B"/>
    <w:rsid w:val="00395ACB"/>
    <w:rsid w:val="003A13A1"/>
    <w:rsid w:val="003A39A1"/>
    <w:rsid w:val="003A4B6C"/>
    <w:rsid w:val="003A4C3A"/>
    <w:rsid w:val="003A6FFB"/>
    <w:rsid w:val="003B0257"/>
    <w:rsid w:val="003B0754"/>
    <w:rsid w:val="003B2C41"/>
    <w:rsid w:val="003B4066"/>
    <w:rsid w:val="003B55A0"/>
    <w:rsid w:val="003B55E7"/>
    <w:rsid w:val="003C0040"/>
    <w:rsid w:val="003C0C83"/>
    <w:rsid w:val="003C1040"/>
    <w:rsid w:val="003C2191"/>
    <w:rsid w:val="003C46E4"/>
    <w:rsid w:val="003C53C1"/>
    <w:rsid w:val="003C59CD"/>
    <w:rsid w:val="003C6649"/>
    <w:rsid w:val="003C7935"/>
    <w:rsid w:val="003D26E6"/>
    <w:rsid w:val="003D34AD"/>
    <w:rsid w:val="003D3863"/>
    <w:rsid w:val="003D55D9"/>
    <w:rsid w:val="003D5D67"/>
    <w:rsid w:val="003E0222"/>
    <w:rsid w:val="003E20C8"/>
    <w:rsid w:val="003E2FC7"/>
    <w:rsid w:val="003E5173"/>
    <w:rsid w:val="003E529F"/>
    <w:rsid w:val="003E5741"/>
    <w:rsid w:val="003E6319"/>
    <w:rsid w:val="003E7DDD"/>
    <w:rsid w:val="003F1005"/>
    <w:rsid w:val="003F1ECF"/>
    <w:rsid w:val="003F2F92"/>
    <w:rsid w:val="00402AFD"/>
    <w:rsid w:val="004030E0"/>
    <w:rsid w:val="004038B9"/>
    <w:rsid w:val="00405D81"/>
    <w:rsid w:val="00407133"/>
    <w:rsid w:val="004110DE"/>
    <w:rsid w:val="004111D7"/>
    <w:rsid w:val="00411DD3"/>
    <w:rsid w:val="004137A3"/>
    <w:rsid w:val="00416C3B"/>
    <w:rsid w:val="00417563"/>
    <w:rsid w:val="00417901"/>
    <w:rsid w:val="00420DBE"/>
    <w:rsid w:val="0042222E"/>
    <w:rsid w:val="004222B9"/>
    <w:rsid w:val="0042301F"/>
    <w:rsid w:val="004235AE"/>
    <w:rsid w:val="004238F2"/>
    <w:rsid w:val="00423FC7"/>
    <w:rsid w:val="004248E4"/>
    <w:rsid w:val="004302ED"/>
    <w:rsid w:val="00432177"/>
    <w:rsid w:val="00432486"/>
    <w:rsid w:val="00434F07"/>
    <w:rsid w:val="00437709"/>
    <w:rsid w:val="00437850"/>
    <w:rsid w:val="0044085A"/>
    <w:rsid w:val="00440F15"/>
    <w:rsid w:val="00441107"/>
    <w:rsid w:val="004413F7"/>
    <w:rsid w:val="00441C38"/>
    <w:rsid w:val="00441DD1"/>
    <w:rsid w:val="00443438"/>
    <w:rsid w:val="00444064"/>
    <w:rsid w:val="00446E1F"/>
    <w:rsid w:val="00447CC8"/>
    <w:rsid w:val="0045009E"/>
    <w:rsid w:val="00450753"/>
    <w:rsid w:val="00454B95"/>
    <w:rsid w:val="00460F65"/>
    <w:rsid w:val="0046213B"/>
    <w:rsid w:val="004625D4"/>
    <w:rsid w:val="004666C8"/>
    <w:rsid w:val="00466700"/>
    <w:rsid w:val="00471099"/>
    <w:rsid w:val="00472563"/>
    <w:rsid w:val="00472A34"/>
    <w:rsid w:val="0047300C"/>
    <w:rsid w:val="004738FB"/>
    <w:rsid w:val="0047444C"/>
    <w:rsid w:val="00474BB1"/>
    <w:rsid w:val="00475D46"/>
    <w:rsid w:val="00475DAB"/>
    <w:rsid w:val="0047642A"/>
    <w:rsid w:val="00476FE3"/>
    <w:rsid w:val="00476FE5"/>
    <w:rsid w:val="00480756"/>
    <w:rsid w:val="00480982"/>
    <w:rsid w:val="00485935"/>
    <w:rsid w:val="00485C5B"/>
    <w:rsid w:val="004866A8"/>
    <w:rsid w:val="004901A5"/>
    <w:rsid w:val="00490C3F"/>
    <w:rsid w:val="004915D0"/>
    <w:rsid w:val="004932E8"/>
    <w:rsid w:val="00494786"/>
    <w:rsid w:val="00495488"/>
    <w:rsid w:val="00495617"/>
    <w:rsid w:val="004974BF"/>
    <w:rsid w:val="004A0F66"/>
    <w:rsid w:val="004A1138"/>
    <w:rsid w:val="004A1148"/>
    <w:rsid w:val="004A1F20"/>
    <w:rsid w:val="004A3D2B"/>
    <w:rsid w:val="004A54DE"/>
    <w:rsid w:val="004A63B1"/>
    <w:rsid w:val="004A79D5"/>
    <w:rsid w:val="004B02AE"/>
    <w:rsid w:val="004B0E45"/>
    <w:rsid w:val="004B1949"/>
    <w:rsid w:val="004B1ABD"/>
    <w:rsid w:val="004B21A5"/>
    <w:rsid w:val="004B2A7D"/>
    <w:rsid w:val="004B2B3B"/>
    <w:rsid w:val="004B322E"/>
    <w:rsid w:val="004B5885"/>
    <w:rsid w:val="004B59A9"/>
    <w:rsid w:val="004C03B8"/>
    <w:rsid w:val="004C0FA4"/>
    <w:rsid w:val="004C16CE"/>
    <w:rsid w:val="004C1BE1"/>
    <w:rsid w:val="004C2D2C"/>
    <w:rsid w:val="004C4309"/>
    <w:rsid w:val="004C44BE"/>
    <w:rsid w:val="004C54ED"/>
    <w:rsid w:val="004C5A3F"/>
    <w:rsid w:val="004C747B"/>
    <w:rsid w:val="004D1085"/>
    <w:rsid w:val="004D3151"/>
    <w:rsid w:val="004D41C9"/>
    <w:rsid w:val="004E0267"/>
    <w:rsid w:val="004E035D"/>
    <w:rsid w:val="004E2C1C"/>
    <w:rsid w:val="004E3F72"/>
    <w:rsid w:val="004E52DA"/>
    <w:rsid w:val="004E5FEE"/>
    <w:rsid w:val="004E6F9C"/>
    <w:rsid w:val="004F1F03"/>
    <w:rsid w:val="004F28A7"/>
    <w:rsid w:val="004F3610"/>
    <w:rsid w:val="004F3B20"/>
    <w:rsid w:val="004F3DA8"/>
    <w:rsid w:val="004F513A"/>
    <w:rsid w:val="004F64E6"/>
    <w:rsid w:val="00500116"/>
    <w:rsid w:val="00500537"/>
    <w:rsid w:val="00501446"/>
    <w:rsid w:val="005037F0"/>
    <w:rsid w:val="00505842"/>
    <w:rsid w:val="00505FB5"/>
    <w:rsid w:val="00506371"/>
    <w:rsid w:val="00507271"/>
    <w:rsid w:val="00507544"/>
    <w:rsid w:val="00512E08"/>
    <w:rsid w:val="005134C8"/>
    <w:rsid w:val="00513647"/>
    <w:rsid w:val="005136F5"/>
    <w:rsid w:val="00513D0A"/>
    <w:rsid w:val="00515946"/>
    <w:rsid w:val="00516A86"/>
    <w:rsid w:val="00516BCE"/>
    <w:rsid w:val="005171E9"/>
    <w:rsid w:val="00520C55"/>
    <w:rsid w:val="00521232"/>
    <w:rsid w:val="00522015"/>
    <w:rsid w:val="00523FFB"/>
    <w:rsid w:val="005275F6"/>
    <w:rsid w:val="00527ED3"/>
    <w:rsid w:val="00531702"/>
    <w:rsid w:val="005406DA"/>
    <w:rsid w:val="00541053"/>
    <w:rsid w:val="00541207"/>
    <w:rsid w:val="00542081"/>
    <w:rsid w:val="00542EA6"/>
    <w:rsid w:val="0054329F"/>
    <w:rsid w:val="0054336B"/>
    <w:rsid w:val="0054432D"/>
    <w:rsid w:val="00544E72"/>
    <w:rsid w:val="00545DB9"/>
    <w:rsid w:val="005463F7"/>
    <w:rsid w:val="005471BA"/>
    <w:rsid w:val="005500DF"/>
    <w:rsid w:val="0055025A"/>
    <w:rsid w:val="00551662"/>
    <w:rsid w:val="00552BD0"/>
    <w:rsid w:val="00553702"/>
    <w:rsid w:val="0055446F"/>
    <w:rsid w:val="005544AC"/>
    <w:rsid w:val="00556113"/>
    <w:rsid w:val="0055630D"/>
    <w:rsid w:val="00556545"/>
    <w:rsid w:val="00556F90"/>
    <w:rsid w:val="00560581"/>
    <w:rsid w:val="00572102"/>
    <w:rsid w:val="0057226B"/>
    <w:rsid w:val="0057331A"/>
    <w:rsid w:val="00573F96"/>
    <w:rsid w:val="0057422B"/>
    <w:rsid w:val="00574967"/>
    <w:rsid w:val="005800D0"/>
    <w:rsid w:val="00580345"/>
    <w:rsid w:val="0058226C"/>
    <w:rsid w:val="00582E18"/>
    <w:rsid w:val="00590BA6"/>
    <w:rsid w:val="00592D9B"/>
    <w:rsid w:val="00595725"/>
    <w:rsid w:val="00595F46"/>
    <w:rsid w:val="00596C41"/>
    <w:rsid w:val="005A088E"/>
    <w:rsid w:val="005A14FF"/>
    <w:rsid w:val="005A2382"/>
    <w:rsid w:val="005A2EAF"/>
    <w:rsid w:val="005A5031"/>
    <w:rsid w:val="005A6800"/>
    <w:rsid w:val="005A7486"/>
    <w:rsid w:val="005A7896"/>
    <w:rsid w:val="005B1AF0"/>
    <w:rsid w:val="005B3093"/>
    <w:rsid w:val="005B40A4"/>
    <w:rsid w:val="005B475D"/>
    <w:rsid w:val="005B4A7B"/>
    <w:rsid w:val="005B7061"/>
    <w:rsid w:val="005C1690"/>
    <w:rsid w:val="005C3E46"/>
    <w:rsid w:val="005C3ECB"/>
    <w:rsid w:val="005C5153"/>
    <w:rsid w:val="005C5BF3"/>
    <w:rsid w:val="005C6655"/>
    <w:rsid w:val="005C66BA"/>
    <w:rsid w:val="005C7DEC"/>
    <w:rsid w:val="005D19FD"/>
    <w:rsid w:val="005D1FFF"/>
    <w:rsid w:val="005D299E"/>
    <w:rsid w:val="005D48AC"/>
    <w:rsid w:val="005D4CDD"/>
    <w:rsid w:val="005D5456"/>
    <w:rsid w:val="005D5D93"/>
    <w:rsid w:val="005D5DC6"/>
    <w:rsid w:val="005D6E18"/>
    <w:rsid w:val="005D7430"/>
    <w:rsid w:val="005E039B"/>
    <w:rsid w:val="005E1588"/>
    <w:rsid w:val="005E469C"/>
    <w:rsid w:val="005E53FC"/>
    <w:rsid w:val="005E585A"/>
    <w:rsid w:val="005F0698"/>
    <w:rsid w:val="005F09D2"/>
    <w:rsid w:val="005F0ED0"/>
    <w:rsid w:val="005F0F1B"/>
    <w:rsid w:val="005F132A"/>
    <w:rsid w:val="005F1BB0"/>
    <w:rsid w:val="005F1C6E"/>
    <w:rsid w:val="005F1DD2"/>
    <w:rsid w:val="005F241A"/>
    <w:rsid w:val="005F78DE"/>
    <w:rsid w:val="005F7B89"/>
    <w:rsid w:val="006003F0"/>
    <w:rsid w:val="00601E76"/>
    <w:rsid w:val="00602129"/>
    <w:rsid w:val="0060442D"/>
    <w:rsid w:val="0060461F"/>
    <w:rsid w:val="006050A7"/>
    <w:rsid w:val="00605789"/>
    <w:rsid w:val="006067A9"/>
    <w:rsid w:val="00611AE1"/>
    <w:rsid w:val="00613F29"/>
    <w:rsid w:val="00614114"/>
    <w:rsid w:val="00622551"/>
    <w:rsid w:val="00623A90"/>
    <w:rsid w:val="006243EF"/>
    <w:rsid w:val="00624C37"/>
    <w:rsid w:val="00624E68"/>
    <w:rsid w:val="00625BE0"/>
    <w:rsid w:val="006309AE"/>
    <w:rsid w:val="006331C4"/>
    <w:rsid w:val="00634372"/>
    <w:rsid w:val="00635A0A"/>
    <w:rsid w:val="006362DE"/>
    <w:rsid w:val="0064016C"/>
    <w:rsid w:val="006416D0"/>
    <w:rsid w:val="0064208B"/>
    <w:rsid w:val="00642904"/>
    <w:rsid w:val="00643D1E"/>
    <w:rsid w:val="00644AE4"/>
    <w:rsid w:val="006459E3"/>
    <w:rsid w:val="00646EDF"/>
    <w:rsid w:val="00652804"/>
    <w:rsid w:val="00654195"/>
    <w:rsid w:val="00654B3F"/>
    <w:rsid w:val="00656168"/>
    <w:rsid w:val="00656C4D"/>
    <w:rsid w:val="00657DC3"/>
    <w:rsid w:val="00657F8A"/>
    <w:rsid w:val="00661758"/>
    <w:rsid w:val="006623AA"/>
    <w:rsid w:val="00662513"/>
    <w:rsid w:val="00662F0E"/>
    <w:rsid w:val="00662F51"/>
    <w:rsid w:val="0066327D"/>
    <w:rsid w:val="00663342"/>
    <w:rsid w:val="00664A99"/>
    <w:rsid w:val="0066519C"/>
    <w:rsid w:val="0066522C"/>
    <w:rsid w:val="006656F2"/>
    <w:rsid w:val="00665A7C"/>
    <w:rsid w:val="0066616D"/>
    <w:rsid w:val="00667902"/>
    <w:rsid w:val="00670307"/>
    <w:rsid w:val="0067148F"/>
    <w:rsid w:val="00671720"/>
    <w:rsid w:val="00671D1A"/>
    <w:rsid w:val="00672DA5"/>
    <w:rsid w:val="006744BB"/>
    <w:rsid w:val="00674916"/>
    <w:rsid w:val="00675276"/>
    <w:rsid w:val="00677084"/>
    <w:rsid w:val="00680181"/>
    <w:rsid w:val="00680473"/>
    <w:rsid w:val="00680D31"/>
    <w:rsid w:val="00682353"/>
    <w:rsid w:val="00683C30"/>
    <w:rsid w:val="006903D3"/>
    <w:rsid w:val="00692248"/>
    <w:rsid w:val="00692BA3"/>
    <w:rsid w:val="00695C13"/>
    <w:rsid w:val="00696102"/>
    <w:rsid w:val="006962E6"/>
    <w:rsid w:val="00696DF9"/>
    <w:rsid w:val="00697529"/>
    <w:rsid w:val="006A068F"/>
    <w:rsid w:val="006A08CE"/>
    <w:rsid w:val="006A2A52"/>
    <w:rsid w:val="006A2C95"/>
    <w:rsid w:val="006A3213"/>
    <w:rsid w:val="006A3D3E"/>
    <w:rsid w:val="006A40D7"/>
    <w:rsid w:val="006A4624"/>
    <w:rsid w:val="006A6031"/>
    <w:rsid w:val="006A658D"/>
    <w:rsid w:val="006B01FE"/>
    <w:rsid w:val="006B264D"/>
    <w:rsid w:val="006B51E2"/>
    <w:rsid w:val="006B54A8"/>
    <w:rsid w:val="006B6784"/>
    <w:rsid w:val="006B6C7B"/>
    <w:rsid w:val="006B6CF7"/>
    <w:rsid w:val="006B7574"/>
    <w:rsid w:val="006C0567"/>
    <w:rsid w:val="006C08A3"/>
    <w:rsid w:val="006C164D"/>
    <w:rsid w:val="006C3303"/>
    <w:rsid w:val="006C3DAB"/>
    <w:rsid w:val="006C4CA2"/>
    <w:rsid w:val="006C65BC"/>
    <w:rsid w:val="006C78F5"/>
    <w:rsid w:val="006D26B6"/>
    <w:rsid w:val="006D3E72"/>
    <w:rsid w:val="006D47BF"/>
    <w:rsid w:val="006D58FC"/>
    <w:rsid w:val="006D592D"/>
    <w:rsid w:val="006D6145"/>
    <w:rsid w:val="006D73AC"/>
    <w:rsid w:val="006E0DDF"/>
    <w:rsid w:val="006E23C4"/>
    <w:rsid w:val="006E43BF"/>
    <w:rsid w:val="006E4529"/>
    <w:rsid w:val="006E5716"/>
    <w:rsid w:val="006E624E"/>
    <w:rsid w:val="006E6BC2"/>
    <w:rsid w:val="006E7841"/>
    <w:rsid w:val="006F0AC5"/>
    <w:rsid w:val="006F1FE6"/>
    <w:rsid w:val="006F2624"/>
    <w:rsid w:val="006F73ED"/>
    <w:rsid w:val="00700518"/>
    <w:rsid w:val="007009E6"/>
    <w:rsid w:val="007014A1"/>
    <w:rsid w:val="00701F00"/>
    <w:rsid w:val="00702DDA"/>
    <w:rsid w:val="0070391A"/>
    <w:rsid w:val="00706FD3"/>
    <w:rsid w:val="0071156A"/>
    <w:rsid w:val="00723062"/>
    <w:rsid w:val="007231C8"/>
    <w:rsid w:val="00727DFE"/>
    <w:rsid w:val="007302B3"/>
    <w:rsid w:val="00730733"/>
    <w:rsid w:val="007309A6"/>
    <w:rsid w:val="00730E3A"/>
    <w:rsid w:val="00732A18"/>
    <w:rsid w:val="00736AAF"/>
    <w:rsid w:val="00736D68"/>
    <w:rsid w:val="0073747E"/>
    <w:rsid w:val="00740393"/>
    <w:rsid w:val="00741181"/>
    <w:rsid w:val="00741FFD"/>
    <w:rsid w:val="007433DD"/>
    <w:rsid w:val="00743915"/>
    <w:rsid w:val="00743AE5"/>
    <w:rsid w:val="007441F2"/>
    <w:rsid w:val="00746E38"/>
    <w:rsid w:val="007477A6"/>
    <w:rsid w:val="0075171B"/>
    <w:rsid w:val="00752C3B"/>
    <w:rsid w:val="0075430E"/>
    <w:rsid w:val="00757263"/>
    <w:rsid w:val="007574FE"/>
    <w:rsid w:val="0076025D"/>
    <w:rsid w:val="00761EBF"/>
    <w:rsid w:val="00761FC2"/>
    <w:rsid w:val="0076220E"/>
    <w:rsid w:val="00764E9A"/>
    <w:rsid w:val="00765B2A"/>
    <w:rsid w:val="007711D6"/>
    <w:rsid w:val="00773986"/>
    <w:rsid w:val="00773D37"/>
    <w:rsid w:val="00774F66"/>
    <w:rsid w:val="007776E0"/>
    <w:rsid w:val="00780B48"/>
    <w:rsid w:val="00783A34"/>
    <w:rsid w:val="00784A9B"/>
    <w:rsid w:val="0078591D"/>
    <w:rsid w:val="00787B7F"/>
    <w:rsid w:val="00790BE6"/>
    <w:rsid w:val="00791441"/>
    <w:rsid w:val="0079257A"/>
    <w:rsid w:val="007926E2"/>
    <w:rsid w:val="0079272F"/>
    <w:rsid w:val="00792755"/>
    <w:rsid w:val="0079336B"/>
    <w:rsid w:val="007936DB"/>
    <w:rsid w:val="00793D3E"/>
    <w:rsid w:val="007956E4"/>
    <w:rsid w:val="007959C3"/>
    <w:rsid w:val="00795CB0"/>
    <w:rsid w:val="00796D5D"/>
    <w:rsid w:val="007971DC"/>
    <w:rsid w:val="007971F6"/>
    <w:rsid w:val="007A07CE"/>
    <w:rsid w:val="007A2109"/>
    <w:rsid w:val="007A22EF"/>
    <w:rsid w:val="007A3112"/>
    <w:rsid w:val="007A3C4C"/>
    <w:rsid w:val="007A49E9"/>
    <w:rsid w:val="007A5999"/>
    <w:rsid w:val="007A727F"/>
    <w:rsid w:val="007A7BB2"/>
    <w:rsid w:val="007A7EE5"/>
    <w:rsid w:val="007B05A3"/>
    <w:rsid w:val="007B0BD3"/>
    <w:rsid w:val="007B25AF"/>
    <w:rsid w:val="007B3F92"/>
    <w:rsid w:val="007B5350"/>
    <w:rsid w:val="007B7E60"/>
    <w:rsid w:val="007C2D16"/>
    <w:rsid w:val="007C3B26"/>
    <w:rsid w:val="007C44C6"/>
    <w:rsid w:val="007C6B52"/>
    <w:rsid w:val="007C6E6E"/>
    <w:rsid w:val="007C7C7F"/>
    <w:rsid w:val="007D01DB"/>
    <w:rsid w:val="007D1329"/>
    <w:rsid w:val="007D16C5"/>
    <w:rsid w:val="007D35D5"/>
    <w:rsid w:val="007D442F"/>
    <w:rsid w:val="007D4C58"/>
    <w:rsid w:val="007D55BC"/>
    <w:rsid w:val="007D588A"/>
    <w:rsid w:val="007D6290"/>
    <w:rsid w:val="007D6929"/>
    <w:rsid w:val="007D73DC"/>
    <w:rsid w:val="007E0710"/>
    <w:rsid w:val="007E2B06"/>
    <w:rsid w:val="007E2F7C"/>
    <w:rsid w:val="007E33D6"/>
    <w:rsid w:val="007E536F"/>
    <w:rsid w:val="007E58F6"/>
    <w:rsid w:val="007E63A2"/>
    <w:rsid w:val="007E7D08"/>
    <w:rsid w:val="007F0011"/>
    <w:rsid w:val="007F0C01"/>
    <w:rsid w:val="007F0C0C"/>
    <w:rsid w:val="007F1F87"/>
    <w:rsid w:val="007F7FF8"/>
    <w:rsid w:val="0080374B"/>
    <w:rsid w:val="00807667"/>
    <w:rsid w:val="008112A1"/>
    <w:rsid w:val="00811B9D"/>
    <w:rsid w:val="00813217"/>
    <w:rsid w:val="008155CB"/>
    <w:rsid w:val="00816432"/>
    <w:rsid w:val="00816684"/>
    <w:rsid w:val="00821055"/>
    <w:rsid w:val="008210DF"/>
    <w:rsid w:val="00822616"/>
    <w:rsid w:val="00822A4D"/>
    <w:rsid w:val="00822BE6"/>
    <w:rsid w:val="00822E70"/>
    <w:rsid w:val="008230F5"/>
    <w:rsid w:val="008235E2"/>
    <w:rsid w:val="008247A4"/>
    <w:rsid w:val="00824DFF"/>
    <w:rsid w:val="00826029"/>
    <w:rsid w:val="00832203"/>
    <w:rsid w:val="0083387E"/>
    <w:rsid w:val="008351AA"/>
    <w:rsid w:val="008355A9"/>
    <w:rsid w:val="0084008F"/>
    <w:rsid w:val="00841EB4"/>
    <w:rsid w:val="00844513"/>
    <w:rsid w:val="0084604B"/>
    <w:rsid w:val="0084666C"/>
    <w:rsid w:val="00847F64"/>
    <w:rsid w:val="00852992"/>
    <w:rsid w:val="008551FC"/>
    <w:rsid w:val="008558CC"/>
    <w:rsid w:val="0085632D"/>
    <w:rsid w:val="008567C3"/>
    <w:rsid w:val="00856B2D"/>
    <w:rsid w:val="008613BB"/>
    <w:rsid w:val="00862D49"/>
    <w:rsid w:val="00862FE4"/>
    <w:rsid w:val="00863422"/>
    <w:rsid w:val="0086389A"/>
    <w:rsid w:val="008667B3"/>
    <w:rsid w:val="00867068"/>
    <w:rsid w:val="0086782B"/>
    <w:rsid w:val="00867AC0"/>
    <w:rsid w:val="00870E19"/>
    <w:rsid w:val="0087605E"/>
    <w:rsid w:val="0087747A"/>
    <w:rsid w:val="00877905"/>
    <w:rsid w:val="00877FE8"/>
    <w:rsid w:val="00883A1F"/>
    <w:rsid w:val="008872CE"/>
    <w:rsid w:val="008873DB"/>
    <w:rsid w:val="0089012C"/>
    <w:rsid w:val="00890BBD"/>
    <w:rsid w:val="00891360"/>
    <w:rsid w:val="00892BAF"/>
    <w:rsid w:val="00892C84"/>
    <w:rsid w:val="00894059"/>
    <w:rsid w:val="008941AE"/>
    <w:rsid w:val="00897ABA"/>
    <w:rsid w:val="008A01E6"/>
    <w:rsid w:val="008A0620"/>
    <w:rsid w:val="008A3407"/>
    <w:rsid w:val="008A408D"/>
    <w:rsid w:val="008A5CAB"/>
    <w:rsid w:val="008A7F17"/>
    <w:rsid w:val="008B0A21"/>
    <w:rsid w:val="008B1FEE"/>
    <w:rsid w:val="008B3DD4"/>
    <w:rsid w:val="008B3E3A"/>
    <w:rsid w:val="008B7076"/>
    <w:rsid w:val="008B71D9"/>
    <w:rsid w:val="008C1D15"/>
    <w:rsid w:val="008C248A"/>
    <w:rsid w:val="008C29EA"/>
    <w:rsid w:val="008C40E7"/>
    <w:rsid w:val="008C42A6"/>
    <w:rsid w:val="008C51A4"/>
    <w:rsid w:val="008C74A5"/>
    <w:rsid w:val="008C7880"/>
    <w:rsid w:val="008C7AC3"/>
    <w:rsid w:val="008D1103"/>
    <w:rsid w:val="008D21DA"/>
    <w:rsid w:val="008D2853"/>
    <w:rsid w:val="008D612E"/>
    <w:rsid w:val="008E0FAC"/>
    <w:rsid w:val="008E10CF"/>
    <w:rsid w:val="008E3C2D"/>
    <w:rsid w:val="008E40B0"/>
    <w:rsid w:val="008F6525"/>
    <w:rsid w:val="008F727E"/>
    <w:rsid w:val="0090121F"/>
    <w:rsid w:val="00902393"/>
    <w:rsid w:val="0090394D"/>
    <w:rsid w:val="00903954"/>
    <w:rsid w:val="00903C32"/>
    <w:rsid w:val="00903EAE"/>
    <w:rsid w:val="009041C7"/>
    <w:rsid w:val="0090453D"/>
    <w:rsid w:val="00904C21"/>
    <w:rsid w:val="009150DA"/>
    <w:rsid w:val="00916B16"/>
    <w:rsid w:val="009173B9"/>
    <w:rsid w:val="0092056D"/>
    <w:rsid w:val="0092263C"/>
    <w:rsid w:val="00922E4D"/>
    <w:rsid w:val="009235BF"/>
    <w:rsid w:val="009249BB"/>
    <w:rsid w:val="00924EE0"/>
    <w:rsid w:val="00926DF8"/>
    <w:rsid w:val="00931968"/>
    <w:rsid w:val="00932A27"/>
    <w:rsid w:val="0093335D"/>
    <w:rsid w:val="009345C1"/>
    <w:rsid w:val="00934FDF"/>
    <w:rsid w:val="009350BF"/>
    <w:rsid w:val="0093613E"/>
    <w:rsid w:val="0094011A"/>
    <w:rsid w:val="009416D3"/>
    <w:rsid w:val="00941A75"/>
    <w:rsid w:val="00941E12"/>
    <w:rsid w:val="00941E36"/>
    <w:rsid w:val="00943026"/>
    <w:rsid w:val="009431A3"/>
    <w:rsid w:val="00943356"/>
    <w:rsid w:val="00943D46"/>
    <w:rsid w:val="0095030D"/>
    <w:rsid w:val="0095279A"/>
    <w:rsid w:val="00955615"/>
    <w:rsid w:val="009560C1"/>
    <w:rsid w:val="0095693B"/>
    <w:rsid w:val="009573DF"/>
    <w:rsid w:val="00960072"/>
    <w:rsid w:val="00960A46"/>
    <w:rsid w:val="00960E13"/>
    <w:rsid w:val="009619BC"/>
    <w:rsid w:val="009624E9"/>
    <w:rsid w:val="00962BE4"/>
    <w:rsid w:val="009630FE"/>
    <w:rsid w:val="00963103"/>
    <w:rsid w:val="009664C0"/>
    <w:rsid w:val="00966B81"/>
    <w:rsid w:val="00966D9D"/>
    <w:rsid w:val="00966FC5"/>
    <w:rsid w:val="00967AAD"/>
    <w:rsid w:val="0097216B"/>
    <w:rsid w:val="00973A53"/>
    <w:rsid w:val="00975421"/>
    <w:rsid w:val="009755AE"/>
    <w:rsid w:val="00976040"/>
    <w:rsid w:val="00976C48"/>
    <w:rsid w:val="00977F79"/>
    <w:rsid w:val="009801C5"/>
    <w:rsid w:val="00980846"/>
    <w:rsid w:val="00980A98"/>
    <w:rsid w:val="00981D3E"/>
    <w:rsid w:val="0098327D"/>
    <w:rsid w:val="009852BC"/>
    <w:rsid w:val="00986AD5"/>
    <w:rsid w:val="009877AD"/>
    <w:rsid w:val="00990914"/>
    <w:rsid w:val="00992978"/>
    <w:rsid w:val="009934C8"/>
    <w:rsid w:val="009952EE"/>
    <w:rsid w:val="00996532"/>
    <w:rsid w:val="00996683"/>
    <w:rsid w:val="009A0D72"/>
    <w:rsid w:val="009A0D90"/>
    <w:rsid w:val="009A12F9"/>
    <w:rsid w:val="009A1C6A"/>
    <w:rsid w:val="009A1EAE"/>
    <w:rsid w:val="009A3D1E"/>
    <w:rsid w:val="009A53D9"/>
    <w:rsid w:val="009B11D7"/>
    <w:rsid w:val="009B23C1"/>
    <w:rsid w:val="009B248A"/>
    <w:rsid w:val="009B252F"/>
    <w:rsid w:val="009B4833"/>
    <w:rsid w:val="009B59A6"/>
    <w:rsid w:val="009C09A0"/>
    <w:rsid w:val="009C3A72"/>
    <w:rsid w:val="009C72EE"/>
    <w:rsid w:val="009C7720"/>
    <w:rsid w:val="009D1757"/>
    <w:rsid w:val="009D2636"/>
    <w:rsid w:val="009D2921"/>
    <w:rsid w:val="009D4D72"/>
    <w:rsid w:val="009D5594"/>
    <w:rsid w:val="009D58AA"/>
    <w:rsid w:val="009D72A7"/>
    <w:rsid w:val="009D773B"/>
    <w:rsid w:val="009D7EB9"/>
    <w:rsid w:val="009D7F0A"/>
    <w:rsid w:val="009E07F6"/>
    <w:rsid w:val="009E0B49"/>
    <w:rsid w:val="009E1967"/>
    <w:rsid w:val="009E2479"/>
    <w:rsid w:val="009E3775"/>
    <w:rsid w:val="009E52C1"/>
    <w:rsid w:val="009E62B2"/>
    <w:rsid w:val="009E63FC"/>
    <w:rsid w:val="009E67B9"/>
    <w:rsid w:val="009E77B5"/>
    <w:rsid w:val="009F00FA"/>
    <w:rsid w:val="009F24E5"/>
    <w:rsid w:val="009F2530"/>
    <w:rsid w:val="009F3715"/>
    <w:rsid w:val="009F3A9D"/>
    <w:rsid w:val="009F3CBD"/>
    <w:rsid w:val="009F4AEC"/>
    <w:rsid w:val="009F5B41"/>
    <w:rsid w:val="009F5E51"/>
    <w:rsid w:val="009F5FC7"/>
    <w:rsid w:val="009F7F50"/>
    <w:rsid w:val="00A00457"/>
    <w:rsid w:val="00A00ECF"/>
    <w:rsid w:val="00A00EFC"/>
    <w:rsid w:val="00A0102F"/>
    <w:rsid w:val="00A01917"/>
    <w:rsid w:val="00A01EA2"/>
    <w:rsid w:val="00A05FC2"/>
    <w:rsid w:val="00A0708C"/>
    <w:rsid w:val="00A10E4D"/>
    <w:rsid w:val="00A10F6A"/>
    <w:rsid w:val="00A12949"/>
    <w:rsid w:val="00A12C20"/>
    <w:rsid w:val="00A172B8"/>
    <w:rsid w:val="00A2023C"/>
    <w:rsid w:val="00A20918"/>
    <w:rsid w:val="00A20C27"/>
    <w:rsid w:val="00A21327"/>
    <w:rsid w:val="00A21A9F"/>
    <w:rsid w:val="00A22B20"/>
    <w:rsid w:val="00A2302F"/>
    <w:rsid w:val="00A23AFA"/>
    <w:rsid w:val="00A24947"/>
    <w:rsid w:val="00A2751C"/>
    <w:rsid w:val="00A31B3E"/>
    <w:rsid w:val="00A33A6E"/>
    <w:rsid w:val="00A36209"/>
    <w:rsid w:val="00A3687B"/>
    <w:rsid w:val="00A36DE2"/>
    <w:rsid w:val="00A43B26"/>
    <w:rsid w:val="00A45C01"/>
    <w:rsid w:val="00A4630C"/>
    <w:rsid w:val="00A46D6D"/>
    <w:rsid w:val="00A5097A"/>
    <w:rsid w:val="00A522AE"/>
    <w:rsid w:val="00A529F7"/>
    <w:rsid w:val="00A532F3"/>
    <w:rsid w:val="00A565BE"/>
    <w:rsid w:val="00A6021F"/>
    <w:rsid w:val="00A608DF"/>
    <w:rsid w:val="00A639DC"/>
    <w:rsid w:val="00A63D29"/>
    <w:rsid w:val="00A65AE0"/>
    <w:rsid w:val="00A71C31"/>
    <w:rsid w:val="00A72788"/>
    <w:rsid w:val="00A729FA"/>
    <w:rsid w:val="00A7395B"/>
    <w:rsid w:val="00A75C58"/>
    <w:rsid w:val="00A76C34"/>
    <w:rsid w:val="00A81D8C"/>
    <w:rsid w:val="00A83A17"/>
    <w:rsid w:val="00A83D2F"/>
    <w:rsid w:val="00A8489E"/>
    <w:rsid w:val="00A84D69"/>
    <w:rsid w:val="00A858CE"/>
    <w:rsid w:val="00A85A92"/>
    <w:rsid w:val="00A87047"/>
    <w:rsid w:val="00A87815"/>
    <w:rsid w:val="00A90C6A"/>
    <w:rsid w:val="00A90EB6"/>
    <w:rsid w:val="00A913ED"/>
    <w:rsid w:val="00A940E3"/>
    <w:rsid w:val="00A94573"/>
    <w:rsid w:val="00A94A05"/>
    <w:rsid w:val="00A95404"/>
    <w:rsid w:val="00AA1061"/>
    <w:rsid w:val="00AA4064"/>
    <w:rsid w:val="00AA501B"/>
    <w:rsid w:val="00AA5740"/>
    <w:rsid w:val="00AA5990"/>
    <w:rsid w:val="00AA59EC"/>
    <w:rsid w:val="00AA5C56"/>
    <w:rsid w:val="00AA6809"/>
    <w:rsid w:val="00AB02A7"/>
    <w:rsid w:val="00AB0361"/>
    <w:rsid w:val="00AB253D"/>
    <w:rsid w:val="00AB2575"/>
    <w:rsid w:val="00AB2975"/>
    <w:rsid w:val="00AB29F3"/>
    <w:rsid w:val="00AB3DBE"/>
    <w:rsid w:val="00AB4458"/>
    <w:rsid w:val="00AB468C"/>
    <w:rsid w:val="00AB7CE7"/>
    <w:rsid w:val="00AC01B2"/>
    <w:rsid w:val="00AC1664"/>
    <w:rsid w:val="00AC29F3"/>
    <w:rsid w:val="00AC519E"/>
    <w:rsid w:val="00AC6BA2"/>
    <w:rsid w:val="00AC6C09"/>
    <w:rsid w:val="00AD2603"/>
    <w:rsid w:val="00AD2752"/>
    <w:rsid w:val="00AD34AA"/>
    <w:rsid w:val="00AD3680"/>
    <w:rsid w:val="00AD457F"/>
    <w:rsid w:val="00AD47FA"/>
    <w:rsid w:val="00AD6C60"/>
    <w:rsid w:val="00AD7CE4"/>
    <w:rsid w:val="00AE07F7"/>
    <w:rsid w:val="00AE29F6"/>
    <w:rsid w:val="00AE3418"/>
    <w:rsid w:val="00AE3A85"/>
    <w:rsid w:val="00AE3E50"/>
    <w:rsid w:val="00AE4280"/>
    <w:rsid w:val="00AE5808"/>
    <w:rsid w:val="00AE5AD7"/>
    <w:rsid w:val="00AE5EF9"/>
    <w:rsid w:val="00AE6371"/>
    <w:rsid w:val="00AE6609"/>
    <w:rsid w:val="00AE6757"/>
    <w:rsid w:val="00AE7F3E"/>
    <w:rsid w:val="00AF257E"/>
    <w:rsid w:val="00AF3537"/>
    <w:rsid w:val="00AF513C"/>
    <w:rsid w:val="00AF5C00"/>
    <w:rsid w:val="00B02126"/>
    <w:rsid w:val="00B037F0"/>
    <w:rsid w:val="00B05953"/>
    <w:rsid w:val="00B066AD"/>
    <w:rsid w:val="00B06981"/>
    <w:rsid w:val="00B11E5C"/>
    <w:rsid w:val="00B155FF"/>
    <w:rsid w:val="00B21406"/>
    <w:rsid w:val="00B2163A"/>
    <w:rsid w:val="00B21E23"/>
    <w:rsid w:val="00B222D4"/>
    <w:rsid w:val="00B231E5"/>
    <w:rsid w:val="00B236BC"/>
    <w:rsid w:val="00B246E1"/>
    <w:rsid w:val="00B25331"/>
    <w:rsid w:val="00B27272"/>
    <w:rsid w:val="00B274DB"/>
    <w:rsid w:val="00B27E22"/>
    <w:rsid w:val="00B31311"/>
    <w:rsid w:val="00B3136F"/>
    <w:rsid w:val="00B313C5"/>
    <w:rsid w:val="00B33063"/>
    <w:rsid w:val="00B34F4D"/>
    <w:rsid w:val="00B357EB"/>
    <w:rsid w:val="00B3692D"/>
    <w:rsid w:val="00B36EDD"/>
    <w:rsid w:val="00B36F40"/>
    <w:rsid w:val="00B37B4D"/>
    <w:rsid w:val="00B41F9B"/>
    <w:rsid w:val="00B438C7"/>
    <w:rsid w:val="00B45985"/>
    <w:rsid w:val="00B467EE"/>
    <w:rsid w:val="00B47D5F"/>
    <w:rsid w:val="00B47F7B"/>
    <w:rsid w:val="00B52B2A"/>
    <w:rsid w:val="00B53307"/>
    <w:rsid w:val="00B53413"/>
    <w:rsid w:val="00B5465E"/>
    <w:rsid w:val="00B56727"/>
    <w:rsid w:val="00B60CB3"/>
    <w:rsid w:val="00B60D20"/>
    <w:rsid w:val="00B60D21"/>
    <w:rsid w:val="00B616EB"/>
    <w:rsid w:val="00B6351D"/>
    <w:rsid w:val="00B6447D"/>
    <w:rsid w:val="00B71846"/>
    <w:rsid w:val="00B72FC9"/>
    <w:rsid w:val="00B75295"/>
    <w:rsid w:val="00B774CD"/>
    <w:rsid w:val="00B81059"/>
    <w:rsid w:val="00B83035"/>
    <w:rsid w:val="00B8326E"/>
    <w:rsid w:val="00B845F8"/>
    <w:rsid w:val="00B84A4A"/>
    <w:rsid w:val="00B859B2"/>
    <w:rsid w:val="00B8646E"/>
    <w:rsid w:val="00B90BF2"/>
    <w:rsid w:val="00B925A0"/>
    <w:rsid w:val="00B941A9"/>
    <w:rsid w:val="00B94611"/>
    <w:rsid w:val="00B949BD"/>
    <w:rsid w:val="00B94FF7"/>
    <w:rsid w:val="00B966C5"/>
    <w:rsid w:val="00B97198"/>
    <w:rsid w:val="00BA0748"/>
    <w:rsid w:val="00BA39BB"/>
    <w:rsid w:val="00BA5C6E"/>
    <w:rsid w:val="00BA5E94"/>
    <w:rsid w:val="00BA5EAF"/>
    <w:rsid w:val="00BA6E20"/>
    <w:rsid w:val="00BB2DB5"/>
    <w:rsid w:val="00BB3316"/>
    <w:rsid w:val="00BB5398"/>
    <w:rsid w:val="00BB632A"/>
    <w:rsid w:val="00BB6A28"/>
    <w:rsid w:val="00BB6E71"/>
    <w:rsid w:val="00BB7178"/>
    <w:rsid w:val="00BC0630"/>
    <w:rsid w:val="00BC1DF8"/>
    <w:rsid w:val="00BC1F9E"/>
    <w:rsid w:val="00BC296A"/>
    <w:rsid w:val="00BC361B"/>
    <w:rsid w:val="00BC5300"/>
    <w:rsid w:val="00BD0233"/>
    <w:rsid w:val="00BD32F5"/>
    <w:rsid w:val="00BD36F3"/>
    <w:rsid w:val="00BD41E0"/>
    <w:rsid w:val="00BD4430"/>
    <w:rsid w:val="00BD4459"/>
    <w:rsid w:val="00BE0471"/>
    <w:rsid w:val="00BE1A72"/>
    <w:rsid w:val="00BE1C27"/>
    <w:rsid w:val="00BE1F74"/>
    <w:rsid w:val="00BE205E"/>
    <w:rsid w:val="00BE343D"/>
    <w:rsid w:val="00BE3FB0"/>
    <w:rsid w:val="00BE6675"/>
    <w:rsid w:val="00BE7B98"/>
    <w:rsid w:val="00BF1F3C"/>
    <w:rsid w:val="00BF2CF1"/>
    <w:rsid w:val="00BF2D6F"/>
    <w:rsid w:val="00BF2EB9"/>
    <w:rsid w:val="00BF4367"/>
    <w:rsid w:val="00BF5120"/>
    <w:rsid w:val="00C000D8"/>
    <w:rsid w:val="00C015EC"/>
    <w:rsid w:val="00C01967"/>
    <w:rsid w:val="00C021E7"/>
    <w:rsid w:val="00C02B87"/>
    <w:rsid w:val="00C02EC8"/>
    <w:rsid w:val="00C038C8"/>
    <w:rsid w:val="00C05739"/>
    <w:rsid w:val="00C06B57"/>
    <w:rsid w:val="00C076D0"/>
    <w:rsid w:val="00C1006E"/>
    <w:rsid w:val="00C10778"/>
    <w:rsid w:val="00C10A76"/>
    <w:rsid w:val="00C110A9"/>
    <w:rsid w:val="00C1387C"/>
    <w:rsid w:val="00C14488"/>
    <w:rsid w:val="00C15C43"/>
    <w:rsid w:val="00C15EBE"/>
    <w:rsid w:val="00C16544"/>
    <w:rsid w:val="00C16CA3"/>
    <w:rsid w:val="00C222CF"/>
    <w:rsid w:val="00C248E7"/>
    <w:rsid w:val="00C262FB"/>
    <w:rsid w:val="00C269E0"/>
    <w:rsid w:val="00C3029B"/>
    <w:rsid w:val="00C361E1"/>
    <w:rsid w:val="00C37FDD"/>
    <w:rsid w:val="00C403A2"/>
    <w:rsid w:val="00C4086D"/>
    <w:rsid w:val="00C40969"/>
    <w:rsid w:val="00C41625"/>
    <w:rsid w:val="00C41EE9"/>
    <w:rsid w:val="00C42564"/>
    <w:rsid w:val="00C42FC3"/>
    <w:rsid w:val="00C432FC"/>
    <w:rsid w:val="00C4463D"/>
    <w:rsid w:val="00C45F9F"/>
    <w:rsid w:val="00C468E2"/>
    <w:rsid w:val="00C51CF9"/>
    <w:rsid w:val="00C52814"/>
    <w:rsid w:val="00C5284A"/>
    <w:rsid w:val="00C54677"/>
    <w:rsid w:val="00C56991"/>
    <w:rsid w:val="00C60B75"/>
    <w:rsid w:val="00C638F3"/>
    <w:rsid w:val="00C6714B"/>
    <w:rsid w:val="00C67AFF"/>
    <w:rsid w:val="00C8131D"/>
    <w:rsid w:val="00C82CE6"/>
    <w:rsid w:val="00C8316C"/>
    <w:rsid w:val="00C8387C"/>
    <w:rsid w:val="00C83A9F"/>
    <w:rsid w:val="00C847ED"/>
    <w:rsid w:val="00C8499B"/>
    <w:rsid w:val="00C85102"/>
    <w:rsid w:val="00C863F8"/>
    <w:rsid w:val="00C87110"/>
    <w:rsid w:val="00C874BB"/>
    <w:rsid w:val="00C9116D"/>
    <w:rsid w:val="00C918E9"/>
    <w:rsid w:val="00C92685"/>
    <w:rsid w:val="00C93187"/>
    <w:rsid w:val="00C93396"/>
    <w:rsid w:val="00C94B78"/>
    <w:rsid w:val="00C94DE5"/>
    <w:rsid w:val="00C96ACD"/>
    <w:rsid w:val="00C97C3A"/>
    <w:rsid w:val="00CA0F5D"/>
    <w:rsid w:val="00CA1463"/>
    <w:rsid w:val="00CA1896"/>
    <w:rsid w:val="00CA2491"/>
    <w:rsid w:val="00CA2C34"/>
    <w:rsid w:val="00CA357E"/>
    <w:rsid w:val="00CA6B09"/>
    <w:rsid w:val="00CA7908"/>
    <w:rsid w:val="00CA7C09"/>
    <w:rsid w:val="00CB05F4"/>
    <w:rsid w:val="00CB13C9"/>
    <w:rsid w:val="00CB1A3F"/>
    <w:rsid w:val="00CB3D9C"/>
    <w:rsid w:val="00CB4720"/>
    <w:rsid w:val="00CB5B28"/>
    <w:rsid w:val="00CB5C9D"/>
    <w:rsid w:val="00CB5F09"/>
    <w:rsid w:val="00CB6393"/>
    <w:rsid w:val="00CC2997"/>
    <w:rsid w:val="00CC2A05"/>
    <w:rsid w:val="00CC2B79"/>
    <w:rsid w:val="00CC2DBD"/>
    <w:rsid w:val="00CC304D"/>
    <w:rsid w:val="00CC3E59"/>
    <w:rsid w:val="00CC710D"/>
    <w:rsid w:val="00CC73D7"/>
    <w:rsid w:val="00CD2E54"/>
    <w:rsid w:val="00CD5D13"/>
    <w:rsid w:val="00CD65DE"/>
    <w:rsid w:val="00CD69C9"/>
    <w:rsid w:val="00CD6D8C"/>
    <w:rsid w:val="00CD75E1"/>
    <w:rsid w:val="00CE03DE"/>
    <w:rsid w:val="00CE24E6"/>
    <w:rsid w:val="00CE2950"/>
    <w:rsid w:val="00CE43F5"/>
    <w:rsid w:val="00CE49C8"/>
    <w:rsid w:val="00CF2CD2"/>
    <w:rsid w:val="00CF46B4"/>
    <w:rsid w:val="00CF51C1"/>
    <w:rsid w:val="00CF5371"/>
    <w:rsid w:val="00CF630D"/>
    <w:rsid w:val="00CF6972"/>
    <w:rsid w:val="00D00AE9"/>
    <w:rsid w:val="00D00F17"/>
    <w:rsid w:val="00D016C9"/>
    <w:rsid w:val="00D02B72"/>
    <w:rsid w:val="00D02E4A"/>
    <w:rsid w:val="00D0323A"/>
    <w:rsid w:val="00D0340F"/>
    <w:rsid w:val="00D04A7D"/>
    <w:rsid w:val="00D0559F"/>
    <w:rsid w:val="00D064B5"/>
    <w:rsid w:val="00D077E9"/>
    <w:rsid w:val="00D10103"/>
    <w:rsid w:val="00D11970"/>
    <w:rsid w:val="00D12665"/>
    <w:rsid w:val="00D15FDE"/>
    <w:rsid w:val="00D166CE"/>
    <w:rsid w:val="00D2094A"/>
    <w:rsid w:val="00D235BF"/>
    <w:rsid w:val="00D2404A"/>
    <w:rsid w:val="00D25FB2"/>
    <w:rsid w:val="00D2669D"/>
    <w:rsid w:val="00D26725"/>
    <w:rsid w:val="00D268CA"/>
    <w:rsid w:val="00D26B4B"/>
    <w:rsid w:val="00D301FA"/>
    <w:rsid w:val="00D33A1A"/>
    <w:rsid w:val="00D33AF0"/>
    <w:rsid w:val="00D36215"/>
    <w:rsid w:val="00D364DB"/>
    <w:rsid w:val="00D365FC"/>
    <w:rsid w:val="00D36F44"/>
    <w:rsid w:val="00D37C76"/>
    <w:rsid w:val="00D40249"/>
    <w:rsid w:val="00D41422"/>
    <w:rsid w:val="00D42CB7"/>
    <w:rsid w:val="00D4413B"/>
    <w:rsid w:val="00D44436"/>
    <w:rsid w:val="00D4595A"/>
    <w:rsid w:val="00D45B51"/>
    <w:rsid w:val="00D470DB"/>
    <w:rsid w:val="00D504D2"/>
    <w:rsid w:val="00D50DB2"/>
    <w:rsid w:val="00D5235C"/>
    <w:rsid w:val="00D5413D"/>
    <w:rsid w:val="00D561C2"/>
    <w:rsid w:val="00D5669E"/>
    <w:rsid w:val="00D56FC6"/>
    <w:rsid w:val="00D570A9"/>
    <w:rsid w:val="00D5735F"/>
    <w:rsid w:val="00D60E55"/>
    <w:rsid w:val="00D6183E"/>
    <w:rsid w:val="00D639F0"/>
    <w:rsid w:val="00D65F1D"/>
    <w:rsid w:val="00D673D6"/>
    <w:rsid w:val="00D67645"/>
    <w:rsid w:val="00D6764F"/>
    <w:rsid w:val="00D70C35"/>
    <w:rsid w:val="00D70D02"/>
    <w:rsid w:val="00D71BCB"/>
    <w:rsid w:val="00D72332"/>
    <w:rsid w:val="00D72DD8"/>
    <w:rsid w:val="00D74625"/>
    <w:rsid w:val="00D74FCE"/>
    <w:rsid w:val="00D75691"/>
    <w:rsid w:val="00D76537"/>
    <w:rsid w:val="00D770C7"/>
    <w:rsid w:val="00D8183B"/>
    <w:rsid w:val="00D8245C"/>
    <w:rsid w:val="00D85980"/>
    <w:rsid w:val="00D85BDC"/>
    <w:rsid w:val="00D86945"/>
    <w:rsid w:val="00D86C3A"/>
    <w:rsid w:val="00D90290"/>
    <w:rsid w:val="00D90AEF"/>
    <w:rsid w:val="00D91745"/>
    <w:rsid w:val="00D91CB7"/>
    <w:rsid w:val="00D93376"/>
    <w:rsid w:val="00D94E36"/>
    <w:rsid w:val="00D96174"/>
    <w:rsid w:val="00D97E8A"/>
    <w:rsid w:val="00DA4CA3"/>
    <w:rsid w:val="00DA53F4"/>
    <w:rsid w:val="00DA728A"/>
    <w:rsid w:val="00DB1B36"/>
    <w:rsid w:val="00DB4E3C"/>
    <w:rsid w:val="00DB4F0E"/>
    <w:rsid w:val="00DB538D"/>
    <w:rsid w:val="00DB6905"/>
    <w:rsid w:val="00DB6C8E"/>
    <w:rsid w:val="00DB70A3"/>
    <w:rsid w:val="00DB7E6B"/>
    <w:rsid w:val="00DC04A2"/>
    <w:rsid w:val="00DC11EF"/>
    <w:rsid w:val="00DC154D"/>
    <w:rsid w:val="00DC2720"/>
    <w:rsid w:val="00DC2734"/>
    <w:rsid w:val="00DC3581"/>
    <w:rsid w:val="00DC706A"/>
    <w:rsid w:val="00DC794A"/>
    <w:rsid w:val="00DD136C"/>
    <w:rsid w:val="00DD152F"/>
    <w:rsid w:val="00DD317C"/>
    <w:rsid w:val="00DD4440"/>
    <w:rsid w:val="00DD45C2"/>
    <w:rsid w:val="00DD5851"/>
    <w:rsid w:val="00DD5EF9"/>
    <w:rsid w:val="00DD7177"/>
    <w:rsid w:val="00DD761B"/>
    <w:rsid w:val="00DE0FAA"/>
    <w:rsid w:val="00DE213F"/>
    <w:rsid w:val="00DE232C"/>
    <w:rsid w:val="00DE250E"/>
    <w:rsid w:val="00DE68D5"/>
    <w:rsid w:val="00DF027C"/>
    <w:rsid w:val="00DF0302"/>
    <w:rsid w:val="00DF1E61"/>
    <w:rsid w:val="00DF2A70"/>
    <w:rsid w:val="00DF333D"/>
    <w:rsid w:val="00E00A32"/>
    <w:rsid w:val="00E00A43"/>
    <w:rsid w:val="00E01016"/>
    <w:rsid w:val="00E013B4"/>
    <w:rsid w:val="00E013E8"/>
    <w:rsid w:val="00E0229F"/>
    <w:rsid w:val="00E0316C"/>
    <w:rsid w:val="00E031AB"/>
    <w:rsid w:val="00E0481A"/>
    <w:rsid w:val="00E078E7"/>
    <w:rsid w:val="00E11872"/>
    <w:rsid w:val="00E1207F"/>
    <w:rsid w:val="00E12D5F"/>
    <w:rsid w:val="00E1315C"/>
    <w:rsid w:val="00E14F54"/>
    <w:rsid w:val="00E15CEE"/>
    <w:rsid w:val="00E16B68"/>
    <w:rsid w:val="00E17664"/>
    <w:rsid w:val="00E20748"/>
    <w:rsid w:val="00E22ACD"/>
    <w:rsid w:val="00E2622D"/>
    <w:rsid w:val="00E32E16"/>
    <w:rsid w:val="00E33531"/>
    <w:rsid w:val="00E33E12"/>
    <w:rsid w:val="00E37327"/>
    <w:rsid w:val="00E37A73"/>
    <w:rsid w:val="00E41736"/>
    <w:rsid w:val="00E41E0A"/>
    <w:rsid w:val="00E41E9A"/>
    <w:rsid w:val="00E41FEC"/>
    <w:rsid w:val="00E42F3E"/>
    <w:rsid w:val="00E43267"/>
    <w:rsid w:val="00E46E6F"/>
    <w:rsid w:val="00E47654"/>
    <w:rsid w:val="00E503CD"/>
    <w:rsid w:val="00E5263E"/>
    <w:rsid w:val="00E52D13"/>
    <w:rsid w:val="00E53402"/>
    <w:rsid w:val="00E53862"/>
    <w:rsid w:val="00E53C58"/>
    <w:rsid w:val="00E5422A"/>
    <w:rsid w:val="00E544C4"/>
    <w:rsid w:val="00E6089C"/>
    <w:rsid w:val="00E6106E"/>
    <w:rsid w:val="00E61848"/>
    <w:rsid w:val="00E620B0"/>
    <w:rsid w:val="00E633BA"/>
    <w:rsid w:val="00E65476"/>
    <w:rsid w:val="00E668C6"/>
    <w:rsid w:val="00E66983"/>
    <w:rsid w:val="00E672E5"/>
    <w:rsid w:val="00E67AC5"/>
    <w:rsid w:val="00E71238"/>
    <w:rsid w:val="00E7290C"/>
    <w:rsid w:val="00E7295C"/>
    <w:rsid w:val="00E7424C"/>
    <w:rsid w:val="00E752AB"/>
    <w:rsid w:val="00E76FF7"/>
    <w:rsid w:val="00E77EA1"/>
    <w:rsid w:val="00E801AB"/>
    <w:rsid w:val="00E81B40"/>
    <w:rsid w:val="00E81F30"/>
    <w:rsid w:val="00E82460"/>
    <w:rsid w:val="00E82811"/>
    <w:rsid w:val="00E8484A"/>
    <w:rsid w:val="00E873E6"/>
    <w:rsid w:val="00E92068"/>
    <w:rsid w:val="00E9384F"/>
    <w:rsid w:val="00E94CCA"/>
    <w:rsid w:val="00E96B79"/>
    <w:rsid w:val="00EA0D77"/>
    <w:rsid w:val="00EA2D76"/>
    <w:rsid w:val="00EA51EF"/>
    <w:rsid w:val="00EA59CB"/>
    <w:rsid w:val="00EA62FD"/>
    <w:rsid w:val="00EA69BC"/>
    <w:rsid w:val="00EA71A1"/>
    <w:rsid w:val="00EA7B02"/>
    <w:rsid w:val="00EB008C"/>
    <w:rsid w:val="00EB029D"/>
    <w:rsid w:val="00EB0A48"/>
    <w:rsid w:val="00EB0D4D"/>
    <w:rsid w:val="00EB335F"/>
    <w:rsid w:val="00EB3BE7"/>
    <w:rsid w:val="00EB3D11"/>
    <w:rsid w:val="00EB669A"/>
    <w:rsid w:val="00EB6E27"/>
    <w:rsid w:val="00EC2556"/>
    <w:rsid w:val="00EC77D2"/>
    <w:rsid w:val="00ED0DB7"/>
    <w:rsid w:val="00ED18D6"/>
    <w:rsid w:val="00ED663C"/>
    <w:rsid w:val="00EE14F0"/>
    <w:rsid w:val="00EE4FD1"/>
    <w:rsid w:val="00EE5BF5"/>
    <w:rsid w:val="00EE6745"/>
    <w:rsid w:val="00EE7884"/>
    <w:rsid w:val="00EF01A2"/>
    <w:rsid w:val="00EF34FE"/>
    <w:rsid w:val="00EF4A0F"/>
    <w:rsid w:val="00EF555B"/>
    <w:rsid w:val="00EF66BE"/>
    <w:rsid w:val="00EF72F3"/>
    <w:rsid w:val="00EF7A83"/>
    <w:rsid w:val="00F006C7"/>
    <w:rsid w:val="00F01E15"/>
    <w:rsid w:val="00F01F52"/>
    <w:rsid w:val="00F02102"/>
    <w:rsid w:val="00F0232B"/>
    <w:rsid w:val="00F02651"/>
    <w:rsid w:val="00F02689"/>
    <w:rsid w:val="00F027BB"/>
    <w:rsid w:val="00F03451"/>
    <w:rsid w:val="00F03FE9"/>
    <w:rsid w:val="00F051ED"/>
    <w:rsid w:val="00F0566B"/>
    <w:rsid w:val="00F078F0"/>
    <w:rsid w:val="00F1107A"/>
    <w:rsid w:val="00F11DCF"/>
    <w:rsid w:val="00F1286F"/>
    <w:rsid w:val="00F12AC8"/>
    <w:rsid w:val="00F162EA"/>
    <w:rsid w:val="00F20182"/>
    <w:rsid w:val="00F214C2"/>
    <w:rsid w:val="00F2200E"/>
    <w:rsid w:val="00F24053"/>
    <w:rsid w:val="00F24363"/>
    <w:rsid w:val="00F243EE"/>
    <w:rsid w:val="00F25A57"/>
    <w:rsid w:val="00F30245"/>
    <w:rsid w:val="00F3068B"/>
    <w:rsid w:val="00F32DE1"/>
    <w:rsid w:val="00F3604C"/>
    <w:rsid w:val="00F362D9"/>
    <w:rsid w:val="00F37BDF"/>
    <w:rsid w:val="00F4303A"/>
    <w:rsid w:val="00F470B4"/>
    <w:rsid w:val="00F50D40"/>
    <w:rsid w:val="00F50EFB"/>
    <w:rsid w:val="00F52D27"/>
    <w:rsid w:val="00F53502"/>
    <w:rsid w:val="00F540D3"/>
    <w:rsid w:val="00F541CB"/>
    <w:rsid w:val="00F54842"/>
    <w:rsid w:val="00F54AAC"/>
    <w:rsid w:val="00F55095"/>
    <w:rsid w:val="00F553D7"/>
    <w:rsid w:val="00F57840"/>
    <w:rsid w:val="00F60382"/>
    <w:rsid w:val="00F615CD"/>
    <w:rsid w:val="00F624D9"/>
    <w:rsid w:val="00F63AC1"/>
    <w:rsid w:val="00F64653"/>
    <w:rsid w:val="00F650B9"/>
    <w:rsid w:val="00F67C5D"/>
    <w:rsid w:val="00F67D46"/>
    <w:rsid w:val="00F67E1A"/>
    <w:rsid w:val="00F71F3F"/>
    <w:rsid w:val="00F72577"/>
    <w:rsid w:val="00F7552D"/>
    <w:rsid w:val="00F80240"/>
    <w:rsid w:val="00F809D2"/>
    <w:rsid w:val="00F821CB"/>
    <w:rsid w:val="00F82204"/>
    <w:rsid w:val="00F82550"/>
    <w:rsid w:val="00F82A53"/>
    <w:rsid w:val="00F82E46"/>
    <w:rsid w:val="00F83527"/>
    <w:rsid w:val="00F84C0B"/>
    <w:rsid w:val="00F86B66"/>
    <w:rsid w:val="00F87528"/>
    <w:rsid w:val="00F910C8"/>
    <w:rsid w:val="00F917A4"/>
    <w:rsid w:val="00F91940"/>
    <w:rsid w:val="00F93EB3"/>
    <w:rsid w:val="00F94696"/>
    <w:rsid w:val="00F94B11"/>
    <w:rsid w:val="00F955BC"/>
    <w:rsid w:val="00FA15CB"/>
    <w:rsid w:val="00FA2347"/>
    <w:rsid w:val="00FA2AE4"/>
    <w:rsid w:val="00FA2E1D"/>
    <w:rsid w:val="00FA4257"/>
    <w:rsid w:val="00FA797F"/>
    <w:rsid w:val="00FB0ED7"/>
    <w:rsid w:val="00FB15E7"/>
    <w:rsid w:val="00FB268A"/>
    <w:rsid w:val="00FB2B19"/>
    <w:rsid w:val="00FB4C6B"/>
    <w:rsid w:val="00FB5197"/>
    <w:rsid w:val="00FB541B"/>
    <w:rsid w:val="00FB635A"/>
    <w:rsid w:val="00FB7B0E"/>
    <w:rsid w:val="00FC076E"/>
    <w:rsid w:val="00FC0934"/>
    <w:rsid w:val="00FC1301"/>
    <w:rsid w:val="00FC193E"/>
    <w:rsid w:val="00FC1D17"/>
    <w:rsid w:val="00FC3803"/>
    <w:rsid w:val="00FC3F68"/>
    <w:rsid w:val="00FC4527"/>
    <w:rsid w:val="00FC5CBE"/>
    <w:rsid w:val="00FC6345"/>
    <w:rsid w:val="00FC73A8"/>
    <w:rsid w:val="00FD0521"/>
    <w:rsid w:val="00FD36A7"/>
    <w:rsid w:val="00FD583F"/>
    <w:rsid w:val="00FD7488"/>
    <w:rsid w:val="00FD796E"/>
    <w:rsid w:val="00FE092C"/>
    <w:rsid w:val="00FE1495"/>
    <w:rsid w:val="00FE346A"/>
    <w:rsid w:val="00FE37E6"/>
    <w:rsid w:val="00FE5AC6"/>
    <w:rsid w:val="00FE5B45"/>
    <w:rsid w:val="00FE61A1"/>
    <w:rsid w:val="00FE73E3"/>
    <w:rsid w:val="00FF0479"/>
    <w:rsid w:val="00FF092B"/>
    <w:rsid w:val="00FF16B4"/>
    <w:rsid w:val="00FF17B6"/>
    <w:rsid w:val="00FF478D"/>
    <w:rsid w:val="00FF4E54"/>
    <w:rsid w:val="00FF635A"/>
    <w:rsid w:val="00FF7DBB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F673A0"/>
  <w15:docId w15:val="{0FB35CDB-8F16-4642-8FE4-D93AC03AF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next w:val="Heading2"/>
    <w:link w:val="Heading1Char"/>
    <w:uiPriority w:val="9"/>
    <w:qFormat/>
    <w:rsid w:val="00CB6393"/>
    <w:pPr>
      <w:keepNext/>
      <w:numPr>
        <w:numId w:val="4"/>
      </w:numPr>
      <w:spacing w:before="240" w:after="200"/>
      <w:outlineLvl w:val="0"/>
    </w:pPr>
    <w:rPr>
      <w:rFonts w:asciiTheme="majorHAnsi" w:eastAsiaTheme="majorEastAsia" w:hAnsiTheme="majorHAnsi" w:cstheme="majorBidi"/>
      <w:noProof/>
      <w:color w:val="061F57" w:themeColor="text2" w:themeShade="BF"/>
      <w:kern w:val="28"/>
      <w:sz w:val="52"/>
      <w:szCs w:val="32"/>
      <w:lang w:bidi="es-ES"/>
    </w:rPr>
  </w:style>
  <w:style w:type="paragraph" w:styleId="Heading2">
    <w:name w:val="heading 2"/>
    <w:next w:val="Contenido"/>
    <w:link w:val="Heading2Char"/>
    <w:autoRedefine/>
    <w:uiPriority w:val="4"/>
    <w:qFormat/>
    <w:rsid w:val="00E20748"/>
    <w:pPr>
      <w:numPr>
        <w:ilvl w:val="1"/>
        <w:numId w:val="4"/>
      </w:numPr>
      <w:outlineLvl w:val="1"/>
    </w:pPr>
    <w:rPr>
      <w:rFonts w:eastAsiaTheme="minorEastAsia"/>
      <w:b/>
      <w:noProof/>
      <w:color w:val="082A75" w:themeColor="text2"/>
      <w:sz w:val="28"/>
      <w:szCs w:val="22"/>
      <w:lang w:bidi="es-ES"/>
    </w:rPr>
  </w:style>
  <w:style w:type="paragraph" w:styleId="Heading3">
    <w:name w:val="heading 3"/>
    <w:basedOn w:val="Heading2"/>
    <w:next w:val="Contenido"/>
    <w:link w:val="Heading3Char"/>
    <w:autoRedefine/>
    <w:uiPriority w:val="5"/>
    <w:unhideWhenUsed/>
    <w:qFormat/>
    <w:rsid w:val="00F50D40"/>
    <w:pPr>
      <w:numPr>
        <w:ilvl w:val="2"/>
      </w:numPr>
      <w:ind w:left="1224"/>
      <w:outlineLvl w:val="2"/>
    </w:pPr>
    <w:rPr>
      <w:b w:val="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link w:val="TitleChar"/>
    <w:uiPriority w:val="1"/>
    <w:qFormat/>
    <w:rsid w:val="00117EA1"/>
    <w:pPr>
      <w:spacing w:line="240" w:lineRule="auto"/>
    </w:pPr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character" w:customStyle="1" w:styleId="TitleChar">
    <w:name w:val="Title Char"/>
    <w:basedOn w:val="DefaultParagraphFont"/>
    <w:link w:val="Title"/>
    <w:uiPriority w:val="1"/>
    <w:rsid w:val="00117EA1"/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CB6393"/>
    <w:rPr>
      <w:rFonts w:asciiTheme="majorHAnsi" w:eastAsiaTheme="majorEastAsia" w:hAnsiTheme="majorHAnsi" w:cstheme="majorBidi"/>
      <w:b/>
      <w:noProof/>
      <w:color w:val="061F57" w:themeColor="text2" w:themeShade="BF"/>
      <w:kern w:val="28"/>
      <w:sz w:val="52"/>
      <w:szCs w:val="32"/>
      <w:lang w:bidi="es-ES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Heading2Char">
    <w:name w:val="Heading 2 Char"/>
    <w:basedOn w:val="DefaultParagraphFont"/>
    <w:link w:val="Heading2"/>
    <w:uiPriority w:val="4"/>
    <w:rsid w:val="00E20748"/>
    <w:rPr>
      <w:rFonts w:eastAsiaTheme="minorEastAsia"/>
      <w:b/>
      <w:noProof/>
      <w:color w:val="082A75" w:themeColor="text2"/>
      <w:sz w:val="28"/>
      <w:szCs w:val="22"/>
      <w:lang w:bidi="es-ES"/>
    </w:r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117EA1"/>
    <w:rPr>
      <w:b w:val="0"/>
      <w:sz w:val="22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DefaultParagraphFont"/>
    <w:link w:val="Contenido"/>
    <w:rsid w:val="00117EA1"/>
    <w:rPr>
      <w:rFonts w:eastAsiaTheme="minorEastAsia"/>
      <w:color w:val="082A75" w:themeColor="text2"/>
      <w:sz w:val="22"/>
      <w:szCs w:val="22"/>
    </w:rPr>
  </w:style>
  <w:style w:type="character" w:customStyle="1" w:styleId="Carcterdetextodestacado">
    <w:name w:val="Carácter de texto destacado"/>
    <w:basedOn w:val="DefaultParagraphFont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NoSpacing">
    <w:name w:val="No Spacing"/>
    <w:link w:val="NoSpacingChar"/>
    <w:uiPriority w:val="1"/>
    <w:qFormat/>
    <w:rsid w:val="00D00AE9"/>
    <w:pPr>
      <w:spacing w:after="0" w:line="240" w:lineRule="auto"/>
    </w:pPr>
    <w:rPr>
      <w:rFonts w:eastAsiaTheme="minorEastAsia"/>
      <w:sz w:val="22"/>
      <w:szCs w:val="22"/>
      <w:lang w:eastAsia="es-ES"/>
    </w:rPr>
  </w:style>
  <w:style w:type="character" w:customStyle="1" w:styleId="NoSpacingChar">
    <w:name w:val="No Spacing Char"/>
    <w:basedOn w:val="DefaultParagraphFont"/>
    <w:link w:val="NoSpacing"/>
    <w:uiPriority w:val="1"/>
    <w:rsid w:val="00D00AE9"/>
    <w:rPr>
      <w:rFonts w:eastAsiaTheme="minorEastAsia"/>
      <w:sz w:val="22"/>
      <w:szCs w:val="22"/>
      <w:lang w:eastAsia="es-ES"/>
    </w:rPr>
  </w:style>
  <w:style w:type="paragraph" w:styleId="TOCHeading">
    <w:name w:val="TOC Heading"/>
    <w:basedOn w:val="Heading1"/>
    <w:next w:val="Normal"/>
    <w:uiPriority w:val="39"/>
    <w:unhideWhenUsed/>
    <w:qFormat/>
    <w:rsid w:val="006D592D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6D592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D592D"/>
    <w:pPr>
      <w:spacing w:after="100"/>
      <w:ind w:left="280"/>
    </w:pPr>
  </w:style>
  <w:style w:type="character" w:styleId="Hyperlink">
    <w:name w:val="Hyperlink"/>
    <w:basedOn w:val="DefaultParagraphFont"/>
    <w:uiPriority w:val="99"/>
    <w:unhideWhenUsed/>
    <w:rsid w:val="006D592D"/>
    <w:rPr>
      <w:color w:val="3592C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23C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5"/>
    <w:rsid w:val="00F50D40"/>
    <w:rPr>
      <w:rFonts w:eastAsiaTheme="minorEastAsia"/>
      <w:noProof/>
      <w:color w:val="082A75" w:themeColor="text2"/>
      <w:sz w:val="28"/>
      <w:szCs w:val="22"/>
      <w:lang w:bidi="es-ES"/>
    </w:rPr>
  </w:style>
  <w:style w:type="paragraph" w:styleId="ListParagraph">
    <w:name w:val="List Paragraph"/>
    <w:basedOn w:val="Normal"/>
    <w:uiPriority w:val="34"/>
    <w:unhideWhenUsed/>
    <w:qFormat/>
    <w:rsid w:val="001D334F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A4C3A"/>
    <w:rPr>
      <w:color w:val="3592CF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043931"/>
  </w:style>
  <w:style w:type="paragraph" w:styleId="TOC3">
    <w:name w:val="toc 3"/>
    <w:basedOn w:val="Normal"/>
    <w:next w:val="Normal"/>
    <w:autoRedefine/>
    <w:uiPriority w:val="39"/>
    <w:unhideWhenUsed/>
    <w:rsid w:val="00DF0302"/>
    <w:pPr>
      <w:spacing w:after="100"/>
      <w:ind w:left="560"/>
    </w:pPr>
  </w:style>
  <w:style w:type="paragraph" w:customStyle="1" w:styleId="patata">
    <w:name w:val="patata"/>
    <w:basedOn w:val="Contenido"/>
    <w:link w:val="patataCar"/>
    <w:qFormat/>
    <w:rsid w:val="003215EF"/>
    <w:rPr>
      <w:lang w:bidi="es-ES"/>
    </w:rPr>
  </w:style>
  <w:style w:type="character" w:customStyle="1" w:styleId="patataCar">
    <w:name w:val="patata Car"/>
    <w:basedOn w:val="Carcterdecontenido"/>
    <w:link w:val="patata"/>
    <w:rsid w:val="003215EF"/>
    <w:rPr>
      <w:rFonts w:eastAsiaTheme="minorEastAsia"/>
      <w:color w:val="082A75" w:themeColor="text2"/>
      <w:sz w:val="22"/>
      <w:szCs w:val="22"/>
      <w:lang w:bidi="es-E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433DD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433DD"/>
    <w:rPr>
      <w:rFonts w:ascii="Consolas" w:eastAsiaTheme="minorEastAsia" w:hAnsi="Consolas"/>
      <w:b/>
      <w:color w:val="082A75" w:themeColor="text2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BA39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 w:val="0"/>
      <w:color w:val="auto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BA39B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9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517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40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4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6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7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1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7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3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1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23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2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61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98818">
          <w:marLeft w:val="0"/>
          <w:marRight w:val="0"/>
          <w:marTop w:val="15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9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8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7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8346">
          <w:marLeft w:val="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98383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8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3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4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6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9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532967">
              <w:marLeft w:val="0"/>
              <w:marRight w:val="0"/>
              <w:marTop w:val="0"/>
              <w:marBottom w:val="0"/>
              <w:divBdr>
                <w:top w:val="single" w:sz="6" w:space="0" w:color="D5D5D5"/>
                <w:left w:val="single" w:sz="6" w:space="0" w:color="D5D5D5"/>
                <w:bottom w:val="single" w:sz="6" w:space="0" w:color="D5D5D5"/>
                <w:right w:val="single" w:sz="6" w:space="0" w:color="D5D5D5"/>
              </w:divBdr>
              <w:divsChild>
                <w:div w:id="680156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5513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5D5D5"/>
                        <w:left w:val="single" w:sz="6" w:space="0" w:color="D5D5D5"/>
                        <w:bottom w:val="single" w:sz="6" w:space="0" w:color="D5D5D5"/>
                        <w:right w:val="single" w:sz="6" w:space="0" w:color="D5D5D5"/>
                      </w:divBdr>
                      <w:divsChild>
                        <w:div w:id="122895682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823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50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120830">
              <w:marLeft w:val="0"/>
              <w:marRight w:val="0"/>
              <w:marTop w:val="0"/>
              <w:marBottom w:val="0"/>
              <w:divBdr>
                <w:top w:val="single" w:sz="6" w:space="0" w:color="D5D5D5"/>
                <w:left w:val="single" w:sz="6" w:space="0" w:color="D5D5D5"/>
                <w:bottom w:val="single" w:sz="6" w:space="0" w:color="D5D5D5"/>
                <w:right w:val="single" w:sz="6" w:space="0" w:color="D5D5D5"/>
              </w:divBdr>
              <w:divsChild>
                <w:div w:id="113194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503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D5D5D5"/>
                        <w:left w:val="single" w:sz="6" w:space="0" w:color="D5D5D5"/>
                        <w:bottom w:val="single" w:sz="6" w:space="0" w:color="D5D5D5"/>
                        <w:right w:val="single" w:sz="6" w:space="0" w:color="D5D5D5"/>
                      </w:divBdr>
                      <w:divsChild>
                        <w:div w:id="2105884250">
                          <w:marLeft w:val="0"/>
                          <w:marRight w:val="0"/>
                          <w:marTop w:val="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7293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79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4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30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26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7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5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1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2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4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1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5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1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0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8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0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5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4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3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8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7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75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8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46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3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8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5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84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1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97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8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19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7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6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0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2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81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4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0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21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5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2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8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36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4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7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4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41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3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9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9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91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9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6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6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4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5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7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6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0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0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5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91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8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8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7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24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9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3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2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07348">
          <w:marLeft w:val="0"/>
          <w:marRight w:val="0"/>
          <w:marTop w:val="15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8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0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7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rigo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057AEB65A1545A987F3B1F8BDED0C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4E3B90-6463-4F2E-AD65-8B3C9554352E}"/>
      </w:docPartPr>
      <w:docPartBody>
        <w:p w:rsidR="0075179B" w:rsidRDefault="00FE6D43">
          <w:pPr>
            <w:pStyle w:val="D057AEB65A1545A987F3B1F8BDED0CEA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EAE"/>
    <w:rsid w:val="00093A45"/>
    <w:rsid w:val="000954F8"/>
    <w:rsid w:val="000E0479"/>
    <w:rsid w:val="001B4F28"/>
    <w:rsid w:val="001D738A"/>
    <w:rsid w:val="001E3ACB"/>
    <w:rsid w:val="0025209A"/>
    <w:rsid w:val="002562BA"/>
    <w:rsid w:val="0026567B"/>
    <w:rsid w:val="00272D67"/>
    <w:rsid w:val="002D7347"/>
    <w:rsid w:val="002E3685"/>
    <w:rsid w:val="003343A4"/>
    <w:rsid w:val="00364C40"/>
    <w:rsid w:val="00397E6E"/>
    <w:rsid w:val="00434F07"/>
    <w:rsid w:val="004931A6"/>
    <w:rsid w:val="005029A0"/>
    <w:rsid w:val="00515100"/>
    <w:rsid w:val="005552F2"/>
    <w:rsid w:val="005B5DA7"/>
    <w:rsid w:val="005C2206"/>
    <w:rsid w:val="005C6655"/>
    <w:rsid w:val="005C7DEC"/>
    <w:rsid w:val="006043B3"/>
    <w:rsid w:val="0060442D"/>
    <w:rsid w:val="006438CE"/>
    <w:rsid w:val="006473F9"/>
    <w:rsid w:val="0075179B"/>
    <w:rsid w:val="00753244"/>
    <w:rsid w:val="00795F3A"/>
    <w:rsid w:val="0083387E"/>
    <w:rsid w:val="00862118"/>
    <w:rsid w:val="008C1E5C"/>
    <w:rsid w:val="008C74A5"/>
    <w:rsid w:val="008D3933"/>
    <w:rsid w:val="0090402D"/>
    <w:rsid w:val="009305B9"/>
    <w:rsid w:val="009D72A7"/>
    <w:rsid w:val="009F3CBD"/>
    <w:rsid w:val="00A46481"/>
    <w:rsid w:val="00A75C58"/>
    <w:rsid w:val="00A83536"/>
    <w:rsid w:val="00A83D2F"/>
    <w:rsid w:val="00AA5740"/>
    <w:rsid w:val="00AD4E0D"/>
    <w:rsid w:val="00AD72B7"/>
    <w:rsid w:val="00AE1CCE"/>
    <w:rsid w:val="00B037F0"/>
    <w:rsid w:val="00B34F4D"/>
    <w:rsid w:val="00B71C28"/>
    <w:rsid w:val="00B90CE9"/>
    <w:rsid w:val="00BA582E"/>
    <w:rsid w:val="00BB61DD"/>
    <w:rsid w:val="00BE0AB5"/>
    <w:rsid w:val="00BF5CA1"/>
    <w:rsid w:val="00C63504"/>
    <w:rsid w:val="00CB1F95"/>
    <w:rsid w:val="00CD4B68"/>
    <w:rsid w:val="00CF2CD2"/>
    <w:rsid w:val="00D166CE"/>
    <w:rsid w:val="00D428AE"/>
    <w:rsid w:val="00D718F8"/>
    <w:rsid w:val="00DB5ECE"/>
    <w:rsid w:val="00E07010"/>
    <w:rsid w:val="00E44EAE"/>
    <w:rsid w:val="00E503CD"/>
    <w:rsid w:val="00E50FAB"/>
    <w:rsid w:val="00E566D6"/>
    <w:rsid w:val="00E746B7"/>
    <w:rsid w:val="00EF4A0F"/>
    <w:rsid w:val="00F362D9"/>
    <w:rsid w:val="00F52FFB"/>
    <w:rsid w:val="00F63942"/>
    <w:rsid w:val="00F90412"/>
    <w:rsid w:val="00FE56D9"/>
    <w:rsid w:val="00FE6D43"/>
    <w:rsid w:val="00FF0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0E2841" w:themeColor="text2"/>
      <w:spacing w:val="20"/>
      <w:kern w:val="0"/>
      <w:sz w:val="32"/>
      <w:lang w:eastAsia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0E2841" w:themeColor="text2"/>
      <w:spacing w:val="20"/>
      <w:kern w:val="0"/>
      <w:sz w:val="32"/>
      <w:lang w:eastAsia="en-US"/>
      <w14:ligatures w14:val="none"/>
    </w:rPr>
  </w:style>
  <w:style w:type="paragraph" w:customStyle="1" w:styleId="D057AEB65A1545A987F3B1F8BDED0CEA">
    <w:name w:val="D057AEB65A1545A987F3B1F8BDED0CE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sta</b:Tag>
    <b:SourceType>InternetSite</b:SourceType>
    <b:Guid>{FFA19658-A3C3-4C65-BF4F-AF83F815F5FF}</b:Guid>
    <b:Author>
      <b:Author>
        <b:NameList>
          <b:Person>
            <b:Last>stackoverflow</b:Last>
          </b:Person>
        </b:NameList>
      </b:Author>
    </b:Author>
    <b:Title>pgadmin4 unable to connect to server</b:Title>
    <b:URL>https://stackoverflow.com/questions/66983466/pgadmin4-unable-to-connect-to-server-fatal-password-authentication-failed-for-u</b:URL>
    <b:RefOrder>2</b:RefOrder>
  </b:Source>
  <b:Source>
    <b:Tag>com</b:Tag>
    <b:SourceType>InternetSite</b:SourceType>
    <b:Guid>{003B6537-5173-423A-8CC1-482334305B58}</b:Guid>
    <b:Author>
      <b:Author>
        <b:NameList>
          <b:Person>
            <b:Last>computingforgeeks</b:Last>
          </b:Person>
        </b:NameList>
      </b:Author>
    </b:Author>
    <b:Title>Installing pgAdmin 4 on Ubuntu 22.04</b:Title>
    <b:URL>https://computingforgeeks.com/how-to-install-pgadmin-4-on-ubuntu/</b:URL>
    <b:RefOrder>1</b:RefOrder>
  </b:Source>
</b:Sources>
</file>

<file path=customXml/itemProps1.xml><?xml version="1.0" encoding="utf-8"?>
<ds:datastoreItem xmlns:ds="http://schemas.openxmlformats.org/officeDocument/2006/customXml" ds:itemID="{B0AEE077-8416-4396-89AB-F83090B3DC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2</TotalTime>
  <Pages>3</Pages>
  <Words>330</Words>
  <Characters>1886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Rodrigo</dc:creator>
  <cp:keywords/>
  <cp:lastModifiedBy>Rodrigo Tapiador Cano</cp:lastModifiedBy>
  <cp:revision>3</cp:revision>
  <cp:lastPrinted>2025-02-12T17:20:00Z</cp:lastPrinted>
  <dcterms:created xsi:type="dcterms:W3CDTF">2025-02-12T17:23:00Z</dcterms:created>
  <dcterms:modified xsi:type="dcterms:W3CDTF">2025-02-12T17:23:00Z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