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507B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27F26104" w:rsidR="00D077E9" w:rsidRPr="0080374B" w:rsidRDefault="00F83691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>Administración de discos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27F26104" w:rsidR="00D077E9" w:rsidRPr="0080374B" w:rsidRDefault="00F83691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Administración de discos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E06CF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A46BF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2901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226C0386" w14:textId="70E2181C" w:rsidR="00BE45FD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7708" w:history="1">
            <w:r w:rsidR="00BE45FD" w:rsidRPr="008825AD">
              <w:rPr>
                <w:rStyle w:val="Hipervnculo"/>
                <w:noProof/>
                <w:lang w:bidi="es-ES"/>
              </w:rPr>
              <w:t>1.</w:t>
            </w:r>
            <w:r w:rsidR="00BE45FD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BE45FD" w:rsidRPr="008825AD">
              <w:rPr>
                <w:rStyle w:val="Hipervnculo"/>
                <w:noProof/>
                <w:lang w:bidi="es-ES"/>
              </w:rPr>
              <w:t>Formateo y particionado de discos con GUI:</w:t>
            </w:r>
            <w:r w:rsidR="00BE45FD">
              <w:rPr>
                <w:noProof/>
                <w:webHidden/>
              </w:rPr>
              <w:tab/>
            </w:r>
            <w:r w:rsidR="00BE45FD">
              <w:rPr>
                <w:noProof/>
                <w:webHidden/>
              </w:rPr>
              <w:fldChar w:fldCharType="begin"/>
            </w:r>
            <w:r w:rsidR="00BE45FD">
              <w:rPr>
                <w:noProof/>
                <w:webHidden/>
              </w:rPr>
              <w:instrText xml:space="preserve"> PAGEREF _Toc155177708 \h </w:instrText>
            </w:r>
            <w:r w:rsidR="00BE45FD">
              <w:rPr>
                <w:noProof/>
                <w:webHidden/>
              </w:rPr>
            </w:r>
            <w:r w:rsidR="00BE45FD"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3</w:t>
            </w:r>
            <w:r w:rsidR="00BE45FD">
              <w:rPr>
                <w:noProof/>
                <w:webHidden/>
              </w:rPr>
              <w:fldChar w:fldCharType="end"/>
            </w:r>
          </w:hyperlink>
        </w:p>
        <w:p w14:paraId="24CFF1F7" w14:textId="097C819B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09" w:history="1">
            <w:r w:rsidRPr="008825AD">
              <w:rPr>
                <w:rStyle w:val="Hipervnculo"/>
                <w:noProof/>
                <w:lang w:bidi="es-ES"/>
              </w:rPr>
              <w:t>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52BE" w14:textId="6BA338D3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0" w:history="1">
            <w:r w:rsidRPr="008825AD">
              <w:rPr>
                <w:rStyle w:val="Hipervnculo"/>
                <w:noProof/>
                <w:lang w:bidi="es-ES"/>
              </w:rPr>
              <w:t>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Creación de dos particiones primarias y formateo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1DD7" w14:textId="627BE227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1" w:history="1">
            <w:r w:rsidRPr="008825AD">
              <w:rPr>
                <w:rStyle w:val="Hipervnculo"/>
                <w:noProof/>
                <w:lang w:bidi="es-ES"/>
              </w:rPr>
              <w:t>1.3.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Sistema de particiones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7A46" w14:textId="2102DC23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2" w:history="1">
            <w:r w:rsidRPr="008825AD">
              <w:rPr>
                <w:rStyle w:val="Hipervnculo"/>
                <w:noProof/>
                <w:lang w:bidi="es-ES"/>
              </w:rPr>
              <w:t>1.4.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Principales ventajas y desventajas del sistema de archivos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BFFA" w14:textId="4B151716" w:rsidR="00BE45FD" w:rsidRDefault="00BE45F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3" w:history="1">
            <w:r w:rsidRPr="008825AD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Formateo y particionado de discos con CLI: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86B3" w14:textId="04F272F8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4" w:history="1">
            <w:r w:rsidRPr="008825AD">
              <w:rPr>
                <w:rStyle w:val="Hipervnculo"/>
                <w:noProof/>
                <w:lang w:bidi="es-ES"/>
              </w:rPr>
              <w:t>2.1.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Preparación de la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79AA" w14:textId="4F54AE92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5" w:history="1">
            <w:r w:rsidRPr="008825AD">
              <w:rPr>
                <w:rStyle w:val="Hipervnculo"/>
                <w:noProof/>
                <w:lang w:bidi="es-ES"/>
              </w:rPr>
              <w:t>2.2.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Particionar el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3350" w14:textId="3D6C2425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6" w:history="1">
            <w:r w:rsidRPr="008825AD">
              <w:rPr>
                <w:rStyle w:val="Hipervnculo"/>
                <w:noProof/>
                <w:lang w:bidi="es-ES"/>
              </w:rPr>
              <w:t>2.3.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Formateo de las particiones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8BFB" w14:textId="17B6970A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7" w:history="1">
            <w:r w:rsidRPr="008825AD">
              <w:rPr>
                <w:rStyle w:val="Hipervnculo"/>
                <w:noProof/>
                <w:lang w:bidi="es-ES"/>
              </w:rPr>
              <w:t>2.4.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Formateo de un disco en ReFS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935" w14:textId="207D9004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8" w:history="1">
            <w:r w:rsidRPr="008825AD">
              <w:rPr>
                <w:rStyle w:val="Hipervnculo"/>
                <w:noProof/>
                <w:lang w:bidi="es-ES"/>
              </w:rPr>
              <w:t>2.5.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Sistema de particiones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F4BE" w14:textId="12F0318F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19" w:history="1">
            <w:r w:rsidRPr="008825AD">
              <w:rPr>
                <w:rStyle w:val="Hipervnculo"/>
                <w:noProof/>
                <w:lang w:bidi="es-ES"/>
              </w:rPr>
              <w:t>2.6.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Ventajas y desventajas de los sistemas de archivos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0999" w14:textId="4CF271D1" w:rsidR="00BE45FD" w:rsidRDefault="00BE45F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0" w:history="1">
            <w:r w:rsidRPr="008825AD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Administración de discos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04A0" w14:textId="3EC44FDC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1" w:history="1">
            <w:r w:rsidRPr="008825AD">
              <w:rPr>
                <w:rStyle w:val="Hipervnculo"/>
                <w:noProof/>
                <w:lang w:bidi="es-ES"/>
              </w:rPr>
              <w:t>3.1.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Preparación de la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6A5A" w14:textId="6E138C7A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2" w:history="1">
            <w:r w:rsidRPr="008825AD">
              <w:rPr>
                <w:rStyle w:val="Hipervnculo"/>
                <w:noProof/>
                <w:lang w:bidi="es-ES"/>
              </w:rPr>
              <w:t>3.2.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Inicializa el primero con MBR ¿De qué tipo son las primeras 5 particiones?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050C" w14:textId="67875595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3" w:history="1">
            <w:r w:rsidRPr="008825AD">
              <w:rPr>
                <w:rStyle w:val="Hipervnculo"/>
                <w:noProof/>
                <w:lang w:bidi="es-ES"/>
              </w:rPr>
              <w:t>3.3.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Elimina tres particiones y formatea las otras dos como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44B2" w14:textId="51DD2166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4" w:history="1">
            <w:r w:rsidRPr="008825AD">
              <w:rPr>
                <w:rStyle w:val="Hipervnculo"/>
                <w:noProof/>
                <w:lang w:bidi="es-ES"/>
              </w:rPr>
              <w:t>3.4.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Elimina tres particiones y formatea las otras dos como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485D" w14:textId="475B7247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5" w:history="1">
            <w:r w:rsidRPr="008825AD">
              <w:rPr>
                <w:rStyle w:val="Hipervnculo"/>
                <w:noProof/>
                <w:lang w:bidi="es-ES"/>
              </w:rPr>
              <w:t>3.5.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Convertir el disco a GPT y a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009C" w14:textId="08ECAF9C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6" w:history="1">
            <w:r w:rsidRPr="008825AD">
              <w:rPr>
                <w:rStyle w:val="Hipervnculo"/>
                <w:noProof/>
                <w:lang w:bidi="es-ES"/>
              </w:rPr>
              <w:t>3.6.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Crear una partición NTFS y otra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3EEF" w14:textId="24BD90FE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7" w:history="1">
            <w:r w:rsidRPr="008825AD">
              <w:rPr>
                <w:rStyle w:val="Hipervnculo"/>
                <w:noProof/>
                <w:lang w:bidi="es-ES"/>
              </w:rPr>
              <w:t>3.7.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Reducir la NTFS y volver a ampliarla como volumen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1DA2" w14:textId="44925D51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8" w:history="1">
            <w:r w:rsidRPr="008825AD">
              <w:rPr>
                <w:rStyle w:val="Hipervnculo"/>
                <w:noProof/>
                <w:lang w:bidi="es-ES"/>
              </w:rPr>
              <w:t>3.8.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Crear un volumen Raid-1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9C47" w14:textId="6E5BD241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29" w:history="1">
            <w:r w:rsidRPr="008825AD">
              <w:rPr>
                <w:rStyle w:val="Hipervnculo"/>
                <w:noProof/>
                <w:lang w:bidi="es-ES"/>
              </w:rPr>
              <w:t>3.9.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Crear un volumen Raid-5 en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3420" w14:textId="716225E0" w:rsidR="00BE45FD" w:rsidRDefault="00BE45F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30" w:history="1">
            <w:r w:rsidRPr="008825AD">
              <w:rPr>
                <w:rStyle w:val="Hipervnculo"/>
                <w:noProof/>
                <w:lang w:bidi="es-ES"/>
              </w:rPr>
              <w:t>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Administración de discos en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6B6C" w14:textId="7A2D6282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31" w:history="1">
            <w:r w:rsidRPr="008825AD">
              <w:rPr>
                <w:rStyle w:val="Hipervnculo"/>
                <w:noProof/>
                <w:lang w:bidi="es-ES"/>
              </w:rPr>
              <w:t>4.1.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Realizar la práctica anterior con CMD indicando los comandos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BFC2" w14:textId="53CC1E6E" w:rsidR="00BE45FD" w:rsidRDefault="00BE45FD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32" w:history="1">
            <w:r w:rsidRPr="008825AD">
              <w:rPr>
                <w:rStyle w:val="Hipervnculo"/>
                <w:noProof/>
                <w:lang w:bidi="es-ES"/>
              </w:rPr>
              <w:t>4.2.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Realizar la práctica anterior con Powershell indicando los comandos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7826" w14:textId="30DD81FF" w:rsidR="00BE45FD" w:rsidRDefault="00BE45F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177733" w:history="1">
            <w:r w:rsidRPr="008825AD">
              <w:rPr>
                <w:rStyle w:val="Hipervnculo"/>
                <w:noProof/>
                <w:lang w:bidi="es-ES"/>
              </w:rPr>
              <w:t>5.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825AD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2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8727" w14:textId="39F8419E" w:rsidR="0080374B" w:rsidRPr="003B2060" w:rsidRDefault="003A4C3A" w:rsidP="003B206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7819CE6" w14:textId="2844A8D4" w:rsidR="00CB6393" w:rsidRDefault="006456E4" w:rsidP="00931968">
      <w:pPr>
        <w:pStyle w:val="Ttulo1"/>
      </w:pPr>
      <w:bookmarkStart w:id="1" w:name="_Toc155177708"/>
      <w:r>
        <w:lastRenderedPageBreak/>
        <w:t>Formateo y particionado de discos con GUI:</w:t>
      </w:r>
      <w:bookmarkEnd w:id="1"/>
    </w:p>
    <w:p w14:paraId="61486647" w14:textId="2F34E32C" w:rsidR="002726CE" w:rsidRDefault="00100485" w:rsidP="00C847ED">
      <w:pPr>
        <w:pStyle w:val="Ttulo2"/>
      </w:pPr>
      <w:bookmarkStart w:id="2" w:name="_Toc155177709"/>
      <w:r>
        <w:t>Preparación</w:t>
      </w:r>
      <w:bookmarkEnd w:id="2"/>
    </w:p>
    <w:p w14:paraId="58DD51CB" w14:textId="71E19DD4" w:rsidR="00546D5F" w:rsidRPr="00546D5F" w:rsidRDefault="00940D5E" w:rsidP="00546D5F">
      <w:pPr>
        <w:pStyle w:val="Contenido"/>
        <w:rPr>
          <w:lang w:bidi="es-ES"/>
        </w:rPr>
      </w:pPr>
      <w:r w:rsidRPr="00940D5E">
        <w:rPr>
          <w:noProof/>
          <w:lang w:bidi="es-ES"/>
        </w:rPr>
        <w:drawing>
          <wp:inline distT="0" distB="0" distL="0" distR="0" wp14:anchorId="7770BDF5" wp14:editId="3B34483B">
            <wp:extent cx="5877745" cy="2114845"/>
            <wp:effectExtent l="0" t="0" r="8890" b="0"/>
            <wp:docPr id="1330644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4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9AE" w14:textId="0BBB0E7E" w:rsidR="000C2727" w:rsidRDefault="00C16544" w:rsidP="00C60E53">
      <w:pPr>
        <w:pStyle w:val="Ttulo2"/>
      </w:pPr>
      <w:bookmarkStart w:id="3" w:name="_Toc155177710"/>
      <w:r w:rsidRPr="00C16544">
        <w:t>Crea</w:t>
      </w:r>
      <w:r w:rsidR="00100485">
        <w:t>ción de dos particiones primarias</w:t>
      </w:r>
      <w:r w:rsidR="004F6792">
        <w:t xml:space="preserve"> y formateo</w:t>
      </w:r>
      <w:bookmarkEnd w:id="3"/>
    </w:p>
    <w:p w14:paraId="4BEC049B" w14:textId="57B057EF" w:rsidR="00A7073C" w:rsidRDefault="00A7073C" w:rsidP="00A7073C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232A431E" wp14:editId="3BFF53D1">
            <wp:extent cx="6371590" cy="939165"/>
            <wp:effectExtent l="0" t="0" r="0" b="0"/>
            <wp:docPr id="909669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69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8E58" w14:textId="3911B2AC" w:rsidR="00C125D0" w:rsidRPr="00A7073C" w:rsidRDefault="00C125D0" w:rsidP="00A7073C">
      <w:pPr>
        <w:pStyle w:val="Contenido"/>
        <w:rPr>
          <w:lang w:bidi="es-ES"/>
        </w:rPr>
      </w:pPr>
      <w:r>
        <w:rPr>
          <w:lang w:bidi="es-ES"/>
        </w:rPr>
        <w:t>La primera partición es de 7 GB en formato NTFS y la segunda es de 3GB en formato FAT32</w:t>
      </w:r>
    </w:p>
    <w:p w14:paraId="76920329" w14:textId="6A34026D" w:rsidR="00CA1463" w:rsidRDefault="00B86D46" w:rsidP="00CA1463">
      <w:pPr>
        <w:pStyle w:val="Ttulo2"/>
      </w:pPr>
      <w:bookmarkStart w:id="4" w:name="_Toc155177711"/>
      <w:r>
        <w:t>Sistema de particiones utilizado</w:t>
      </w:r>
      <w:bookmarkEnd w:id="4"/>
    </w:p>
    <w:p w14:paraId="5DFB22A5" w14:textId="7CC213D6" w:rsidR="00151708" w:rsidRPr="00151708" w:rsidRDefault="00151708" w:rsidP="00151708">
      <w:pPr>
        <w:pStyle w:val="Contenido"/>
        <w:rPr>
          <w:lang w:bidi="es-ES"/>
        </w:rPr>
      </w:pPr>
      <w:r>
        <w:rPr>
          <w:lang w:bidi="es-ES"/>
        </w:rPr>
        <w:t xml:space="preserve">He utilizado </w:t>
      </w:r>
      <w:r w:rsidR="00333854">
        <w:rPr>
          <w:lang w:bidi="es-ES"/>
        </w:rPr>
        <w:t xml:space="preserve">MBR lo que quiere decir que </w:t>
      </w:r>
      <w:r w:rsidR="008A4ACB">
        <w:rPr>
          <w:lang w:bidi="es-ES"/>
        </w:rPr>
        <w:t>puedo tener un máximo de 4 particiones primarias o 3 primarias y una extendida</w:t>
      </w:r>
      <w:r w:rsidR="00C22F32">
        <w:rPr>
          <w:lang w:bidi="es-ES"/>
        </w:rPr>
        <w:t>, donde se pueden hacer más particiones lógicas.</w:t>
      </w:r>
    </w:p>
    <w:p w14:paraId="1B53A6A6" w14:textId="450318CE" w:rsidR="002250AE" w:rsidRDefault="00B86D46" w:rsidP="002250AE">
      <w:pPr>
        <w:pStyle w:val="Ttulo2"/>
      </w:pPr>
      <w:bookmarkStart w:id="5" w:name="_Toc155177712"/>
      <w:r>
        <w:t xml:space="preserve">Principales ventajas y desventajas del sistema de </w:t>
      </w:r>
      <w:r w:rsidR="004F6792">
        <w:t>archivos</w:t>
      </w:r>
      <w:r w:rsidR="008919E5">
        <w:t xml:space="preserve"> utilizado</w:t>
      </w:r>
      <w:bookmarkEnd w:id="5"/>
    </w:p>
    <w:p w14:paraId="51F9FC7A" w14:textId="40686974" w:rsidR="00F650B9" w:rsidRDefault="002651CB" w:rsidP="002651CB">
      <w:pPr>
        <w:pStyle w:val="Contenido"/>
        <w:rPr>
          <w:noProof/>
        </w:rPr>
      </w:pPr>
      <w:r>
        <w:rPr>
          <w:noProof/>
        </w:rPr>
        <w:t>El sistema de archivos FAT32</w:t>
      </w:r>
      <w:r w:rsidR="00BF074E">
        <w:rPr>
          <w:noProof/>
        </w:rPr>
        <w:t xml:space="preserve"> admite un tamaño máximo de </w:t>
      </w:r>
      <w:r w:rsidR="00F83397">
        <w:rPr>
          <w:noProof/>
        </w:rPr>
        <w:t>4 GB por archivo y en un volumen de 10 TB como máximo</w:t>
      </w:r>
      <w:r w:rsidR="0005345F">
        <w:rPr>
          <w:noProof/>
        </w:rPr>
        <w:t xml:space="preserve"> y tampoco tiene un sistema de permisos, pero es un sistema ampliamente soportado y muy portable.</w:t>
      </w:r>
    </w:p>
    <w:p w14:paraId="6FFC5407" w14:textId="04F92DE3" w:rsidR="0005345F" w:rsidRDefault="0005345F" w:rsidP="002651CB">
      <w:pPr>
        <w:pStyle w:val="Contenido"/>
        <w:rPr>
          <w:noProof/>
        </w:rPr>
      </w:pPr>
      <w:r>
        <w:rPr>
          <w:noProof/>
        </w:rPr>
        <w:t xml:space="preserve">NTFS solo </w:t>
      </w:r>
      <w:r w:rsidR="00E519FE">
        <w:rPr>
          <w:noProof/>
        </w:rPr>
        <w:t>es admitido en windows por lo tanto no es portable, aunque admite</w:t>
      </w:r>
      <w:r w:rsidR="002A68B5">
        <w:rPr>
          <w:noProof/>
        </w:rPr>
        <w:t xml:space="preserve"> archivos de hasta 16 TB en volumenes de 256 TB como máximo</w:t>
      </w:r>
      <w:r w:rsidR="00094AC9">
        <w:rPr>
          <w:noProof/>
        </w:rPr>
        <w:t xml:space="preserve"> y</w:t>
      </w:r>
      <w:r w:rsidR="002A68B5">
        <w:rPr>
          <w:noProof/>
        </w:rPr>
        <w:t xml:space="preserve"> tiene sistema de permisos</w:t>
      </w:r>
      <w:r w:rsidR="00094AC9">
        <w:rPr>
          <w:noProof/>
        </w:rPr>
        <w:t>.</w:t>
      </w:r>
    </w:p>
    <w:p w14:paraId="0B1255C5" w14:textId="59710ECD" w:rsidR="00C22F32" w:rsidRDefault="00C22F32">
      <w:pPr>
        <w:spacing w:after="200"/>
        <w:rPr>
          <w:noProof/>
        </w:rPr>
      </w:pPr>
      <w:r>
        <w:rPr>
          <w:noProof/>
        </w:rPr>
        <w:br w:type="page"/>
      </w:r>
    </w:p>
    <w:p w14:paraId="6151BD11" w14:textId="77777777" w:rsidR="00C22F32" w:rsidRPr="000D7FC2" w:rsidRDefault="00C22F32" w:rsidP="000D7FC2">
      <w:pPr>
        <w:spacing w:after="200"/>
        <w:rPr>
          <w:b w:val="0"/>
          <w:noProof/>
          <w:sz w:val="22"/>
        </w:rPr>
      </w:pPr>
    </w:p>
    <w:p w14:paraId="5144BA00" w14:textId="42CB8034" w:rsidR="00F84C0B" w:rsidRPr="00F84C0B" w:rsidRDefault="00C35AB4" w:rsidP="00DE3745">
      <w:pPr>
        <w:pStyle w:val="Ttulo1"/>
      </w:pPr>
      <w:bookmarkStart w:id="6" w:name="_Toc155177713"/>
      <w:r>
        <w:t>Formateo y particionado de discos con CLI:</w:t>
      </w:r>
      <w:bookmarkEnd w:id="6"/>
    </w:p>
    <w:p w14:paraId="23CC8569" w14:textId="28D3B524" w:rsidR="003726BD" w:rsidRDefault="005B33A2" w:rsidP="003726BD">
      <w:pPr>
        <w:pStyle w:val="Ttulo2"/>
      </w:pPr>
      <w:bookmarkStart w:id="7" w:name="_Toc155177714"/>
      <w:r>
        <w:t>Preparación de la máquina</w:t>
      </w:r>
      <w:bookmarkEnd w:id="7"/>
    </w:p>
    <w:p w14:paraId="42EFC6AB" w14:textId="1AE2062A" w:rsidR="0006037B" w:rsidRPr="0006037B" w:rsidRDefault="0006037B" w:rsidP="0006037B">
      <w:pPr>
        <w:pStyle w:val="Contenido"/>
        <w:rPr>
          <w:lang w:bidi="es-ES"/>
        </w:rPr>
      </w:pPr>
      <w:r w:rsidRPr="0006037B">
        <w:rPr>
          <w:noProof/>
          <w:lang w:bidi="es-ES"/>
        </w:rPr>
        <w:drawing>
          <wp:inline distT="0" distB="0" distL="0" distR="0" wp14:anchorId="6C132B62" wp14:editId="312C538B">
            <wp:extent cx="6371590" cy="1722755"/>
            <wp:effectExtent l="0" t="0" r="0" b="0"/>
            <wp:docPr id="9154894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941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418" w14:textId="455CC4A0" w:rsidR="00B3136F" w:rsidRDefault="005B33A2" w:rsidP="00B3136F">
      <w:pPr>
        <w:pStyle w:val="Ttulo2"/>
      </w:pPr>
      <w:bookmarkStart w:id="8" w:name="_Toc155177715"/>
      <w:r>
        <w:t>Particionar el disco</w:t>
      </w:r>
      <w:bookmarkEnd w:id="8"/>
    </w:p>
    <w:p w14:paraId="5B3F77E0" w14:textId="5BF70755" w:rsidR="00D83980" w:rsidRDefault="00D83980" w:rsidP="00D83980">
      <w:pPr>
        <w:pStyle w:val="Contenido"/>
        <w:rPr>
          <w:lang w:bidi="es-ES"/>
        </w:rPr>
      </w:pPr>
      <w:r>
        <w:rPr>
          <w:lang w:bidi="es-ES"/>
        </w:rPr>
        <w:t>Primero borramos las particiones que había creadas</w:t>
      </w:r>
    </w:p>
    <w:p w14:paraId="12524DEB" w14:textId="6B584C5F" w:rsidR="00D83980" w:rsidRDefault="00D83980" w:rsidP="00D83980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576D1AC" wp14:editId="7F10EFD9">
            <wp:extent cx="6371590" cy="779780"/>
            <wp:effectExtent l="0" t="0" r="0" b="1270"/>
            <wp:docPr id="1167230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0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7C1B" w14:textId="1EA9A2CC" w:rsidR="00D83980" w:rsidRDefault="00824A16" w:rsidP="00D83980">
      <w:pPr>
        <w:pStyle w:val="Contenido"/>
        <w:rPr>
          <w:lang w:bidi="es-ES"/>
        </w:rPr>
      </w:pPr>
      <w:r>
        <w:rPr>
          <w:lang w:bidi="es-ES"/>
        </w:rPr>
        <w:t xml:space="preserve">Inicializamos el disco </w:t>
      </w:r>
    </w:p>
    <w:p w14:paraId="17D1A1E7" w14:textId="44902B3E" w:rsidR="00DB094F" w:rsidRDefault="00824A16" w:rsidP="00D83980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129D312" wp14:editId="18DF3DB0">
            <wp:extent cx="6371590" cy="1096645"/>
            <wp:effectExtent l="0" t="0" r="0" b="8255"/>
            <wp:docPr id="16599190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909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B234" w14:textId="77777777" w:rsidR="00DB094F" w:rsidRDefault="00DB094F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CD0E28E" w14:textId="77777777" w:rsidR="00824A16" w:rsidRDefault="00824A16" w:rsidP="00D83980">
      <w:pPr>
        <w:pStyle w:val="Contenido"/>
        <w:rPr>
          <w:lang w:bidi="es-ES"/>
        </w:rPr>
      </w:pPr>
    </w:p>
    <w:p w14:paraId="53E2D032" w14:textId="281C72CD" w:rsidR="00E83967" w:rsidRDefault="005568C0" w:rsidP="00D83980">
      <w:pPr>
        <w:pStyle w:val="Contenido"/>
        <w:rPr>
          <w:lang w:bidi="es-ES"/>
        </w:rPr>
      </w:pPr>
      <w:r>
        <w:rPr>
          <w:lang w:bidi="es-ES"/>
        </w:rPr>
        <w:t>Creamos las particiones</w:t>
      </w:r>
    </w:p>
    <w:p w14:paraId="35D21169" w14:textId="5261C8F5" w:rsidR="00DB094F" w:rsidRDefault="00724EAF" w:rsidP="00D83980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BBD8731" wp14:editId="401C1FB0">
            <wp:extent cx="6371590" cy="5275580"/>
            <wp:effectExtent l="0" t="0" r="0" b="1270"/>
            <wp:docPr id="16620884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8843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37A6" w14:textId="77777777" w:rsidR="00DB094F" w:rsidRDefault="00DB094F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70504486" w14:textId="77777777" w:rsidR="00AF0B16" w:rsidRDefault="00AF0B16" w:rsidP="00D83980">
      <w:pPr>
        <w:pStyle w:val="Contenido"/>
        <w:rPr>
          <w:lang w:bidi="es-ES"/>
        </w:rPr>
      </w:pPr>
    </w:p>
    <w:p w14:paraId="3CEEACE5" w14:textId="77777777" w:rsidR="00520F42" w:rsidRPr="00D83980" w:rsidRDefault="00520F42" w:rsidP="00D83980">
      <w:pPr>
        <w:pStyle w:val="Contenido"/>
        <w:rPr>
          <w:lang w:bidi="es-ES"/>
        </w:rPr>
      </w:pPr>
    </w:p>
    <w:p w14:paraId="7C8D6714" w14:textId="42E3F64C" w:rsidR="00FC5CBE" w:rsidRDefault="005B33A2" w:rsidP="005B33A2">
      <w:pPr>
        <w:pStyle w:val="Ttulo2"/>
      </w:pPr>
      <w:bookmarkStart w:id="9" w:name="_Toc155177716"/>
      <w:r>
        <w:t>Formateo de las particiones</w:t>
      </w:r>
      <w:bookmarkEnd w:id="9"/>
    </w:p>
    <w:p w14:paraId="379EA17A" w14:textId="0D750D36" w:rsidR="006A024D" w:rsidRDefault="00DB094F" w:rsidP="00DB094F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5116383" wp14:editId="02D18D48">
            <wp:extent cx="6371590" cy="4282440"/>
            <wp:effectExtent l="0" t="0" r="0" b="3810"/>
            <wp:docPr id="2360191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919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7914" w14:textId="77777777" w:rsidR="006A024D" w:rsidRDefault="006A024D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59758B7D" w14:textId="77777777" w:rsidR="00DB094F" w:rsidRPr="00DB094F" w:rsidRDefault="00DB094F" w:rsidP="00DB094F">
      <w:pPr>
        <w:pStyle w:val="Contenido"/>
        <w:rPr>
          <w:lang w:bidi="es-ES"/>
        </w:rPr>
      </w:pPr>
    </w:p>
    <w:p w14:paraId="6849744D" w14:textId="6E36583E" w:rsidR="005B33A2" w:rsidRDefault="00F844CD" w:rsidP="005B33A2">
      <w:pPr>
        <w:pStyle w:val="Ttulo2"/>
      </w:pPr>
      <w:bookmarkStart w:id="10" w:name="_Toc155177717"/>
      <w:r>
        <w:t>Formateo de un disco en ReFS</w:t>
      </w:r>
      <w:bookmarkEnd w:id="10"/>
    </w:p>
    <w:p w14:paraId="6D0BBDC5" w14:textId="65796FEB" w:rsidR="009C28A1" w:rsidRDefault="009C28A1" w:rsidP="009C28A1">
      <w:pPr>
        <w:pStyle w:val="Contenido"/>
        <w:rPr>
          <w:lang w:bidi="es-ES"/>
        </w:rPr>
      </w:pPr>
      <w:r>
        <w:rPr>
          <w:lang w:bidi="es-ES"/>
        </w:rPr>
        <w:t xml:space="preserve">He intentado crear un </w:t>
      </w:r>
      <w:r w:rsidR="006505D6">
        <w:rPr>
          <w:lang w:bidi="es-ES"/>
        </w:rPr>
        <w:t xml:space="preserve">espacio de almacenamiento con </w:t>
      </w:r>
      <w:proofErr w:type="spellStart"/>
      <w:proofErr w:type="gramStart"/>
      <w:r w:rsidR="006505D6">
        <w:rPr>
          <w:lang w:bidi="es-ES"/>
        </w:rPr>
        <w:t>ReFS</w:t>
      </w:r>
      <w:proofErr w:type="spellEnd"/>
      <w:proofErr w:type="gramEnd"/>
      <w:r w:rsidR="006A024D">
        <w:rPr>
          <w:lang w:bidi="es-ES"/>
        </w:rPr>
        <w:t xml:space="preserve"> pero solo me deja hacerlo en NTFS.</w:t>
      </w:r>
    </w:p>
    <w:p w14:paraId="3D9F32DD" w14:textId="4CC24DC5" w:rsidR="006A024D" w:rsidRDefault="006A024D" w:rsidP="009C28A1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552E5A94" wp14:editId="587BC961">
            <wp:extent cx="6371590" cy="4977765"/>
            <wp:effectExtent l="0" t="0" r="0" b="0"/>
            <wp:docPr id="18400461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61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36EB" w14:textId="14415C75" w:rsidR="004F1082" w:rsidRDefault="00702ADB" w:rsidP="009C28A1">
      <w:pPr>
        <w:pStyle w:val="Contenido"/>
        <w:rPr>
          <w:lang w:bidi="es-ES"/>
        </w:rPr>
      </w:pPr>
      <w:r>
        <w:rPr>
          <w:lang w:bidi="es-ES"/>
        </w:rPr>
        <w:t>Pero en Windows server si he podido</w:t>
      </w:r>
    </w:p>
    <w:p w14:paraId="4088BEB3" w14:textId="6E31C30E" w:rsidR="003A47FC" w:rsidRDefault="00702ADB" w:rsidP="009C28A1">
      <w:pPr>
        <w:pStyle w:val="Contenido"/>
        <w:rPr>
          <w:lang w:bidi="es-ES"/>
        </w:rPr>
      </w:pPr>
      <w:r w:rsidRPr="00702ADB">
        <w:rPr>
          <w:lang w:bidi="es-ES"/>
        </w:rPr>
        <w:drawing>
          <wp:inline distT="0" distB="0" distL="0" distR="0" wp14:anchorId="358717A0" wp14:editId="1B1F633D">
            <wp:extent cx="6371590" cy="2661920"/>
            <wp:effectExtent l="0" t="0" r="0" b="5080"/>
            <wp:docPr id="2076770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099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370" w14:textId="77777777" w:rsidR="003A47FC" w:rsidRDefault="003A47FC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4F9DA78E" w14:textId="77777777" w:rsidR="00702ADB" w:rsidRDefault="00702ADB" w:rsidP="009C28A1">
      <w:pPr>
        <w:pStyle w:val="Contenido"/>
        <w:rPr>
          <w:lang w:bidi="es-ES"/>
        </w:rPr>
      </w:pPr>
    </w:p>
    <w:p w14:paraId="772211D4" w14:textId="42DF0C6E" w:rsidR="00367D5F" w:rsidRPr="009C28A1" w:rsidRDefault="00367D5F" w:rsidP="009C28A1">
      <w:pPr>
        <w:pStyle w:val="Contenido"/>
        <w:rPr>
          <w:lang w:bidi="es-ES"/>
        </w:rPr>
      </w:pPr>
    </w:p>
    <w:p w14:paraId="0CA4FC27" w14:textId="5642BF0F" w:rsidR="00F844CD" w:rsidRDefault="000003C1" w:rsidP="00EF57C6">
      <w:pPr>
        <w:pStyle w:val="Ttulo2"/>
      </w:pPr>
      <w:bookmarkStart w:id="11" w:name="_Toc155177718"/>
      <w:r>
        <w:t>Sistema de particiones utilizado</w:t>
      </w:r>
      <w:bookmarkEnd w:id="11"/>
    </w:p>
    <w:p w14:paraId="5C02F4DA" w14:textId="415A6404" w:rsidR="00827DA9" w:rsidRPr="00827DA9" w:rsidRDefault="00827DA9" w:rsidP="00827DA9">
      <w:pPr>
        <w:pStyle w:val="Contenido"/>
        <w:rPr>
          <w:lang w:bidi="es-ES"/>
        </w:rPr>
      </w:pPr>
      <w:r>
        <w:rPr>
          <w:lang w:bidi="es-ES"/>
        </w:rPr>
        <w:t xml:space="preserve">He utilizado </w:t>
      </w:r>
      <w:r w:rsidR="00F04CEA">
        <w:rPr>
          <w:lang w:bidi="es-ES"/>
        </w:rPr>
        <w:t>GPT</w:t>
      </w:r>
      <w:r w:rsidR="005977A6">
        <w:rPr>
          <w:lang w:bidi="es-ES"/>
        </w:rPr>
        <w:t xml:space="preserve"> por lo tanto puedo tener hasta 128 particiones</w:t>
      </w:r>
      <w:r w:rsidR="0005321E">
        <w:rPr>
          <w:lang w:bidi="es-ES"/>
        </w:rPr>
        <w:t>, aunque no es compatible con las versiones anteriores de Windows.</w:t>
      </w:r>
    </w:p>
    <w:p w14:paraId="328C33D6" w14:textId="22CF7CFF" w:rsidR="00504405" w:rsidRDefault="000003C1" w:rsidP="000003C1">
      <w:pPr>
        <w:pStyle w:val="Ttulo2"/>
      </w:pPr>
      <w:bookmarkStart w:id="12" w:name="_Toc155177719"/>
      <w:r>
        <w:t>Ventajas y desventajas de</w:t>
      </w:r>
      <w:r w:rsidR="003F5665">
        <w:t xml:space="preserve"> los</w:t>
      </w:r>
      <w:r>
        <w:t xml:space="preserve"> sistema</w:t>
      </w:r>
      <w:r w:rsidR="003F5665">
        <w:t>s</w:t>
      </w:r>
      <w:r>
        <w:t xml:space="preserve"> de </w:t>
      </w:r>
      <w:r w:rsidR="003F5665">
        <w:t>archivos</w:t>
      </w:r>
      <w:r w:rsidR="008919E5">
        <w:t xml:space="preserve"> utilizado</w:t>
      </w:r>
      <w:r w:rsidR="003F5665">
        <w:t>s</w:t>
      </w:r>
      <w:bookmarkEnd w:id="12"/>
    </w:p>
    <w:p w14:paraId="6C589E61" w14:textId="2FA5164E" w:rsidR="00C02E27" w:rsidRDefault="00C02E27" w:rsidP="00C02E27">
      <w:pPr>
        <w:pStyle w:val="Contenido"/>
        <w:rPr>
          <w:lang w:bidi="es-ES"/>
        </w:rPr>
      </w:pPr>
      <w:r>
        <w:rPr>
          <w:lang w:bidi="es-ES"/>
        </w:rPr>
        <w:t>(Son los mismos sistemas de archivos que el anterior)</w:t>
      </w:r>
    </w:p>
    <w:p w14:paraId="770E8CFE" w14:textId="77777777" w:rsidR="00C02E27" w:rsidRDefault="00C02E27" w:rsidP="00C02E27">
      <w:pPr>
        <w:pStyle w:val="Contenido"/>
        <w:rPr>
          <w:noProof/>
        </w:rPr>
      </w:pPr>
      <w:r>
        <w:rPr>
          <w:noProof/>
        </w:rPr>
        <w:t>El sistema de archivos FAT32 admite un tamaño máximo de 4 GB por archivo y en un volumen de 10 TB como máximo y tampoco tiene un sistema de permisos, pero es un sistema ampliamente soportado y muy portable.</w:t>
      </w:r>
    </w:p>
    <w:p w14:paraId="6CE8FCF3" w14:textId="6046EA3F" w:rsidR="00F04CEA" w:rsidRDefault="00C02E27" w:rsidP="00F04CEA">
      <w:pPr>
        <w:pStyle w:val="Contenido"/>
        <w:rPr>
          <w:noProof/>
        </w:rPr>
      </w:pPr>
      <w:r>
        <w:rPr>
          <w:noProof/>
        </w:rPr>
        <w:t>NTFS solo es admitido en windows por lo tanto no es portable, aunque admite archivos de hasta 16 TB en volumenes de 256 TB como máximo y tiene sistema de permisos.</w:t>
      </w:r>
    </w:p>
    <w:p w14:paraId="5986ACEA" w14:textId="4C675198" w:rsidR="003B2060" w:rsidRPr="00F04CEA" w:rsidRDefault="00F04CEA" w:rsidP="00F04CEA">
      <w:pPr>
        <w:spacing w:after="200"/>
        <w:rPr>
          <w:b w:val="0"/>
          <w:noProof/>
          <w:sz w:val="22"/>
        </w:rPr>
      </w:pPr>
      <w:r>
        <w:rPr>
          <w:noProof/>
        </w:rPr>
        <w:br w:type="page"/>
      </w:r>
    </w:p>
    <w:p w14:paraId="42C60104" w14:textId="4548923B" w:rsidR="00363391" w:rsidRDefault="005B799C" w:rsidP="00FA2BDE">
      <w:pPr>
        <w:pStyle w:val="Ttulo1"/>
      </w:pPr>
      <w:bookmarkStart w:id="13" w:name="_Toc155177720"/>
      <w:r>
        <w:lastRenderedPageBreak/>
        <w:t>Administración de discos GUI</w:t>
      </w:r>
      <w:bookmarkEnd w:id="13"/>
    </w:p>
    <w:p w14:paraId="3330F4D5" w14:textId="32B20F08" w:rsidR="00363391" w:rsidRDefault="00363391" w:rsidP="00363391">
      <w:pPr>
        <w:pStyle w:val="Ttulo2"/>
      </w:pPr>
      <w:bookmarkStart w:id="14" w:name="_Toc155177721"/>
      <w:r>
        <w:t>Prepara</w:t>
      </w:r>
      <w:r w:rsidR="00F04CEA">
        <w:t>c</w:t>
      </w:r>
      <w:r w:rsidR="004418E4">
        <w:t>ión de la máquina</w:t>
      </w:r>
      <w:bookmarkEnd w:id="14"/>
    </w:p>
    <w:p w14:paraId="0DFE0FE0" w14:textId="4111CF8A" w:rsidR="00043A7F" w:rsidRPr="00043A7F" w:rsidRDefault="00043A7F" w:rsidP="00043A7F">
      <w:pPr>
        <w:pStyle w:val="Contenido"/>
        <w:rPr>
          <w:lang w:bidi="es-ES"/>
        </w:rPr>
      </w:pPr>
      <w:r w:rsidRPr="00043A7F">
        <w:rPr>
          <w:noProof/>
          <w:lang w:bidi="es-ES"/>
        </w:rPr>
        <w:drawing>
          <wp:inline distT="0" distB="0" distL="0" distR="0" wp14:anchorId="6353B307" wp14:editId="1D0801D7">
            <wp:extent cx="4410691" cy="504895"/>
            <wp:effectExtent l="0" t="0" r="9525" b="0"/>
            <wp:docPr id="1134251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51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CCF" w14:textId="6AFC5E86" w:rsidR="00363391" w:rsidRDefault="00E21C56" w:rsidP="00363391">
      <w:pPr>
        <w:pStyle w:val="Ttulo2"/>
      </w:pPr>
      <w:bookmarkStart w:id="15" w:name="_Toc155177722"/>
      <w:r>
        <w:t xml:space="preserve">Inicializa </w:t>
      </w:r>
      <w:r w:rsidR="00F52732">
        <w:t xml:space="preserve">el primero </w:t>
      </w:r>
      <w:r>
        <w:t>con MBR ¿De qué tipo son las primeras 5 particiones?</w:t>
      </w:r>
      <w:bookmarkEnd w:id="15"/>
    </w:p>
    <w:p w14:paraId="4FF6819C" w14:textId="4A5376F6" w:rsidR="00F52732" w:rsidRDefault="00F52732" w:rsidP="00F5273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F0797FA" wp14:editId="615E3F24">
            <wp:extent cx="3895725" cy="2962275"/>
            <wp:effectExtent l="0" t="0" r="9525" b="9525"/>
            <wp:docPr id="13259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2FE6" w14:textId="1BAE864B" w:rsidR="002F064F" w:rsidRDefault="00A1152E" w:rsidP="00F52732">
      <w:pPr>
        <w:pStyle w:val="Contenido"/>
        <w:rPr>
          <w:lang w:bidi="es-ES"/>
        </w:rPr>
      </w:pPr>
      <w:r>
        <w:rPr>
          <w:lang w:bidi="es-ES"/>
        </w:rPr>
        <w:t>Al hacer las 5 particiones de 1 GB vemos que hay 3 particiones primarias y una partición extendida con dos unidades lógicas, todas de 1 GB.</w:t>
      </w:r>
    </w:p>
    <w:p w14:paraId="12780DF7" w14:textId="09C59BAF" w:rsidR="00A82167" w:rsidRDefault="00A1152E" w:rsidP="00F5273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FBFDF5F" wp14:editId="2EE932C1">
            <wp:extent cx="5210175" cy="933450"/>
            <wp:effectExtent l="0" t="0" r="9525" b="0"/>
            <wp:docPr id="1775716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69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4DA" w14:textId="77777777" w:rsidR="00A82167" w:rsidRDefault="00A82167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524059E6" w14:textId="77777777" w:rsidR="00A1152E" w:rsidRDefault="00A1152E" w:rsidP="00F52732">
      <w:pPr>
        <w:pStyle w:val="Contenido"/>
        <w:rPr>
          <w:lang w:bidi="es-ES"/>
        </w:rPr>
      </w:pPr>
    </w:p>
    <w:p w14:paraId="06D2EF5C" w14:textId="77777777" w:rsidR="00F52732" w:rsidRPr="00F52732" w:rsidRDefault="00F52732" w:rsidP="00F52732">
      <w:pPr>
        <w:pStyle w:val="Contenido"/>
        <w:rPr>
          <w:lang w:bidi="es-ES"/>
        </w:rPr>
      </w:pPr>
    </w:p>
    <w:p w14:paraId="3D4EEB63" w14:textId="07560B5F" w:rsidR="00363391" w:rsidRDefault="00F226C3" w:rsidP="00363391">
      <w:pPr>
        <w:pStyle w:val="Ttulo2"/>
      </w:pPr>
      <w:bookmarkStart w:id="16" w:name="_Toc155177723"/>
      <w:r>
        <w:t>Elimina tre</w:t>
      </w:r>
      <w:r w:rsidR="00A7229D">
        <w:t>s</w:t>
      </w:r>
      <w:r>
        <w:t xml:space="preserve"> particiones y formatea las otras dos como FAT32</w:t>
      </w:r>
      <w:bookmarkEnd w:id="16"/>
    </w:p>
    <w:p w14:paraId="2CB7351A" w14:textId="37BEB026" w:rsidR="000006E1" w:rsidRDefault="000006E1" w:rsidP="000006E1">
      <w:pPr>
        <w:pStyle w:val="Contenido"/>
        <w:rPr>
          <w:lang w:bidi="es-ES"/>
        </w:rPr>
      </w:pPr>
      <w:r>
        <w:rPr>
          <w:lang w:bidi="es-ES"/>
        </w:rPr>
        <w:t xml:space="preserve">Al formatear esas </w:t>
      </w:r>
      <w:r w:rsidR="00A21140">
        <w:rPr>
          <w:lang w:bidi="es-ES"/>
        </w:rPr>
        <w:t>particiones</w:t>
      </w:r>
      <w:r>
        <w:rPr>
          <w:lang w:bidi="es-ES"/>
        </w:rPr>
        <w:t xml:space="preserve"> como FAT32 no es posible extender</w:t>
      </w:r>
      <w:r w:rsidR="00A82167">
        <w:rPr>
          <w:lang w:bidi="es-ES"/>
        </w:rPr>
        <w:t>las.</w:t>
      </w:r>
    </w:p>
    <w:p w14:paraId="4C8F1AE0" w14:textId="0F0A9824" w:rsidR="00A82167" w:rsidRPr="000006E1" w:rsidRDefault="00A82167" w:rsidP="000006E1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247B441E" wp14:editId="27F0FEBA">
            <wp:extent cx="5143500" cy="3000375"/>
            <wp:effectExtent l="0" t="0" r="0" b="9525"/>
            <wp:docPr id="19239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89A9" w14:textId="49508AC2" w:rsidR="00A7229D" w:rsidRDefault="00A7229D" w:rsidP="00A7229D">
      <w:pPr>
        <w:pStyle w:val="Ttulo2"/>
      </w:pPr>
      <w:bookmarkStart w:id="17" w:name="_Toc155177724"/>
      <w:r>
        <w:t>Elimina tres particiones y formatea las otras dos como NTFS</w:t>
      </w:r>
      <w:bookmarkEnd w:id="17"/>
    </w:p>
    <w:p w14:paraId="5A15EC30" w14:textId="7210F155" w:rsidR="00A82167" w:rsidRDefault="00A21140" w:rsidP="00A82167">
      <w:pPr>
        <w:pStyle w:val="Contenido"/>
        <w:rPr>
          <w:lang w:bidi="es-ES"/>
        </w:rPr>
      </w:pPr>
      <w:r>
        <w:rPr>
          <w:lang w:bidi="es-ES"/>
        </w:rPr>
        <w:t xml:space="preserve">Las particiones formateadas como NTFS </w:t>
      </w:r>
      <w:proofErr w:type="spellStart"/>
      <w:r>
        <w:rPr>
          <w:lang w:bidi="es-ES"/>
        </w:rPr>
        <w:t>si</w:t>
      </w:r>
      <w:proofErr w:type="spellEnd"/>
      <w:r>
        <w:rPr>
          <w:lang w:bidi="es-ES"/>
        </w:rPr>
        <w:t xml:space="preserve"> que pueden ser extendidas.</w:t>
      </w:r>
    </w:p>
    <w:p w14:paraId="2264BF66" w14:textId="0B11B31A" w:rsidR="00A21140" w:rsidRDefault="00A21140" w:rsidP="00A82167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5617964" wp14:editId="46415C34">
            <wp:extent cx="4443935" cy="3516085"/>
            <wp:effectExtent l="0" t="0" r="0" b="8255"/>
            <wp:docPr id="1339015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157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6955" cy="35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B02" w14:textId="2FFE98CF" w:rsidR="00A21140" w:rsidRPr="005E6842" w:rsidRDefault="00A21140" w:rsidP="005E684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12313C09" w14:textId="15F51164" w:rsidR="00363391" w:rsidRDefault="00A7229D" w:rsidP="003B2060">
      <w:pPr>
        <w:pStyle w:val="Ttulo2"/>
      </w:pPr>
      <w:bookmarkStart w:id="18" w:name="_Toc155177725"/>
      <w:r>
        <w:lastRenderedPageBreak/>
        <w:t>Convertir el disco a GPT</w:t>
      </w:r>
      <w:r w:rsidR="00227C9B">
        <w:t xml:space="preserve"> y </w:t>
      </w:r>
      <w:r w:rsidR="003B2060">
        <w:t>a dinámico</w:t>
      </w:r>
      <w:bookmarkEnd w:id="18"/>
    </w:p>
    <w:p w14:paraId="0821E43C" w14:textId="40D42429" w:rsidR="005E6842" w:rsidRDefault="00A10448" w:rsidP="005E6842">
      <w:pPr>
        <w:pStyle w:val="Contenido"/>
        <w:rPr>
          <w:lang w:bidi="es-ES"/>
        </w:rPr>
      </w:pPr>
      <w:r>
        <w:rPr>
          <w:lang w:bidi="es-ES"/>
        </w:rPr>
        <w:t>Se puede convertir el disco a GPT si borramos las particiones con sus datos</w:t>
      </w:r>
    </w:p>
    <w:p w14:paraId="342B43DF" w14:textId="22F13F50" w:rsidR="006548A3" w:rsidRDefault="006548A3" w:rsidP="005E684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1C16B14A" wp14:editId="2D9C1377">
            <wp:extent cx="2905125" cy="2657475"/>
            <wp:effectExtent l="0" t="0" r="9525" b="9525"/>
            <wp:docPr id="56106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19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C15" w14:textId="616608DB" w:rsidR="006548A3" w:rsidRDefault="0094702C" w:rsidP="005E6842">
      <w:pPr>
        <w:pStyle w:val="Contenido"/>
        <w:rPr>
          <w:lang w:bidi="es-ES"/>
        </w:rPr>
      </w:pPr>
      <w:r>
        <w:rPr>
          <w:lang w:bidi="es-ES"/>
        </w:rPr>
        <w:t>Se puede convertir en dinámico aun teniendo datos.</w:t>
      </w:r>
    </w:p>
    <w:p w14:paraId="09BD0357" w14:textId="19DA4B4C" w:rsidR="0094702C" w:rsidRDefault="0094702C" w:rsidP="005E684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6876DAF" wp14:editId="7487D2EC">
            <wp:extent cx="5943600" cy="2562225"/>
            <wp:effectExtent l="0" t="0" r="0" b="9525"/>
            <wp:docPr id="683956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6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149" w14:textId="09386A96" w:rsidR="00917096" w:rsidRDefault="00917096" w:rsidP="005E6842">
      <w:pPr>
        <w:pStyle w:val="Contenido"/>
        <w:rPr>
          <w:lang w:bidi="es-ES"/>
        </w:rPr>
      </w:pPr>
      <w:r>
        <w:rPr>
          <w:lang w:bidi="es-ES"/>
        </w:rPr>
        <w:t>Pero no se puede convertir a básico un disco dinámico que contenga datos</w:t>
      </w:r>
    </w:p>
    <w:p w14:paraId="2A796027" w14:textId="3811DE68" w:rsidR="00917096" w:rsidRDefault="00917096" w:rsidP="005E6842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6032952" wp14:editId="7E051527">
            <wp:extent cx="3080657" cy="2658548"/>
            <wp:effectExtent l="0" t="0" r="5715" b="8890"/>
            <wp:docPr id="314900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0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088" cy="26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AE0" w14:textId="77777777" w:rsidR="0094702C" w:rsidRPr="005E6842" w:rsidRDefault="0094702C" w:rsidP="005E6842">
      <w:pPr>
        <w:pStyle w:val="Contenido"/>
        <w:rPr>
          <w:lang w:bidi="es-ES"/>
        </w:rPr>
      </w:pPr>
    </w:p>
    <w:p w14:paraId="39834911" w14:textId="0DE16B41" w:rsidR="00363391" w:rsidRDefault="00012E5C" w:rsidP="00363391">
      <w:pPr>
        <w:pStyle w:val="Ttulo2"/>
      </w:pPr>
      <w:bookmarkStart w:id="19" w:name="_Toc155177726"/>
      <w:r>
        <w:t>Crear una partición NTFS</w:t>
      </w:r>
      <w:r w:rsidR="00580F96">
        <w:t xml:space="preserve"> y otra FAT32</w:t>
      </w:r>
      <w:bookmarkEnd w:id="19"/>
    </w:p>
    <w:p w14:paraId="0E548506" w14:textId="7BEFC18A" w:rsidR="002B4A29" w:rsidRPr="002B4A29" w:rsidRDefault="002B4A29" w:rsidP="002B4A2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7E0B30F" wp14:editId="308161D9">
            <wp:extent cx="6371590" cy="1378585"/>
            <wp:effectExtent l="0" t="0" r="0" b="0"/>
            <wp:docPr id="1817715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153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F6FF" w14:textId="6B40E214" w:rsidR="00363391" w:rsidRDefault="00580F96" w:rsidP="00363391">
      <w:pPr>
        <w:pStyle w:val="Ttulo2"/>
      </w:pPr>
      <w:bookmarkStart w:id="20" w:name="_Toc155177727"/>
      <w:r>
        <w:t>Reducir la NTFS y volver a ampliarla como volumen distribuido</w:t>
      </w:r>
      <w:bookmarkEnd w:id="20"/>
    </w:p>
    <w:p w14:paraId="2EE7B13F" w14:textId="02472EDF" w:rsidR="002B4A29" w:rsidRDefault="00423604" w:rsidP="002B4A2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FDDBFCE" wp14:editId="68083502">
            <wp:extent cx="6371590" cy="943610"/>
            <wp:effectExtent l="0" t="0" r="0" b="8890"/>
            <wp:docPr id="1587048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85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3D98" w14:textId="20C57902" w:rsidR="004542F1" w:rsidRPr="002B4A29" w:rsidRDefault="004542F1" w:rsidP="002B4A2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52C0095B" wp14:editId="2C33DAC6">
            <wp:extent cx="5572125" cy="971550"/>
            <wp:effectExtent l="0" t="0" r="9525" b="0"/>
            <wp:docPr id="1832917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73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B742" w14:textId="074DC9D4" w:rsidR="00363391" w:rsidRDefault="00CC3F49" w:rsidP="00363391">
      <w:pPr>
        <w:pStyle w:val="Ttulo2"/>
      </w:pPr>
      <w:bookmarkStart w:id="21" w:name="_Toc155177728"/>
      <w:r>
        <w:t>Crear un volumen Raid-1</w:t>
      </w:r>
      <w:bookmarkEnd w:id="21"/>
    </w:p>
    <w:p w14:paraId="51220DDA" w14:textId="65BEB714" w:rsidR="00CB4F3D" w:rsidRPr="00CB4F3D" w:rsidRDefault="00CB4F3D" w:rsidP="00CB4F3D">
      <w:pPr>
        <w:pStyle w:val="Contenido"/>
        <w:rPr>
          <w:lang w:bidi="es-ES"/>
        </w:rPr>
      </w:pPr>
      <w:r>
        <w:rPr>
          <w:lang w:bidi="es-ES"/>
        </w:rPr>
        <w:t>Los dos discos de 5 GB conforman 1 solo disco de 5GB</w:t>
      </w:r>
    </w:p>
    <w:p w14:paraId="5D3DA3FF" w14:textId="258D03B9" w:rsidR="000C645B" w:rsidRDefault="00CB4F3D" w:rsidP="00CB4F3D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D52A9A6" wp14:editId="3742F6C2">
            <wp:extent cx="6134100" cy="1828800"/>
            <wp:effectExtent l="0" t="0" r="0" b="0"/>
            <wp:docPr id="158442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5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148" w14:textId="77777777" w:rsidR="000C645B" w:rsidRDefault="000C645B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2D22A7D3" w14:textId="77777777" w:rsidR="00CB4F3D" w:rsidRPr="00CB4F3D" w:rsidRDefault="00CB4F3D" w:rsidP="00CB4F3D">
      <w:pPr>
        <w:pStyle w:val="Contenido"/>
        <w:rPr>
          <w:lang w:bidi="es-ES"/>
        </w:rPr>
      </w:pPr>
    </w:p>
    <w:p w14:paraId="13AE7EC4" w14:textId="04F197FF" w:rsidR="005B0F1C" w:rsidRDefault="00CC3F49" w:rsidP="00571E92">
      <w:pPr>
        <w:pStyle w:val="Ttulo2"/>
      </w:pPr>
      <w:bookmarkStart w:id="22" w:name="_Toc155177729"/>
      <w:r>
        <w:t>Crear un volumen Raid-5 en windows server</w:t>
      </w:r>
      <w:bookmarkEnd w:id="22"/>
    </w:p>
    <w:p w14:paraId="081E8718" w14:textId="6EB189E5" w:rsidR="000C645B" w:rsidRPr="000C645B" w:rsidRDefault="000C645B" w:rsidP="000C645B">
      <w:pPr>
        <w:pStyle w:val="Contenido"/>
        <w:rPr>
          <w:lang w:bidi="es-ES"/>
        </w:rPr>
      </w:pPr>
      <w:r>
        <w:rPr>
          <w:lang w:bidi="es-ES"/>
        </w:rPr>
        <w:t xml:space="preserve">He tenido que hacer los discos </w:t>
      </w:r>
      <w:r w:rsidR="00332CE6">
        <w:rPr>
          <w:lang w:bidi="es-ES"/>
        </w:rPr>
        <w:t>dinámicos</w:t>
      </w:r>
    </w:p>
    <w:p w14:paraId="72852830" w14:textId="3098A111" w:rsidR="00FE53B6" w:rsidRPr="00FE53B6" w:rsidRDefault="000C645B" w:rsidP="00FE53B6">
      <w:pPr>
        <w:pStyle w:val="Contenido"/>
        <w:rPr>
          <w:lang w:bidi="es-ES"/>
        </w:rPr>
      </w:pPr>
      <w:r w:rsidRPr="000C645B">
        <w:rPr>
          <w:lang w:bidi="es-ES"/>
        </w:rPr>
        <w:drawing>
          <wp:inline distT="0" distB="0" distL="0" distR="0" wp14:anchorId="6A67DC0B" wp14:editId="2D718E27">
            <wp:extent cx="6163535" cy="4143953"/>
            <wp:effectExtent l="0" t="0" r="8890" b="9525"/>
            <wp:docPr id="635069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9790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3BDE" w14:textId="18B97344" w:rsidR="003B2060" w:rsidRDefault="003B2060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1D87B359" w14:textId="77777777" w:rsidR="003B2060" w:rsidRPr="003B2060" w:rsidRDefault="003B2060" w:rsidP="003B2060">
      <w:pPr>
        <w:pStyle w:val="Contenido"/>
        <w:rPr>
          <w:lang w:bidi="es-ES"/>
        </w:rPr>
      </w:pPr>
    </w:p>
    <w:p w14:paraId="1E546328" w14:textId="5E28584B" w:rsidR="00FD410D" w:rsidRDefault="00FD410D" w:rsidP="00FD410D">
      <w:pPr>
        <w:pStyle w:val="Ttulo1"/>
      </w:pPr>
      <w:bookmarkStart w:id="23" w:name="_Toc155177730"/>
      <w:r>
        <w:t>Administración de discos en CLI</w:t>
      </w:r>
      <w:bookmarkEnd w:id="23"/>
    </w:p>
    <w:p w14:paraId="425C4C31" w14:textId="35DB4E07" w:rsidR="00FD410D" w:rsidRDefault="00FD410D" w:rsidP="00FD410D">
      <w:pPr>
        <w:pStyle w:val="Ttulo2"/>
      </w:pPr>
      <w:bookmarkStart w:id="24" w:name="_Toc155177731"/>
      <w:r>
        <w:t>Realizar la pr</w:t>
      </w:r>
      <w:r w:rsidR="003D62FA">
        <w:t>áctica anterior con CMD indicando los comandos necesarios</w:t>
      </w:r>
      <w:bookmarkEnd w:id="24"/>
    </w:p>
    <w:p w14:paraId="0DA4A72B" w14:textId="2CDCC029" w:rsidR="005269D8" w:rsidRDefault="005269D8" w:rsidP="005269D8">
      <w:pPr>
        <w:pStyle w:val="Contenido"/>
        <w:rPr>
          <w:lang w:bidi="es-ES"/>
        </w:rPr>
      </w:pPr>
      <w:r>
        <w:rPr>
          <w:lang w:bidi="es-ES"/>
        </w:rPr>
        <w:t>Inicializamos el disco en MBR</w:t>
      </w:r>
    </w:p>
    <w:p w14:paraId="350FACE5" w14:textId="242AFC99" w:rsidR="005269D8" w:rsidRDefault="005269D8" w:rsidP="005269D8">
      <w:pPr>
        <w:pStyle w:val="Contenido"/>
        <w:rPr>
          <w:lang w:bidi="es-ES"/>
        </w:rPr>
      </w:pPr>
      <w:r w:rsidRPr="005269D8">
        <w:rPr>
          <w:lang w:bidi="es-ES"/>
        </w:rPr>
        <w:drawing>
          <wp:inline distT="0" distB="0" distL="0" distR="0" wp14:anchorId="20294D81" wp14:editId="6B8F121F">
            <wp:extent cx="5649113" cy="1276528"/>
            <wp:effectExtent l="0" t="0" r="8890" b="0"/>
            <wp:docPr id="13724851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5162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D82" w14:textId="0BB876B6" w:rsidR="00A344FD" w:rsidRDefault="00A344FD" w:rsidP="005269D8">
      <w:pPr>
        <w:pStyle w:val="Contenido"/>
        <w:rPr>
          <w:lang w:bidi="es-ES"/>
        </w:rPr>
      </w:pPr>
      <w:r>
        <w:rPr>
          <w:lang w:bidi="es-ES"/>
        </w:rPr>
        <w:t>Solo permite crear particiones en discos dinámicos</w:t>
      </w:r>
    </w:p>
    <w:p w14:paraId="2C078DC3" w14:textId="603DB1CC" w:rsidR="00A344FD" w:rsidRDefault="00A344FD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9DADBDE" wp14:editId="1C3197B0">
            <wp:extent cx="4105275" cy="981075"/>
            <wp:effectExtent l="0" t="0" r="9525" b="9525"/>
            <wp:docPr id="424196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6598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F58" w14:textId="6982F7E6" w:rsidR="00A344FD" w:rsidRDefault="00F563E9" w:rsidP="005269D8">
      <w:pPr>
        <w:pStyle w:val="Contenido"/>
        <w:rPr>
          <w:lang w:bidi="es-ES"/>
        </w:rPr>
      </w:pPr>
      <w:r>
        <w:rPr>
          <w:lang w:bidi="es-ES"/>
        </w:rPr>
        <w:t xml:space="preserve">Una vez convertido el disco a dinámico </w:t>
      </w:r>
      <w:r w:rsidR="00304A03">
        <w:rPr>
          <w:lang w:bidi="es-ES"/>
        </w:rPr>
        <w:t>podemos crear las 5 particiones</w:t>
      </w:r>
    </w:p>
    <w:p w14:paraId="1F10D9E0" w14:textId="4E936117" w:rsidR="00523842" w:rsidRDefault="00304A03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0F9BE66" wp14:editId="52B0F171">
            <wp:extent cx="6371590" cy="3745865"/>
            <wp:effectExtent l="0" t="0" r="0" b="6985"/>
            <wp:docPr id="282545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54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4A1" w14:textId="77777777" w:rsidR="00523842" w:rsidRDefault="0052384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299EDD0F" w14:textId="77777777" w:rsidR="00523842" w:rsidRDefault="00523842" w:rsidP="005269D8">
      <w:pPr>
        <w:pStyle w:val="Contenido"/>
        <w:rPr>
          <w:lang w:bidi="es-ES"/>
        </w:rPr>
      </w:pPr>
    </w:p>
    <w:p w14:paraId="70B6015B" w14:textId="0081117F" w:rsidR="00523842" w:rsidRDefault="00523842" w:rsidP="005269D8">
      <w:pPr>
        <w:pStyle w:val="Contenido"/>
        <w:rPr>
          <w:lang w:bidi="es-ES"/>
        </w:rPr>
      </w:pPr>
      <w:r>
        <w:rPr>
          <w:lang w:bidi="es-ES"/>
        </w:rPr>
        <w:t xml:space="preserve">Borramos 3 particiones </w:t>
      </w:r>
      <w:r w:rsidR="00F15F4C">
        <w:rPr>
          <w:lang w:bidi="es-ES"/>
        </w:rPr>
        <w:t xml:space="preserve">seleccionando el volumen con </w:t>
      </w:r>
      <w:proofErr w:type="spellStart"/>
      <w:r w:rsidR="00F15F4C">
        <w:rPr>
          <w:lang w:bidi="es-ES"/>
        </w:rPr>
        <w:t>select</w:t>
      </w:r>
      <w:proofErr w:type="spellEnd"/>
      <w:r w:rsidR="00F15F4C">
        <w:rPr>
          <w:lang w:bidi="es-ES"/>
        </w:rPr>
        <w:t xml:space="preserve"> y borrándolo con </w:t>
      </w:r>
      <w:proofErr w:type="spellStart"/>
      <w:r w:rsidR="00F15F4C">
        <w:rPr>
          <w:lang w:bidi="es-ES"/>
        </w:rPr>
        <w:t>delete</w:t>
      </w:r>
      <w:proofErr w:type="spellEnd"/>
    </w:p>
    <w:p w14:paraId="4C823DD4" w14:textId="3A13BF92" w:rsidR="00523842" w:rsidRDefault="00523842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22A913EA" wp14:editId="4B6DC39C">
            <wp:extent cx="6286500" cy="4171950"/>
            <wp:effectExtent l="0" t="0" r="0" b="0"/>
            <wp:docPr id="7068249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24963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5F6B" w14:textId="64D479E9" w:rsidR="00F15F4C" w:rsidRDefault="00F15F4C" w:rsidP="005269D8">
      <w:pPr>
        <w:pStyle w:val="Contenido"/>
        <w:rPr>
          <w:lang w:bidi="es-ES"/>
        </w:rPr>
      </w:pPr>
      <w:r>
        <w:rPr>
          <w:lang w:bidi="es-ES"/>
        </w:rPr>
        <w:t xml:space="preserve">Formateamos las 2 particiones que quedan en </w:t>
      </w:r>
      <w:proofErr w:type="spellStart"/>
      <w:r>
        <w:rPr>
          <w:lang w:bidi="es-ES"/>
        </w:rPr>
        <w:t>ntfs</w:t>
      </w:r>
      <w:proofErr w:type="spellEnd"/>
      <w:r>
        <w:rPr>
          <w:lang w:bidi="es-ES"/>
        </w:rPr>
        <w:t xml:space="preserve"> con el comando </w:t>
      </w:r>
      <w:proofErr w:type="spellStart"/>
      <w:r>
        <w:rPr>
          <w:lang w:bidi="es-ES"/>
        </w:rPr>
        <w:t>format</w:t>
      </w:r>
      <w:proofErr w:type="spellEnd"/>
    </w:p>
    <w:p w14:paraId="63A245BB" w14:textId="498F9CD3" w:rsidR="005258B7" w:rsidRDefault="00F15F4C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D654F0A" wp14:editId="62962DBD">
            <wp:extent cx="6324600" cy="2724150"/>
            <wp:effectExtent l="0" t="0" r="0" b="0"/>
            <wp:docPr id="412777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7213" name="Imagen 1" descr="Imagen que contiene 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398C" w14:textId="77777777" w:rsidR="005258B7" w:rsidRDefault="005258B7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AD9333F" w14:textId="77777777" w:rsidR="00F15F4C" w:rsidRDefault="00F15F4C" w:rsidP="005269D8">
      <w:pPr>
        <w:pStyle w:val="Contenido"/>
        <w:rPr>
          <w:lang w:bidi="es-ES"/>
        </w:rPr>
      </w:pPr>
    </w:p>
    <w:p w14:paraId="79CF4465" w14:textId="616E68FE" w:rsidR="00584767" w:rsidRDefault="005258B7" w:rsidP="005269D8">
      <w:pPr>
        <w:pStyle w:val="Contenido"/>
        <w:rPr>
          <w:lang w:bidi="es-ES"/>
        </w:rPr>
      </w:pPr>
      <w:r>
        <w:rPr>
          <w:lang w:bidi="es-ES"/>
        </w:rPr>
        <w:t xml:space="preserve">Al estar en </w:t>
      </w:r>
      <w:proofErr w:type="spellStart"/>
      <w:r>
        <w:rPr>
          <w:lang w:bidi="es-ES"/>
        </w:rPr>
        <w:t>ntfs</w:t>
      </w:r>
      <w:proofErr w:type="spellEnd"/>
      <w:r>
        <w:rPr>
          <w:lang w:bidi="es-ES"/>
        </w:rPr>
        <w:t xml:space="preserve"> se puede extender con </w:t>
      </w:r>
      <w:proofErr w:type="spellStart"/>
      <w:r>
        <w:rPr>
          <w:lang w:bidi="es-ES"/>
        </w:rPr>
        <w:t>extend</w:t>
      </w:r>
      <w:proofErr w:type="spellEnd"/>
      <w:r>
        <w:rPr>
          <w:lang w:bidi="es-ES"/>
        </w:rPr>
        <w:t xml:space="preserve"> y se puede disminuir con </w:t>
      </w:r>
      <w:proofErr w:type="spellStart"/>
      <w:r>
        <w:rPr>
          <w:lang w:bidi="es-ES"/>
        </w:rPr>
        <w:t>shrink</w:t>
      </w:r>
      <w:proofErr w:type="spellEnd"/>
    </w:p>
    <w:p w14:paraId="29A0A7B8" w14:textId="3B2DEAFD" w:rsidR="005258B7" w:rsidRDefault="005258B7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B9CB244" wp14:editId="756FCA0B">
            <wp:extent cx="4476750" cy="1981200"/>
            <wp:effectExtent l="0" t="0" r="0" b="0"/>
            <wp:docPr id="1327256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6254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65C" w14:textId="1515C362" w:rsidR="005258B7" w:rsidRDefault="00A5116F" w:rsidP="005269D8">
      <w:pPr>
        <w:pStyle w:val="Contenido"/>
        <w:rPr>
          <w:lang w:bidi="es-ES"/>
        </w:rPr>
      </w:pPr>
      <w:r>
        <w:rPr>
          <w:lang w:bidi="es-ES"/>
        </w:rPr>
        <w:t>Formateamos ambas particiones en fat32</w:t>
      </w:r>
    </w:p>
    <w:p w14:paraId="22237308" w14:textId="663C3EE7" w:rsidR="00867208" w:rsidRDefault="00A5116F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B41C2BE" wp14:editId="54D8D27B">
            <wp:extent cx="6276975" cy="4857750"/>
            <wp:effectExtent l="0" t="0" r="9525" b="0"/>
            <wp:docPr id="1788031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1980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034E" w14:textId="77777777" w:rsidR="00867208" w:rsidRDefault="00867208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4A5C326" w14:textId="77777777" w:rsidR="00A5116F" w:rsidRDefault="00A5116F" w:rsidP="005269D8">
      <w:pPr>
        <w:pStyle w:val="Contenido"/>
        <w:rPr>
          <w:lang w:bidi="es-ES"/>
        </w:rPr>
      </w:pPr>
    </w:p>
    <w:p w14:paraId="6EF50975" w14:textId="27460114" w:rsidR="003F4D1A" w:rsidRDefault="003F4D1A" w:rsidP="005269D8">
      <w:pPr>
        <w:pStyle w:val="Contenido"/>
        <w:rPr>
          <w:lang w:bidi="es-ES"/>
        </w:rPr>
      </w:pPr>
      <w:r>
        <w:rPr>
          <w:lang w:bidi="es-ES"/>
        </w:rPr>
        <w:t xml:space="preserve">Como es fat32 no puede </w:t>
      </w:r>
      <w:r w:rsidR="008523DF">
        <w:rPr>
          <w:lang w:bidi="es-ES"/>
        </w:rPr>
        <w:t xml:space="preserve">cambiarse su tamaño </w:t>
      </w:r>
    </w:p>
    <w:p w14:paraId="0A75213F" w14:textId="50647670" w:rsidR="008523DF" w:rsidRDefault="008523DF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9208D0A" wp14:editId="30CF971E">
            <wp:extent cx="6191250" cy="2381250"/>
            <wp:effectExtent l="0" t="0" r="0" b="0"/>
            <wp:docPr id="1717100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00373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0912" w14:textId="3ECF405E" w:rsidR="00101A61" w:rsidRDefault="00101A61" w:rsidP="005269D8">
      <w:pPr>
        <w:pStyle w:val="Contenido"/>
        <w:rPr>
          <w:lang w:bidi="es-ES"/>
        </w:rPr>
      </w:pPr>
      <w:r>
        <w:rPr>
          <w:lang w:bidi="es-ES"/>
        </w:rPr>
        <w:t xml:space="preserve">No se puede convertir el disco en </w:t>
      </w:r>
      <w:proofErr w:type="spellStart"/>
      <w:r>
        <w:rPr>
          <w:lang w:bidi="es-ES"/>
        </w:rPr>
        <w:t>gpt</w:t>
      </w:r>
      <w:proofErr w:type="spellEnd"/>
      <w:r>
        <w:rPr>
          <w:lang w:bidi="es-ES"/>
        </w:rPr>
        <w:t xml:space="preserve"> sin antes limpiarlo</w:t>
      </w:r>
      <w:r w:rsidR="00867208">
        <w:rPr>
          <w:lang w:bidi="es-ES"/>
        </w:rPr>
        <w:t xml:space="preserve"> con </w:t>
      </w:r>
      <w:proofErr w:type="spellStart"/>
      <w:r w:rsidR="00867208">
        <w:rPr>
          <w:lang w:bidi="es-ES"/>
        </w:rPr>
        <w:t>clean</w:t>
      </w:r>
      <w:proofErr w:type="spellEnd"/>
    </w:p>
    <w:p w14:paraId="29167005" w14:textId="28BBE82F" w:rsidR="00101A61" w:rsidRDefault="00101A61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BC7233F" wp14:editId="31A00F5D">
            <wp:extent cx="5686425" cy="2295525"/>
            <wp:effectExtent l="0" t="0" r="9525" b="9525"/>
            <wp:docPr id="1754061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1113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E17" w14:textId="07C4010D" w:rsidR="001D772A" w:rsidRDefault="001A673B" w:rsidP="005269D8">
      <w:pPr>
        <w:pStyle w:val="Contenido"/>
        <w:rPr>
          <w:lang w:bidi="es-ES"/>
        </w:rPr>
      </w:pPr>
      <w:r>
        <w:rPr>
          <w:lang w:bidi="es-ES"/>
        </w:rPr>
        <w:t xml:space="preserve">Se convierte a dinámico con </w:t>
      </w:r>
      <w:proofErr w:type="spellStart"/>
      <w:r>
        <w:rPr>
          <w:lang w:bidi="es-ES"/>
        </w:rPr>
        <w:t>convert</w:t>
      </w:r>
      <w:proofErr w:type="spellEnd"/>
      <w:r>
        <w:rPr>
          <w:lang w:bidi="es-ES"/>
        </w:rPr>
        <w:t xml:space="preserve"> Dynamic</w:t>
      </w:r>
    </w:p>
    <w:p w14:paraId="3E20F487" w14:textId="3CDF64B4" w:rsidR="00797BAE" w:rsidRDefault="001A673B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5444B9DA" wp14:editId="6B9AB683">
            <wp:extent cx="5991225" cy="1133475"/>
            <wp:effectExtent l="0" t="0" r="9525" b="9525"/>
            <wp:docPr id="136584731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7316" name="Imagen 1" descr="Interfaz de usuario gráfica, 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F49" w14:textId="77777777" w:rsidR="00797BAE" w:rsidRDefault="00797BAE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3D1A814E" w14:textId="1E518D54" w:rsidR="001A673B" w:rsidRDefault="00797BAE" w:rsidP="005269D8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Creamos 2 </w:t>
      </w:r>
      <w:r w:rsidR="00332CE6">
        <w:rPr>
          <w:lang w:bidi="es-ES"/>
        </w:rPr>
        <w:t>volúmenes</w:t>
      </w:r>
      <w:r w:rsidR="003D6B6E">
        <w:rPr>
          <w:lang w:bidi="es-ES"/>
        </w:rPr>
        <w:t xml:space="preserve"> de 1GB y los </w:t>
      </w:r>
      <w:r w:rsidR="00332CE6">
        <w:rPr>
          <w:lang w:bidi="es-ES"/>
        </w:rPr>
        <w:t>formateamos</w:t>
      </w:r>
      <w:r w:rsidR="003D6B6E">
        <w:rPr>
          <w:lang w:bidi="es-ES"/>
        </w:rPr>
        <w:t xml:space="preserve"> a fat32 y </w:t>
      </w:r>
      <w:proofErr w:type="spellStart"/>
      <w:r w:rsidR="003D6B6E">
        <w:rPr>
          <w:lang w:bidi="es-ES"/>
        </w:rPr>
        <w:t>ntfs</w:t>
      </w:r>
      <w:proofErr w:type="spellEnd"/>
    </w:p>
    <w:p w14:paraId="478408B1" w14:textId="5A027269" w:rsidR="00B46BF8" w:rsidRDefault="003D6B6E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65D5020" wp14:editId="24D7CCFE">
            <wp:extent cx="6315075" cy="7115175"/>
            <wp:effectExtent l="0" t="0" r="9525" b="9525"/>
            <wp:docPr id="54077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6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A71" w14:textId="77777777" w:rsidR="00B46BF8" w:rsidRDefault="00B46BF8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2CEFE67" w14:textId="3550D8D5" w:rsidR="003D6B6E" w:rsidRDefault="00B04B54" w:rsidP="005269D8">
      <w:pPr>
        <w:pStyle w:val="Contenido"/>
        <w:rPr>
          <w:lang w:bidi="es-ES"/>
        </w:rPr>
      </w:pPr>
      <w:r>
        <w:rPr>
          <w:lang w:bidi="es-ES"/>
        </w:rPr>
        <w:lastRenderedPageBreak/>
        <w:t xml:space="preserve">Reducimos y volvemos a extender el </w:t>
      </w:r>
      <w:proofErr w:type="spellStart"/>
      <w:r>
        <w:rPr>
          <w:lang w:bidi="es-ES"/>
        </w:rPr>
        <w:t>ntfs</w:t>
      </w:r>
      <w:proofErr w:type="spellEnd"/>
    </w:p>
    <w:p w14:paraId="53A7FD98" w14:textId="142DEF2D" w:rsidR="00B04B54" w:rsidRDefault="00B04B54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413D47D2" wp14:editId="66F91F26">
            <wp:extent cx="4886325" cy="2057400"/>
            <wp:effectExtent l="0" t="0" r="9525" b="0"/>
            <wp:docPr id="16248985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98504" name="Imagen 1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7775" w14:textId="7C1A5D2A" w:rsidR="00103CC7" w:rsidRDefault="00103CC7" w:rsidP="005269D8">
      <w:pPr>
        <w:pStyle w:val="Contenido"/>
        <w:rPr>
          <w:lang w:bidi="es-ES"/>
        </w:rPr>
      </w:pPr>
      <w:r>
        <w:rPr>
          <w:lang w:bidi="es-ES"/>
        </w:rPr>
        <w:t>Creamos un volumen reflejado con los dos discos restantes</w:t>
      </w:r>
    </w:p>
    <w:p w14:paraId="15B925FC" w14:textId="5A407857" w:rsidR="00103CC7" w:rsidRDefault="00103CC7" w:rsidP="005269D8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76558A47" wp14:editId="4AA6BC7B">
            <wp:extent cx="6334125" cy="4657725"/>
            <wp:effectExtent l="0" t="0" r="9525" b="9525"/>
            <wp:docPr id="1524883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83715" name="Imagen 1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A55" w14:textId="77777777" w:rsidR="003D6B6E" w:rsidRDefault="003D6B6E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2FA85B8B" w14:textId="77777777" w:rsidR="003D6B6E" w:rsidRPr="005269D8" w:rsidRDefault="003D6B6E" w:rsidP="005269D8">
      <w:pPr>
        <w:pStyle w:val="Contenido"/>
        <w:rPr>
          <w:lang w:bidi="es-ES"/>
        </w:rPr>
      </w:pPr>
    </w:p>
    <w:p w14:paraId="6996DA58" w14:textId="72FA6090" w:rsidR="00FD410D" w:rsidRDefault="003D62FA" w:rsidP="003D62FA">
      <w:pPr>
        <w:pStyle w:val="Ttulo2"/>
      </w:pPr>
      <w:bookmarkStart w:id="25" w:name="_Toc155177732"/>
      <w:r>
        <w:t>Realizar la práctica anterior con Powershell indicando los comandos necesarios</w:t>
      </w:r>
      <w:bookmarkEnd w:id="25"/>
    </w:p>
    <w:p w14:paraId="4CE89217" w14:textId="3DC64952" w:rsidR="00CF21BD" w:rsidRDefault="001974C6" w:rsidP="00CF21BD">
      <w:pPr>
        <w:pStyle w:val="Contenido"/>
        <w:rPr>
          <w:lang w:bidi="es-ES"/>
        </w:rPr>
      </w:pPr>
      <w:r>
        <w:rPr>
          <w:lang w:bidi="es-ES"/>
        </w:rPr>
        <w:t xml:space="preserve">Inicializamos el disco en </w:t>
      </w:r>
      <w:r w:rsidR="00FB4866">
        <w:rPr>
          <w:lang w:bidi="es-ES"/>
        </w:rPr>
        <w:t>MBR</w:t>
      </w:r>
    </w:p>
    <w:p w14:paraId="1889549C" w14:textId="664E53CC" w:rsidR="00D4512B" w:rsidRDefault="00D4512B" w:rsidP="00CF21BD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5F1B065" wp14:editId="0408F321">
            <wp:extent cx="4829175" cy="171450"/>
            <wp:effectExtent l="0" t="0" r="9525" b="0"/>
            <wp:docPr id="151150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70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91A1" w14:textId="67BFC643" w:rsidR="00712FF5" w:rsidRDefault="00712FF5" w:rsidP="00CF21BD">
      <w:pPr>
        <w:pStyle w:val="Contenido"/>
        <w:rPr>
          <w:lang w:bidi="es-ES"/>
        </w:rPr>
      </w:pPr>
      <w:r>
        <w:rPr>
          <w:lang w:bidi="es-ES"/>
        </w:rPr>
        <w:t>Creamos 5 particiones de 1GB</w:t>
      </w:r>
      <w:r w:rsidR="002F2DD0">
        <w:rPr>
          <w:lang w:bidi="es-ES"/>
        </w:rPr>
        <w:t>, 3 serán principales y la cuarta será extendida, que contendrá 2 particiones lógicas</w:t>
      </w:r>
    </w:p>
    <w:p w14:paraId="2F663551" w14:textId="208DF192" w:rsidR="00712FF5" w:rsidRPr="00CF21BD" w:rsidRDefault="00712FF5" w:rsidP="00CF21BD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07929B0" wp14:editId="15FCC062">
            <wp:extent cx="6371590" cy="5669915"/>
            <wp:effectExtent l="0" t="0" r="0" b="6985"/>
            <wp:docPr id="1095725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5861" name="Imagen 1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61E6" w14:textId="77777777" w:rsidR="00E33158" w:rsidRDefault="00E33158">
      <w:pPr>
        <w:spacing w:after="200"/>
        <w:rPr>
          <w:lang w:bidi="es-ES"/>
        </w:rPr>
      </w:pPr>
    </w:p>
    <w:p w14:paraId="764BB2EE" w14:textId="77777777" w:rsidR="00B06F17" w:rsidRDefault="003B2060" w:rsidP="00E33158">
      <w:pPr>
        <w:spacing w:after="200"/>
        <w:rPr>
          <w:lang w:bidi="es-ES"/>
        </w:rPr>
      </w:pPr>
      <w:r>
        <w:rPr>
          <w:lang w:bidi="es-ES"/>
        </w:rPr>
        <w:br w:type="page"/>
      </w:r>
    </w:p>
    <w:p w14:paraId="4D6F971F" w14:textId="77777777" w:rsidR="00952E59" w:rsidRDefault="00952E59" w:rsidP="00952E59">
      <w:pPr>
        <w:pStyle w:val="Contenido"/>
        <w:rPr>
          <w:lang w:bidi="es-ES"/>
        </w:rPr>
      </w:pPr>
      <w:r>
        <w:rPr>
          <w:lang w:bidi="es-ES"/>
        </w:rPr>
        <w:lastRenderedPageBreak/>
        <w:t>Borramos tres particiones</w:t>
      </w:r>
    </w:p>
    <w:p w14:paraId="40FF2EF3" w14:textId="77777777" w:rsidR="00952E59" w:rsidRDefault="00952E59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1C79CDEF" wp14:editId="1CA8FE1D">
            <wp:extent cx="6371590" cy="3380105"/>
            <wp:effectExtent l="0" t="0" r="0" b="0"/>
            <wp:docPr id="1226524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4794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665" w14:textId="77777777" w:rsidR="00652076" w:rsidRDefault="00501117" w:rsidP="00952E59">
      <w:pPr>
        <w:pStyle w:val="Contenido"/>
        <w:rPr>
          <w:lang w:bidi="es-ES"/>
        </w:rPr>
      </w:pPr>
      <w:r>
        <w:rPr>
          <w:lang w:bidi="es-ES"/>
        </w:rPr>
        <w:t>F</w:t>
      </w:r>
      <w:r w:rsidR="00952E59">
        <w:rPr>
          <w:lang w:bidi="es-ES"/>
        </w:rPr>
        <w:t>ormateamos</w:t>
      </w:r>
      <w:r>
        <w:rPr>
          <w:lang w:bidi="es-ES"/>
        </w:rPr>
        <w:t xml:space="preserve"> las restantes a FAT32</w:t>
      </w:r>
    </w:p>
    <w:p w14:paraId="5C76B58B" w14:textId="77777777" w:rsidR="00652076" w:rsidRDefault="00652076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3769FAD8" wp14:editId="31AA581B">
            <wp:extent cx="6371590" cy="1430655"/>
            <wp:effectExtent l="0" t="0" r="0" b="0"/>
            <wp:docPr id="17164335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33501" name="Imagen 1" descr="Interfaz de usuario gráfica, 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74F9" w14:textId="75F20597" w:rsidR="00412D4C" w:rsidRDefault="00412D4C" w:rsidP="00952E59">
      <w:pPr>
        <w:pStyle w:val="Contenido"/>
        <w:rPr>
          <w:lang w:bidi="es-ES"/>
        </w:rPr>
      </w:pPr>
      <w:r>
        <w:rPr>
          <w:lang w:bidi="es-ES"/>
        </w:rPr>
        <w:t xml:space="preserve"> Al ser FAT32 no permite cambiar el tamaño de la partición</w:t>
      </w:r>
    </w:p>
    <w:p w14:paraId="57DBCD2A" w14:textId="77777777" w:rsidR="008B0442" w:rsidRDefault="00412D4C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5579D71D" wp14:editId="684C7F63">
            <wp:extent cx="6371590" cy="2338070"/>
            <wp:effectExtent l="0" t="0" r="0" b="5080"/>
            <wp:docPr id="96180692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6928" name="Imagen 1" descr="Interfaz de usuario gráfica&#10;&#10;Descripción generada automáticamente con confianza baj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DCE3" w14:textId="77777777" w:rsidR="008B0442" w:rsidRDefault="008B0442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48F2A9CD" w14:textId="77777777" w:rsidR="008B0442" w:rsidRDefault="008B0442" w:rsidP="00952E59">
      <w:pPr>
        <w:pStyle w:val="Contenido"/>
        <w:rPr>
          <w:lang w:bidi="es-ES"/>
        </w:rPr>
      </w:pPr>
      <w:r>
        <w:rPr>
          <w:lang w:bidi="es-ES"/>
        </w:rPr>
        <w:lastRenderedPageBreak/>
        <w:t>Formateamos en NTFS</w:t>
      </w:r>
    </w:p>
    <w:p w14:paraId="771F9550" w14:textId="77777777" w:rsidR="006B59C5" w:rsidRDefault="008B0442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0D3D63E2" wp14:editId="7B2CDF95">
            <wp:extent cx="6371590" cy="1647190"/>
            <wp:effectExtent l="0" t="0" r="0" b="0"/>
            <wp:docPr id="13982466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46683" name="Imagen 1" descr="Interfaz de usuario gráfica, 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41E2" w14:textId="01464E0E" w:rsidR="006B59C5" w:rsidRDefault="006B59C5" w:rsidP="00952E59">
      <w:pPr>
        <w:pStyle w:val="Contenido"/>
        <w:rPr>
          <w:lang w:bidi="es-ES"/>
        </w:rPr>
      </w:pPr>
      <w:r>
        <w:rPr>
          <w:lang w:bidi="es-ES"/>
        </w:rPr>
        <w:t>NTFS si permite cambiar el tamaño de la partición</w:t>
      </w:r>
    </w:p>
    <w:p w14:paraId="292FB774" w14:textId="77777777" w:rsidR="00603018" w:rsidRDefault="006B59C5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265806D1" wp14:editId="1A0A5A38">
            <wp:extent cx="5762625" cy="323850"/>
            <wp:effectExtent l="0" t="0" r="9525" b="0"/>
            <wp:docPr id="6363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53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240" w14:textId="77777777" w:rsidR="00D55FB3" w:rsidRDefault="00603018" w:rsidP="00952E59">
      <w:pPr>
        <w:pStyle w:val="Contenido"/>
        <w:rPr>
          <w:lang w:bidi="es-ES"/>
        </w:rPr>
      </w:pPr>
      <w:r>
        <w:rPr>
          <w:lang w:bidi="es-ES"/>
        </w:rPr>
        <w:t xml:space="preserve">Podemos cambiar el disco a </w:t>
      </w:r>
      <w:proofErr w:type="spellStart"/>
      <w:r>
        <w:rPr>
          <w:lang w:bidi="es-ES"/>
        </w:rPr>
        <w:t>gpt</w:t>
      </w:r>
      <w:proofErr w:type="spellEnd"/>
      <w:r>
        <w:rPr>
          <w:lang w:bidi="es-ES"/>
        </w:rPr>
        <w:t xml:space="preserve"> si borramos las particiones</w:t>
      </w:r>
    </w:p>
    <w:p w14:paraId="2A28027A" w14:textId="77777777" w:rsidR="00D50655" w:rsidRDefault="00D55FB3" w:rsidP="00952E59">
      <w:pPr>
        <w:pStyle w:val="Contenido"/>
        <w:rPr>
          <w:lang w:bidi="es-ES"/>
        </w:rPr>
      </w:pPr>
      <w:r>
        <w:rPr>
          <w:noProof/>
        </w:rPr>
        <w:drawing>
          <wp:inline distT="0" distB="0" distL="0" distR="0" wp14:anchorId="604A2141" wp14:editId="040017DD">
            <wp:extent cx="6371590" cy="587375"/>
            <wp:effectExtent l="0" t="0" r="0" b="3175"/>
            <wp:docPr id="57918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12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9969" w14:textId="094B5155" w:rsidR="003B2060" w:rsidRPr="003B2060" w:rsidRDefault="00D50655" w:rsidP="00952E59">
      <w:pPr>
        <w:pStyle w:val="Contenido"/>
        <w:rPr>
          <w:lang w:bidi="es-ES"/>
        </w:rPr>
      </w:pPr>
      <w:r>
        <w:rPr>
          <w:lang w:bidi="es-ES"/>
        </w:rPr>
        <w:t xml:space="preserve">No se puede pasar el disco a dinámico usando </w:t>
      </w:r>
      <w:r w:rsidR="00332CE6">
        <w:rPr>
          <w:lang w:bidi="es-ES"/>
        </w:rPr>
        <w:t>PowerShell</w:t>
      </w:r>
      <w:r w:rsidR="00A86C3A">
        <w:rPr>
          <w:lang w:bidi="es-ES"/>
        </w:rPr>
        <w:t xml:space="preserve">, </w:t>
      </w:r>
      <w:r w:rsidR="0049246D">
        <w:rPr>
          <w:lang w:bidi="es-ES"/>
        </w:rPr>
        <w:t>por lo tanto</w:t>
      </w:r>
      <w:r w:rsidR="00332CE6">
        <w:rPr>
          <w:lang w:bidi="es-ES"/>
        </w:rPr>
        <w:t>,</w:t>
      </w:r>
      <w:r w:rsidR="0049246D">
        <w:rPr>
          <w:lang w:bidi="es-ES"/>
        </w:rPr>
        <w:t xml:space="preserve"> tampoco podemos crear volúmenes distribuidos</w:t>
      </w:r>
      <w:r w:rsidR="00C60D55">
        <w:rPr>
          <w:lang w:bidi="es-ES"/>
        </w:rPr>
        <w:t xml:space="preserve"> ni reflejados.</w:t>
      </w:r>
      <w:r w:rsidR="00E33158">
        <w:rPr>
          <w:lang w:bidi="es-ES"/>
        </w:rPr>
        <w:br w:type="page"/>
      </w:r>
    </w:p>
    <w:p w14:paraId="6DE0939E" w14:textId="5085FFF9" w:rsidR="00B6351D" w:rsidRDefault="00931968" w:rsidP="00931968">
      <w:pPr>
        <w:pStyle w:val="Ttulo1"/>
      </w:pPr>
      <w:bookmarkStart w:id="26" w:name="_Toc155177733"/>
      <w:r>
        <w:lastRenderedPageBreak/>
        <w:t>Conclusiones</w:t>
      </w:r>
      <w:bookmarkEnd w:id="26"/>
    </w:p>
    <w:p w14:paraId="60A52EA0" w14:textId="6CDD9CA6" w:rsidR="00AF5C00" w:rsidRPr="00AF5C00" w:rsidRDefault="00170137" w:rsidP="00AF5C00">
      <w:pPr>
        <w:pStyle w:val="Contenido"/>
        <w:rPr>
          <w:lang w:bidi="es-ES"/>
        </w:rPr>
      </w:pPr>
      <w:r>
        <w:rPr>
          <w:lang w:bidi="es-ES"/>
        </w:rPr>
        <w:t>Las herramientas CLI son útiles para utilizarse en Windows server o en otros entornos que no tengan interfaz gráfica,</w:t>
      </w:r>
      <w:r w:rsidR="004D4F89">
        <w:rPr>
          <w:lang w:bidi="es-ES"/>
        </w:rPr>
        <w:t xml:space="preserve"> o para automatizar procesos.</w:t>
      </w:r>
      <w:r>
        <w:rPr>
          <w:lang w:bidi="es-ES"/>
        </w:rPr>
        <w:t xml:space="preserve"> </w:t>
      </w:r>
      <w:r w:rsidR="004D4F89">
        <w:rPr>
          <w:lang w:bidi="es-ES"/>
        </w:rPr>
        <w:t>S</w:t>
      </w:r>
      <w:r>
        <w:rPr>
          <w:lang w:bidi="es-ES"/>
        </w:rPr>
        <w:t>in embargo</w:t>
      </w:r>
      <w:r w:rsidR="004D4F89">
        <w:rPr>
          <w:lang w:bidi="es-ES"/>
        </w:rPr>
        <w:t>,</w:t>
      </w:r>
      <w:r>
        <w:rPr>
          <w:lang w:bidi="es-ES"/>
        </w:rPr>
        <w:t xml:space="preserve"> la interfaz gráfica </w:t>
      </w:r>
      <w:r w:rsidR="004D4F89">
        <w:rPr>
          <w:lang w:bidi="es-ES"/>
        </w:rPr>
        <w:t>es una herramienta extremadamente útil para entender el funcionamiento de los discos y las particiones.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27" w:name="_Toc149123318"/>
      <w:bookmarkStart w:id="28" w:name="_Toc149123350"/>
      <w:bookmarkStart w:id="29" w:name="_Toc149123376"/>
      <w:bookmarkStart w:id="30" w:name="_Toc149231765"/>
      <w:bookmarkStart w:id="31" w:name="_Toc149245014"/>
      <w:bookmarkStart w:id="32" w:name="_Toc149245038"/>
      <w:bookmarkStart w:id="33" w:name="_Toc149396756"/>
      <w:bookmarkStart w:id="34" w:name="_Toc150454893"/>
      <w:bookmarkStart w:id="35" w:name="_Toc150455022"/>
      <w:bookmarkStart w:id="36" w:name="_Toc150455064"/>
      <w:bookmarkStart w:id="37" w:name="_Toc150696905"/>
      <w:bookmarkStart w:id="38" w:name="_Toc150712047"/>
      <w:bookmarkStart w:id="39" w:name="_Toc150712079"/>
      <w:bookmarkStart w:id="40" w:name="_Toc150712126"/>
      <w:bookmarkStart w:id="41" w:name="_Toc151538185"/>
      <w:bookmarkStart w:id="42" w:name="_Toc151540397"/>
      <w:bookmarkStart w:id="43" w:name="_Toc152488711"/>
      <w:bookmarkStart w:id="44" w:name="_Toc152518055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sectPr w:rsidR="005F132A" w:rsidRPr="005F132A" w:rsidSect="00AB02A7">
      <w:headerReference w:type="default" r:id="rId52"/>
      <w:footerReference w:type="default" r:id="rId5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FE4F" w14:textId="77777777" w:rsidR="0044714B" w:rsidRDefault="0044714B">
      <w:r>
        <w:separator/>
      </w:r>
    </w:p>
    <w:p w14:paraId="256016FC" w14:textId="77777777" w:rsidR="0044714B" w:rsidRDefault="0044714B"/>
  </w:endnote>
  <w:endnote w:type="continuationSeparator" w:id="0">
    <w:p w14:paraId="2F401BE2" w14:textId="77777777" w:rsidR="0044714B" w:rsidRDefault="0044714B">
      <w:r>
        <w:continuationSeparator/>
      </w:r>
    </w:p>
    <w:p w14:paraId="497A843E" w14:textId="77777777" w:rsidR="0044714B" w:rsidRDefault="004471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557E" w14:textId="77777777" w:rsidR="0044714B" w:rsidRDefault="0044714B">
      <w:r>
        <w:separator/>
      </w:r>
    </w:p>
    <w:p w14:paraId="497A6ADC" w14:textId="77777777" w:rsidR="0044714B" w:rsidRDefault="0044714B"/>
  </w:footnote>
  <w:footnote w:type="continuationSeparator" w:id="0">
    <w:p w14:paraId="7039C5BE" w14:textId="77777777" w:rsidR="0044714B" w:rsidRDefault="0044714B">
      <w:r>
        <w:continuationSeparator/>
      </w:r>
    </w:p>
    <w:p w14:paraId="7363EC1A" w14:textId="77777777" w:rsidR="0044714B" w:rsidRDefault="004471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03C1"/>
    <w:rsid w:val="000006E1"/>
    <w:rsid w:val="000065F2"/>
    <w:rsid w:val="00006E0B"/>
    <w:rsid w:val="00011F1B"/>
    <w:rsid w:val="00012E5C"/>
    <w:rsid w:val="00013333"/>
    <w:rsid w:val="00020E60"/>
    <w:rsid w:val="0002108A"/>
    <w:rsid w:val="0002482E"/>
    <w:rsid w:val="00027B86"/>
    <w:rsid w:val="000303E9"/>
    <w:rsid w:val="00032C0A"/>
    <w:rsid w:val="00034FA8"/>
    <w:rsid w:val="0003647A"/>
    <w:rsid w:val="00037839"/>
    <w:rsid w:val="00037FAB"/>
    <w:rsid w:val="00042B5D"/>
    <w:rsid w:val="00042C67"/>
    <w:rsid w:val="00043931"/>
    <w:rsid w:val="00043A7F"/>
    <w:rsid w:val="00050324"/>
    <w:rsid w:val="0005321E"/>
    <w:rsid w:val="0005345F"/>
    <w:rsid w:val="000542DB"/>
    <w:rsid w:val="0005651F"/>
    <w:rsid w:val="0006037B"/>
    <w:rsid w:val="00071F57"/>
    <w:rsid w:val="00073CAB"/>
    <w:rsid w:val="000747A0"/>
    <w:rsid w:val="00074E90"/>
    <w:rsid w:val="00080D65"/>
    <w:rsid w:val="00084674"/>
    <w:rsid w:val="00094AC9"/>
    <w:rsid w:val="000A0150"/>
    <w:rsid w:val="000A18E5"/>
    <w:rsid w:val="000B1BD0"/>
    <w:rsid w:val="000B376E"/>
    <w:rsid w:val="000C2727"/>
    <w:rsid w:val="000C29BF"/>
    <w:rsid w:val="000C645B"/>
    <w:rsid w:val="000D0E5E"/>
    <w:rsid w:val="000D6CC1"/>
    <w:rsid w:val="000D7FC2"/>
    <w:rsid w:val="000E00F8"/>
    <w:rsid w:val="000E3BE8"/>
    <w:rsid w:val="000E63C9"/>
    <w:rsid w:val="0010025D"/>
    <w:rsid w:val="00100485"/>
    <w:rsid w:val="0010086C"/>
    <w:rsid w:val="00101A61"/>
    <w:rsid w:val="00103CC7"/>
    <w:rsid w:val="00105464"/>
    <w:rsid w:val="00107653"/>
    <w:rsid w:val="00117EA1"/>
    <w:rsid w:val="00130E9D"/>
    <w:rsid w:val="00134AC6"/>
    <w:rsid w:val="00141353"/>
    <w:rsid w:val="001441F2"/>
    <w:rsid w:val="00145E73"/>
    <w:rsid w:val="00145F52"/>
    <w:rsid w:val="00150A6D"/>
    <w:rsid w:val="00151708"/>
    <w:rsid w:val="001572DC"/>
    <w:rsid w:val="001577DF"/>
    <w:rsid w:val="00161294"/>
    <w:rsid w:val="00170137"/>
    <w:rsid w:val="00175E22"/>
    <w:rsid w:val="00185B35"/>
    <w:rsid w:val="00193410"/>
    <w:rsid w:val="001974C6"/>
    <w:rsid w:val="001A673B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772A"/>
    <w:rsid w:val="001D7D9B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26F4B"/>
    <w:rsid w:val="00227C9B"/>
    <w:rsid w:val="002352A1"/>
    <w:rsid w:val="00236AFD"/>
    <w:rsid w:val="002421D9"/>
    <w:rsid w:val="00243EBC"/>
    <w:rsid w:val="0024691F"/>
    <w:rsid w:val="00246A35"/>
    <w:rsid w:val="002524AF"/>
    <w:rsid w:val="00256B19"/>
    <w:rsid w:val="00262CA9"/>
    <w:rsid w:val="002651CB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2178"/>
    <w:rsid w:val="00295CE2"/>
    <w:rsid w:val="00297EFD"/>
    <w:rsid w:val="002A0177"/>
    <w:rsid w:val="002A022B"/>
    <w:rsid w:val="002A0DD1"/>
    <w:rsid w:val="002A5866"/>
    <w:rsid w:val="002A68B5"/>
    <w:rsid w:val="002A6A08"/>
    <w:rsid w:val="002B2F7E"/>
    <w:rsid w:val="002B458C"/>
    <w:rsid w:val="002B4A29"/>
    <w:rsid w:val="002C0A56"/>
    <w:rsid w:val="002C4F60"/>
    <w:rsid w:val="002C72AB"/>
    <w:rsid w:val="002D04E3"/>
    <w:rsid w:val="002D4E3A"/>
    <w:rsid w:val="002D7A0E"/>
    <w:rsid w:val="002E7DDF"/>
    <w:rsid w:val="002F064F"/>
    <w:rsid w:val="002F0688"/>
    <w:rsid w:val="002F2DD0"/>
    <w:rsid w:val="002F41AE"/>
    <w:rsid w:val="002F51F5"/>
    <w:rsid w:val="002F7D8A"/>
    <w:rsid w:val="0030157A"/>
    <w:rsid w:val="003017CE"/>
    <w:rsid w:val="00304A03"/>
    <w:rsid w:val="00306DCE"/>
    <w:rsid w:val="00312137"/>
    <w:rsid w:val="003249EA"/>
    <w:rsid w:val="00330359"/>
    <w:rsid w:val="00332CE6"/>
    <w:rsid w:val="00333854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3391"/>
    <w:rsid w:val="00366C7E"/>
    <w:rsid w:val="0036796A"/>
    <w:rsid w:val="00367D5F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7FC"/>
    <w:rsid w:val="003A4B6C"/>
    <w:rsid w:val="003A4C3A"/>
    <w:rsid w:val="003B0257"/>
    <w:rsid w:val="003B2060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D62FA"/>
    <w:rsid w:val="003D6B6E"/>
    <w:rsid w:val="003E0222"/>
    <w:rsid w:val="003E2FC7"/>
    <w:rsid w:val="003E5173"/>
    <w:rsid w:val="003E7DDD"/>
    <w:rsid w:val="003F1ECF"/>
    <w:rsid w:val="003F4D1A"/>
    <w:rsid w:val="003F5665"/>
    <w:rsid w:val="00402AFD"/>
    <w:rsid w:val="004038B9"/>
    <w:rsid w:val="00407133"/>
    <w:rsid w:val="004110DE"/>
    <w:rsid w:val="004111D7"/>
    <w:rsid w:val="00411DD3"/>
    <w:rsid w:val="00412D4C"/>
    <w:rsid w:val="00417901"/>
    <w:rsid w:val="00420DBE"/>
    <w:rsid w:val="0042222E"/>
    <w:rsid w:val="004222B9"/>
    <w:rsid w:val="0042301F"/>
    <w:rsid w:val="004235AE"/>
    <w:rsid w:val="00423604"/>
    <w:rsid w:val="0042752E"/>
    <w:rsid w:val="00432177"/>
    <w:rsid w:val="00432486"/>
    <w:rsid w:val="0044085A"/>
    <w:rsid w:val="00440F15"/>
    <w:rsid w:val="00441107"/>
    <w:rsid w:val="004413F7"/>
    <w:rsid w:val="004418E4"/>
    <w:rsid w:val="0044714B"/>
    <w:rsid w:val="00447CC8"/>
    <w:rsid w:val="0045009E"/>
    <w:rsid w:val="00450753"/>
    <w:rsid w:val="004542F1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246D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C0FA4"/>
    <w:rsid w:val="004C1BE1"/>
    <w:rsid w:val="004C2D2C"/>
    <w:rsid w:val="004C54ED"/>
    <w:rsid w:val="004C5A3F"/>
    <w:rsid w:val="004C747B"/>
    <w:rsid w:val="004D4F89"/>
    <w:rsid w:val="004E0267"/>
    <w:rsid w:val="004E52DA"/>
    <w:rsid w:val="004E5FEE"/>
    <w:rsid w:val="004E7164"/>
    <w:rsid w:val="004F1082"/>
    <w:rsid w:val="004F1F03"/>
    <w:rsid w:val="004F513A"/>
    <w:rsid w:val="004F64E6"/>
    <w:rsid w:val="004F6792"/>
    <w:rsid w:val="00500537"/>
    <w:rsid w:val="00501117"/>
    <w:rsid w:val="005037F0"/>
    <w:rsid w:val="00504405"/>
    <w:rsid w:val="005064C5"/>
    <w:rsid w:val="00507544"/>
    <w:rsid w:val="0050783C"/>
    <w:rsid w:val="005134C8"/>
    <w:rsid w:val="00513647"/>
    <w:rsid w:val="005136F5"/>
    <w:rsid w:val="00516A86"/>
    <w:rsid w:val="00520F42"/>
    <w:rsid w:val="00521232"/>
    <w:rsid w:val="00522015"/>
    <w:rsid w:val="00523842"/>
    <w:rsid w:val="005258B7"/>
    <w:rsid w:val="005269D8"/>
    <w:rsid w:val="005275F6"/>
    <w:rsid w:val="005406DA"/>
    <w:rsid w:val="00541207"/>
    <w:rsid w:val="0054336B"/>
    <w:rsid w:val="00544E72"/>
    <w:rsid w:val="00545DB9"/>
    <w:rsid w:val="00546D5F"/>
    <w:rsid w:val="0055025A"/>
    <w:rsid w:val="0055446F"/>
    <w:rsid w:val="005544AC"/>
    <w:rsid w:val="005568C0"/>
    <w:rsid w:val="00556F90"/>
    <w:rsid w:val="00572102"/>
    <w:rsid w:val="00573F96"/>
    <w:rsid w:val="005800D0"/>
    <w:rsid w:val="00580F96"/>
    <w:rsid w:val="0058226C"/>
    <w:rsid w:val="00584767"/>
    <w:rsid w:val="00592D9B"/>
    <w:rsid w:val="005977A6"/>
    <w:rsid w:val="005A14FF"/>
    <w:rsid w:val="005A6800"/>
    <w:rsid w:val="005A7486"/>
    <w:rsid w:val="005B0F1C"/>
    <w:rsid w:val="005B1AF0"/>
    <w:rsid w:val="005B3093"/>
    <w:rsid w:val="005B33A2"/>
    <w:rsid w:val="005B4A7B"/>
    <w:rsid w:val="005B799C"/>
    <w:rsid w:val="005C5153"/>
    <w:rsid w:val="005C66BA"/>
    <w:rsid w:val="005D19FD"/>
    <w:rsid w:val="005D5456"/>
    <w:rsid w:val="005D5DC6"/>
    <w:rsid w:val="005D7430"/>
    <w:rsid w:val="005E6842"/>
    <w:rsid w:val="005F132A"/>
    <w:rsid w:val="005F1BB0"/>
    <w:rsid w:val="005F78DE"/>
    <w:rsid w:val="005F7B89"/>
    <w:rsid w:val="00601E76"/>
    <w:rsid w:val="00603018"/>
    <w:rsid w:val="0060461F"/>
    <w:rsid w:val="006050A7"/>
    <w:rsid w:val="006243EF"/>
    <w:rsid w:val="00625BE0"/>
    <w:rsid w:val="006309AE"/>
    <w:rsid w:val="00634372"/>
    <w:rsid w:val="006362DE"/>
    <w:rsid w:val="006456E4"/>
    <w:rsid w:val="006505D6"/>
    <w:rsid w:val="00652076"/>
    <w:rsid w:val="006548A3"/>
    <w:rsid w:val="00656C4D"/>
    <w:rsid w:val="00657F8A"/>
    <w:rsid w:val="00661758"/>
    <w:rsid w:val="00662F0E"/>
    <w:rsid w:val="0066327D"/>
    <w:rsid w:val="006656F2"/>
    <w:rsid w:val="0067148F"/>
    <w:rsid w:val="00671D1A"/>
    <w:rsid w:val="00677084"/>
    <w:rsid w:val="00680D31"/>
    <w:rsid w:val="00692248"/>
    <w:rsid w:val="00692BA3"/>
    <w:rsid w:val="00695C13"/>
    <w:rsid w:val="006A024D"/>
    <w:rsid w:val="006A068F"/>
    <w:rsid w:val="006A08CE"/>
    <w:rsid w:val="006A3D3E"/>
    <w:rsid w:val="006B51E2"/>
    <w:rsid w:val="006B54A8"/>
    <w:rsid w:val="006B59C5"/>
    <w:rsid w:val="006B6C7B"/>
    <w:rsid w:val="006C3DAB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73ED"/>
    <w:rsid w:val="00702ADB"/>
    <w:rsid w:val="00702DDA"/>
    <w:rsid w:val="00712FF5"/>
    <w:rsid w:val="00724EAF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74FE"/>
    <w:rsid w:val="00761FC2"/>
    <w:rsid w:val="0076220E"/>
    <w:rsid w:val="00764E9A"/>
    <w:rsid w:val="00765B2A"/>
    <w:rsid w:val="00780B48"/>
    <w:rsid w:val="00783A34"/>
    <w:rsid w:val="00784A9B"/>
    <w:rsid w:val="0078591D"/>
    <w:rsid w:val="0079257A"/>
    <w:rsid w:val="00792755"/>
    <w:rsid w:val="00793D3E"/>
    <w:rsid w:val="007959C3"/>
    <w:rsid w:val="00795CB0"/>
    <w:rsid w:val="00796D5D"/>
    <w:rsid w:val="007971DC"/>
    <w:rsid w:val="00797BAE"/>
    <w:rsid w:val="007A07CE"/>
    <w:rsid w:val="007A22EF"/>
    <w:rsid w:val="007A3112"/>
    <w:rsid w:val="007A49E9"/>
    <w:rsid w:val="007B25AF"/>
    <w:rsid w:val="007B3F92"/>
    <w:rsid w:val="007C6B52"/>
    <w:rsid w:val="007C6E6E"/>
    <w:rsid w:val="007C7C7F"/>
    <w:rsid w:val="007D1329"/>
    <w:rsid w:val="007D16C5"/>
    <w:rsid w:val="007D55BC"/>
    <w:rsid w:val="007D6929"/>
    <w:rsid w:val="007E33D6"/>
    <w:rsid w:val="007E58F6"/>
    <w:rsid w:val="007F0011"/>
    <w:rsid w:val="007F0C01"/>
    <w:rsid w:val="0080374B"/>
    <w:rsid w:val="00807667"/>
    <w:rsid w:val="00822A4D"/>
    <w:rsid w:val="008235E2"/>
    <w:rsid w:val="00824A16"/>
    <w:rsid w:val="00827DA9"/>
    <w:rsid w:val="008355A9"/>
    <w:rsid w:val="0084008F"/>
    <w:rsid w:val="00841EB4"/>
    <w:rsid w:val="00844513"/>
    <w:rsid w:val="0084604B"/>
    <w:rsid w:val="008523DF"/>
    <w:rsid w:val="008551FC"/>
    <w:rsid w:val="0085632D"/>
    <w:rsid w:val="008567C3"/>
    <w:rsid w:val="008613BB"/>
    <w:rsid w:val="00862FE4"/>
    <w:rsid w:val="0086389A"/>
    <w:rsid w:val="00867208"/>
    <w:rsid w:val="0087605E"/>
    <w:rsid w:val="008873DB"/>
    <w:rsid w:val="00890BBD"/>
    <w:rsid w:val="008919E5"/>
    <w:rsid w:val="00892C84"/>
    <w:rsid w:val="008941AE"/>
    <w:rsid w:val="008A01E6"/>
    <w:rsid w:val="008A4ACB"/>
    <w:rsid w:val="008A7F17"/>
    <w:rsid w:val="008B0442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096"/>
    <w:rsid w:val="009173B9"/>
    <w:rsid w:val="0092263C"/>
    <w:rsid w:val="00922E4D"/>
    <w:rsid w:val="00926DF8"/>
    <w:rsid w:val="00931968"/>
    <w:rsid w:val="009328CC"/>
    <w:rsid w:val="00932A27"/>
    <w:rsid w:val="0093335D"/>
    <w:rsid w:val="009345C1"/>
    <w:rsid w:val="0093613E"/>
    <w:rsid w:val="0094011A"/>
    <w:rsid w:val="00940D5E"/>
    <w:rsid w:val="00941A75"/>
    <w:rsid w:val="00943026"/>
    <w:rsid w:val="00943D46"/>
    <w:rsid w:val="0094702C"/>
    <w:rsid w:val="0095279A"/>
    <w:rsid w:val="00952E59"/>
    <w:rsid w:val="00960072"/>
    <w:rsid w:val="00960E13"/>
    <w:rsid w:val="009624E9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B23C1"/>
    <w:rsid w:val="009B248A"/>
    <w:rsid w:val="009B59A6"/>
    <w:rsid w:val="009C09A0"/>
    <w:rsid w:val="009C28A1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01EA2"/>
    <w:rsid w:val="00A10448"/>
    <w:rsid w:val="00A1152E"/>
    <w:rsid w:val="00A12949"/>
    <w:rsid w:val="00A12C20"/>
    <w:rsid w:val="00A2023C"/>
    <w:rsid w:val="00A20918"/>
    <w:rsid w:val="00A21140"/>
    <w:rsid w:val="00A21327"/>
    <w:rsid w:val="00A21A9F"/>
    <w:rsid w:val="00A22B20"/>
    <w:rsid w:val="00A2302F"/>
    <w:rsid w:val="00A23AFA"/>
    <w:rsid w:val="00A24947"/>
    <w:rsid w:val="00A31B3E"/>
    <w:rsid w:val="00A344FD"/>
    <w:rsid w:val="00A36DE2"/>
    <w:rsid w:val="00A46D6D"/>
    <w:rsid w:val="00A5116F"/>
    <w:rsid w:val="00A532F3"/>
    <w:rsid w:val="00A565BE"/>
    <w:rsid w:val="00A6021F"/>
    <w:rsid w:val="00A63D29"/>
    <w:rsid w:val="00A7073C"/>
    <w:rsid w:val="00A71C31"/>
    <w:rsid w:val="00A7229D"/>
    <w:rsid w:val="00A7395B"/>
    <w:rsid w:val="00A81D8C"/>
    <w:rsid w:val="00A82167"/>
    <w:rsid w:val="00A8489E"/>
    <w:rsid w:val="00A86C3A"/>
    <w:rsid w:val="00A90C6A"/>
    <w:rsid w:val="00A90EB6"/>
    <w:rsid w:val="00A94A05"/>
    <w:rsid w:val="00A97C36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D2603"/>
    <w:rsid w:val="00AD457F"/>
    <w:rsid w:val="00AD6C60"/>
    <w:rsid w:val="00AE07F7"/>
    <w:rsid w:val="00AE3A85"/>
    <w:rsid w:val="00AE3E50"/>
    <w:rsid w:val="00AE4280"/>
    <w:rsid w:val="00AE5EF9"/>
    <w:rsid w:val="00AE6371"/>
    <w:rsid w:val="00AE6757"/>
    <w:rsid w:val="00AE7F3E"/>
    <w:rsid w:val="00AF0B16"/>
    <w:rsid w:val="00AF257E"/>
    <w:rsid w:val="00AF3537"/>
    <w:rsid w:val="00AF5C00"/>
    <w:rsid w:val="00B02F6F"/>
    <w:rsid w:val="00B04B54"/>
    <w:rsid w:val="00B06F17"/>
    <w:rsid w:val="00B11E5C"/>
    <w:rsid w:val="00B155FF"/>
    <w:rsid w:val="00B222D4"/>
    <w:rsid w:val="00B231E5"/>
    <w:rsid w:val="00B236BC"/>
    <w:rsid w:val="00B25331"/>
    <w:rsid w:val="00B31311"/>
    <w:rsid w:val="00B3136F"/>
    <w:rsid w:val="00B36EDD"/>
    <w:rsid w:val="00B36F40"/>
    <w:rsid w:val="00B41F9B"/>
    <w:rsid w:val="00B45985"/>
    <w:rsid w:val="00B46BF8"/>
    <w:rsid w:val="00B47F7B"/>
    <w:rsid w:val="00B52B2A"/>
    <w:rsid w:val="00B5465E"/>
    <w:rsid w:val="00B6351D"/>
    <w:rsid w:val="00B71846"/>
    <w:rsid w:val="00B774CD"/>
    <w:rsid w:val="00B81059"/>
    <w:rsid w:val="00B8326E"/>
    <w:rsid w:val="00B84A4A"/>
    <w:rsid w:val="00B86D46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430"/>
    <w:rsid w:val="00BE1A72"/>
    <w:rsid w:val="00BE205E"/>
    <w:rsid w:val="00BE45FD"/>
    <w:rsid w:val="00BE6675"/>
    <w:rsid w:val="00BF074E"/>
    <w:rsid w:val="00BF5120"/>
    <w:rsid w:val="00C021E7"/>
    <w:rsid w:val="00C02B87"/>
    <w:rsid w:val="00C02E27"/>
    <w:rsid w:val="00C02EC8"/>
    <w:rsid w:val="00C1006E"/>
    <w:rsid w:val="00C10A76"/>
    <w:rsid w:val="00C125D0"/>
    <w:rsid w:val="00C14488"/>
    <w:rsid w:val="00C15C43"/>
    <w:rsid w:val="00C16544"/>
    <w:rsid w:val="00C22F32"/>
    <w:rsid w:val="00C262FB"/>
    <w:rsid w:val="00C35AB4"/>
    <w:rsid w:val="00C37FDD"/>
    <w:rsid w:val="00C403A2"/>
    <w:rsid w:val="00C4086D"/>
    <w:rsid w:val="00C45F9F"/>
    <w:rsid w:val="00C52814"/>
    <w:rsid w:val="00C56991"/>
    <w:rsid w:val="00C60B75"/>
    <w:rsid w:val="00C60D55"/>
    <w:rsid w:val="00C638F3"/>
    <w:rsid w:val="00C847ED"/>
    <w:rsid w:val="00C8499B"/>
    <w:rsid w:val="00C85102"/>
    <w:rsid w:val="00C92685"/>
    <w:rsid w:val="00C93187"/>
    <w:rsid w:val="00C96ACD"/>
    <w:rsid w:val="00CA1463"/>
    <w:rsid w:val="00CA1896"/>
    <w:rsid w:val="00CA2C34"/>
    <w:rsid w:val="00CB4F3D"/>
    <w:rsid w:val="00CB5B28"/>
    <w:rsid w:val="00CB6393"/>
    <w:rsid w:val="00CC2A05"/>
    <w:rsid w:val="00CC3E59"/>
    <w:rsid w:val="00CC3F49"/>
    <w:rsid w:val="00CC73D7"/>
    <w:rsid w:val="00CD5D13"/>
    <w:rsid w:val="00CD6D8C"/>
    <w:rsid w:val="00CD75E1"/>
    <w:rsid w:val="00CE24E6"/>
    <w:rsid w:val="00CE2950"/>
    <w:rsid w:val="00CE49C8"/>
    <w:rsid w:val="00CF21BD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13ECD"/>
    <w:rsid w:val="00D2094A"/>
    <w:rsid w:val="00D301FA"/>
    <w:rsid w:val="00D42CB7"/>
    <w:rsid w:val="00D4413B"/>
    <w:rsid w:val="00D4512B"/>
    <w:rsid w:val="00D50655"/>
    <w:rsid w:val="00D5413D"/>
    <w:rsid w:val="00D55FB3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3980"/>
    <w:rsid w:val="00D86945"/>
    <w:rsid w:val="00D90290"/>
    <w:rsid w:val="00D91CB7"/>
    <w:rsid w:val="00DB094F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E213F"/>
    <w:rsid w:val="00DE232C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1C56"/>
    <w:rsid w:val="00E22ACD"/>
    <w:rsid w:val="00E2622D"/>
    <w:rsid w:val="00E32E16"/>
    <w:rsid w:val="00E33158"/>
    <w:rsid w:val="00E37327"/>
    <w:rsid w:val="00E519FE"/>
    <w:rsid w:val="00E5263E"/>
    <w:rsid w:val="00E53C58"/>
    <w:rsid w:val="00E5422A"/>
    <w:rsid w:val="00E6106E"/>
    <w:rsid w:val="00E620B0"/>
    <w:rsid w:val="00E672E5"/>
    <w:rsid w:val="00E7290C"/>
    <w:rsid w:val="00E7424C"/>
    <w:rsid w:val="00E81B40"/>
    <w:rsid w:val="00E82460"/>
    <w:rsid w:val="00E83967"/>
    <w:rsid w:val="00E873E6"/>
    <w:rsid w:val="00EA2D76"/>
    <w:rsid w:val="00EA59CB"/>
    <w:rsid w:val="00EA7B02"/>
    <w:rsid w:val="00EB029D"/>
    <w:rsid w:val="00EB335F"/>
    <w:rsid w:val="00EB3D11"/>
    <w:rsid w:val="00EC2556"/>
    <w:rsid w:val="00ED0DB7"/>
    <w:rsid w:val="00EF555B"/>
    <w:rsid w:val="00EF57C6"/>
    <w:rsid w:val="00EF66BE"/>
    <w:rsid w:val="00F01F52"/>
    <w:rsid w:val="00F02651"/>
    <w:rsid w:val="00F027BB"/>
    <w:rsid w:val="00F03FE9"/>
    <w:rsid w:val="00F04CEA"/>
    <w:rsid w:val="00F1107A"/>
    <w:rsid w:val="00F11DCF"/>
    <w:rsid w:val="00F15F4C"/>
    <w:rsid w:val="00F162EA"/>
    <w:rsid w:val="00F226C3"/>
    <w:rsid w:val="00F24053"/>
    <w:rsid w:val="00F243EE"/>
    <w:rsid w:val="00F30245"/>
    <w:rsid w:val="00F322AE"/>
    <w:rsid w:val="00F32DE1"/>
    <w:rsid w:val="00F50D40"/>
    <w:rsid w:val="00F52732"/>
    <w:rsid w:val="00F52D27"/>
    <w:rsid w:val="00F54842"/>
    <w:rsid w:val="00F54AAC"/>
    <w:rsid w:val="00F563E9"/>
    <w:rsid w:val="00F60382"/>
    <w:rsid w:val="00F650B9"/>
    <w:rsid w:val="00F67E1A"/>
    <w:rsid w:val="00F821CB"/>
    <w:rsid w:val="00F82E46"/>
    <w:rsid w:val="00F83397"/>
    <w:rsid w:val="00F83527"/>
    <w:rsid w:val="00F83691"/>
    <w:rsid w:val="00F844CD"/>
    <w:rsid w:val="00F84C0B"/>
    <w:rsid w:val="00F86B66"/>
    <w:rsid w:val="00FA2E1D"/>
    <w:rsid w:val="00FB2B19"/>
    <w:rsid w:val="00FB4866"/>
    <w:rsid w:val="00FC1D17"/>
    <w:rsid w:val="00FC3803"/>
    <w:rsid w:val="00FC5CBE"/>
    <w:rsid w:val="00FD0521"/>
    <w:rsid w:val="00FD410D"/>
    <w:rsid w:val="00FD583F"/>
    <w:rsid w:val="00FD7488"/>
    <w:rsid w:val="00FE53B6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5C2206"/>
    <w:rsid w:val="006043B3"/>
    <w:rsid w:val="0075179B"/>
    <w:rsid w:val="00753244"/>
    <w:rsid w:val="008C1E5C"/>
    <w:rsid w:val="0090402D"/>
    <w:rsid w:val="009305B9"/>
    <w:rsid w:val="00AE1CCE"/>
    <w:rsid w:val="00BA582E"/>
    <w:rsid w:val="00BA61B8"/>
    <w:rsid w:val="00BE0AB5"/>
    <w:rsid w:val="00E07010"/>
    <w:rsid w:val="00E44EAE"/>
    <w:rsid w:val="00E569AB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1488</TotalTime>
  <Pages>23</Pages>
  <Words>1202</Words>
  <Characters>6617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136</cp:revision>
  <cp:lastPrinted>2024-01-03T11:39:00Z</cp:lastPrinted>
  <dcterms:created xsi:type="dcterms:W3CDTF">2024-01-02T09:37:00Z</dcterms:created>
  <dcterms:modified xsi:type="dcterms:W3CDTF">2024-01-03T11:39:00Z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