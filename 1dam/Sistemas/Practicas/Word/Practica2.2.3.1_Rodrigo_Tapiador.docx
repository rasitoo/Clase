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D2BE" w14:textId="77777777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0A906212" wp14:editId="600EFE3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up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8EEDA" id="Grupo 19" o:spid="_x0000_s1026" alt="&quot;&quot;" style="position:absolute;margin-left:-36pt;margin-top:-36pt;width:649.45pt;height:238.3pt;z-index:-251658240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2680DC46" w14:textId="77777777" w:rsidTr="00A6783B">
        <w:trPr>
          <w:trHeight w:val="270"/>
          <w:jc w:val="center"/>
        </w:trPr>
        <w:tc>
          <w:tcPr>
            <w:tcW w:w="10800" w:type="dxa"/>
          </w:tcPr>
          <w:p w14:paraId="7EDAAF37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3A3B6E3B" wp14:editId="150096A4">
                      <wp:extent cx="3333750" cy="407670"/>
                      <wp:effectExtent l="19050" t="19050" r="19050" b="20955"/>
                      <wp:docPr id="18" name="Rectángulo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79047962" w14:textId="1D79845E" w:rsidR="00A66B18" w:rsidRPr="00AA089B" w:rsidRDefault="00C14C42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á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ctica </w:t>
                                  </w:r>
                                  <w:r w:rsidR="001F2406">
                                    <w:rPr>
                                      <w:lang w:bidi="es-ES"/>
                                    </w:rPr>
                                    <w:t>2.2</w:t>
                                  </w:r>
                                  <w:r w:rsidR="00651D70">
                                    <w:rPr>
                                      <w:lang w:bidi="es-ES"/>
                                    </w:rPr>
                                    <w:t>.3.</w:t>
                                  </w:r>
                                  <w:r w:rsidR="001F2406">
                                    <w:rPr>
                                      <w:lang w:bidi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3B6E3B" id="Rectángulo 18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9047962" w14:textId="1D79845E" w:rsidR="00A66B18" w:rsidRPr="00AA089B" w:rsidRDefault="00C14C42" w:rsidP="00AA089B">
                            <w:pPr>
                              <w:pStyle w:val="Logotipo"/>
                            </w:pPr>
                            <w:r>
                              <w:rPr>
                                <w:lang w:bidi="es-ES"/>
                              </w:rPr>
                              <w:t>Pr</w:t>
                            </w:r>
                            <w:r>
                              <w:rPr>
                                <w:lang w:bidi="es-ES"/>
                              </w:rPr>
                              <w:t>á</w:t>
                            </w:r>
                            <w:r>
                              <w:rPr>
                                <w:lang w:bidi="es-ES"/>
                              </w:rPr>
                              <w:t xml:space="preserve">ctica </w:t>
                            </w:r>
                            <w:r w:rsidR="001F2406">
                              <w:rPr>
                                <w:lang w:bidi="es-ES"/>
                              </w:rPr>
                              <w:t>2.2</w:t>
                            </w:r>
                            <w:r w:rsidR="00651D70">
                              <w:rPr>
                                <w:lang w:bidi="es-ES"/>
                              </w:rPr>
                              <w:t>.3.</w:t>
                            </w:r>
                            <w:r w:rsidR="001F2406">
                              <w:rPr>
                                <w:lang w:bidi="es-ES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A2DFF9A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88F36AE" w14:textId="23AA8BD9" w:rsidR="00A66B18" w:rsidRPr="00A66B18" w:rsidRDefault="00A61F39" w:rsidP="00A66B18">
            <w:pPr>
              <w:pStyle w:val="Informacindecontacto"/>
            </w:pPr>
            <w:r>
              <w:t>Rodrigo Tapiador Cano</w:t>
            </w:r>
          </w:p>
          <w:p w14:paraId="69319576" w14:textId="70A939E9" w:rsidR="003E24DF" w:rsidRPr="0041428F" w:rsidRDefault="003E24DF" w:rsidP="00A66B18">
            <w:pPr>
              <w:pStyle w:val="Informacindecontacto"/>
            </w:pPr>
          </w:p>
          <w:p w14:paraId="2E3FD16B" w14:textId="63F05118" w:rsidR="003E24DF" w:rsidRPr="00A66B18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1ºDAM</w:t>
            </w:r>
          </w:p>
          <w:p w14:paraId="6151D1E2" w14:textId="48D035BE" w:rsidR="003E24DF" w:rsidRPr="0041428F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Bases de datos</w:t>
            </w:r>
          </w:p>
          <w:p w14:paraId="1AEDA70B" w14:textId="4B1A1B60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48B886A" w14:textId="77777777" w:rsidR="000B09E9" w:rsidRDefault="000B09E9" w:rsidP="009A332B">
      <w:pPr>
        <w:ind w:left="0"/>
      </w:pPr>
    </w:p>
    <w:p w14:paraId="5672469E" w14:textId="36E0A277" w:rsidR="00BE4541" w:rsidRDefault="005F4FC7" w:rsidP="005F4FC7">
      <w:pPr>
        <w:pStyle w:val="Ttulo2"/>
      </w:pPr>
      <w:r>
        <w:t>Seleccionar todos los productos que sean “manivela” de la tabla PRODUCTOS y comprueba el tiempo que tarda en ejecutarse la consulta (</w:t>
      </w:r>
    </w:p>
    <w:p w14:paraId="66412203" w14:textId="08675293" w:rsidR="00B52DA3" w:rsidRPr="00BE4541" w:rsidRDefault="00584927" w:rsidP="00B52DA3">
      <w:pPr>
        <w:jc w:val="center"/>
      </w:pPr>
      <w:r w:rsidRPr="00584927">
        <w:rPr>
          <w:noProof/>
        </w:rPr>
        <w:drawing>
          <wp:inline distT="0" distB="0" distL="0" distR="0" wp14:anchorId="2EEC00B8" wp14:editId="2EE45395">
            <wp:extent cx="6354062" cy="3258005"/>
            <wp:effectExtent l="0" t="0" r="8890" b="0"/>
            <wp:docPr id="19856382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3825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F2A7" w14:textId="143B983F" w:rsidR="005059EA" w:rsidRDefault="0005784D" w:rsidP="0005784D">
      <w:pPr>
        <w:pStyle w:val="Ttulo2"/>
      </w:pPr>
      <w:r>
        <w:t xml:space="preserve">Crea un índice llamado </w:t>
      </w:r>
      <w:proofErr w:type="spellStart"/>
      <w:r>
        <w:t>IDX_descripcion</w:t>
      </w:r>
      <w:proofErr w:type="spellEnd"/>
      <w:r>
        <w:t xml:space="preserve"> de la tabla PRODUCTOS y repite la consulta. Observa el tiempo que se tarda en ejecutar.</w:t>
      </w:r>
    </w:p>
    <w:p w14:paraId="41A5928B" w14:textId="064D3903" w:rsidR="00793C8C" w:rsidRPr="005059EA" w:rsidRDefault="008A6EEA" w:rsidP="00793C8C">
      <w:r w:rsidRPr="008A6EEA">
        <w:rPr>
          <w:noProof/>
        </w:rPr>
        <w:drawing>
          <wp:inline distT="0" distB="0" distL="0" distR="0" wp14:anchorId="756715BC" wp14:editId="0EB9BB25">
            <wp:extent cx="6506483" cy="2438740"/>
            <wp:effectExtent l="0" t="0" r="8890" b="0"/>
            <wp:docPr id="5984265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2650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5A72" w14:textId="38CAE391" w:rsidR="001723D4" w:rsidRDefault="0005784D" w:rsidP="00B277D5">
      <w:pPr>
        <w:pStyle w:val="Ttulo2"/>
      </w:pPr>
      <w:r>
        <w:lastRenderedPageBreak/>
        <w:t>R</w:t>
      </w:r>
      <w:r>
        <w:t>ealiza una consulta que visualice el IDENTIFICADOR DE LA FABRICA Y EL IDENTIFICADOR DE PRODUCTO de la tabla PRODUCTOS.</w:t>
      </w:r>
      <w:r w:rsidR="00D56669" w:rsidRPr="00D56669">
        <w:rPr>
          <w:rFonts w:asciiTheme="minorHAnsi" w:eastAsiaTheme="minorHAnsi" w:hAnsiTheme="minorHAnsi" w:cstheme="minorBidi"/>
          <w:color w:val="595959" w:themeColor="text1" w:themeTint="A6"/>
          <w:sz w:val="24"/>
          <w:szCs w:val="20"/>
        </w:rPr>
        <w:t xml:space="preserve"> </w:t>
      </w:r>
      <w:r w:rsidR="00D56669" w:rsidRPr="00D56669">
        <w:rPr>
          <w:rFonts w:asciiTheme="minorHAnsi" w:eastAsiaTheme="minorHAnsi" w:hAnsiTheme="minorHAnsi" w:cstheme="minorBidi"/>
          <w:color w:val="595959" w:themeColor="text1" w:themeTint="A6"/>
          <w:sz w:val="24"/>
          <w:szCs w:val="20"/>
        </w:rPr>
        <w:drawing>
          <wp:inline distT="0" distB="0" distL="0" distR="0" wp14:anchorId="35E2D6B0" wp14:editId="5A52E292">
            <wp:extent cx="3041354" cy="4514850"/>
            <wp:effectExtent l="0" t="0" r="6985" b="0"/>
            <wp:docPr id="206011179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11795" name="Imagen 1" descr="Imagen que contiene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357" cy="45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8C7D" w14:textId="7575E6DB" w:rsidR="00B277D5" w:rsidRDefault="00B277D5" w:rsidP="00B277D5">
      <w:pPr>
        <w:pStyle w:val="Ttulo2"/>
      </w:pPr>
      <w:r>
        <w:t xml:space="preserve">Crea </w:t>
      </w:r>
      <w:proofErr w:type="gramStart"/>
      <w:r>
        <w:t>una índice llamado</w:t>
      </w:r>
      <w:proofErr w:type="gramEnd"/>
      <w:r>
        <w:t xml:space="preserve"> IDX_PROD_ID de la tabla PRODUCTOS, para que se puedan encontrar </w:t>
      </w:r>
      <w:proofErr w:type="spellStart"/>
      <w:r>
        <w:t>mas</w:t>
      </w:r>
      <w:proofErr w:type="spellEnd"/>
      <w:r>
        <w:t xml:space="preserve"> rápidamente los productos por identificador</w:t>
      </w:r>
    </w:p>
    <w:p w14:paraId="6DFFC621" w14:textId="26492923" w:rsidR="00B277D5" w:rsidRDefault="00D35225" w:rsidP="00B277D5">
      <w:r w:rsidRPr="00D35225">
        <w:drawing>
          <wp:inline distT="0" distB="0" distL="0" distR="0" wp14:anchorId="5FBBE474" wp14:editId="46380D95">
            <wp:extent cx="5563376" cy="571580"/>
            <wp:effectExtent l="0" t="0" r="0" b="0"/>
            <wp:docPr id="15494996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9967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76CC" w14:textId="4B796277" w:rsidR="00B277D5" w:rsidRDefault="0040240A" w:rsidP="00B277D5">
      <w:pPr>
        <w:pStyle w:val="Ttulo2"/>
      </w:pPr>
      <w:r>
        <w:lastRenderedPageBreak/>
        <w:t>Realiza la consulta del ejercicio 4 para ver que tarda menos en ejecutarse.</w:t>
      </w:r>
    </w:p>
    <w:p w14:paraId="07A4617A" w14:textId="787566BB" w:rsidR="0040240A" w:rsidRDefault="00314D7D" w:rsidP="0040240A">
      <w:r w:rsidRPr="00314D7D">
        <w:drawing>
          <wp:inline distT="0" distB="0" distL="0" distR="0" wp14:anchorId="4AF311AA" wp14:editId="6137755F">
            <wp:extent cx="4086795" cy="5934903"/>
            <wp:effectExtent l="0" t="0" r="9525" b="8890"/>
            <wp:docPr id="118445234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52340" name="Imagen 1" descr="Imagen que contiene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4DE3" w14:textId="41DBB94C" w:rsidR="0040240A" w:rsidRDefault="0040240A" w:rsidP="0040240A">
      <w:pPr>
        <w:pStyle w:val="Ttulo2"/>
      </w:pPr>
      <w:r>
        <w:t>Mostrar el número de cliente y nombre de la empresa que tiene en la tabla PEDIDOS el producto 41004.</w:t>
      </w:r>
    </w:p>
    <w:p w14:paraId="798E137D" w14:textId="1DABBEEC" w:rsidR="004A4F72" w:rsidRDefault="00673F7F" w:rsidP="004A4F72">
      <w:r w:rsidRPr="00673F7F">
        <w:drawing>
          <wp:inline distT="0" distB="0" distL="0" distR="0" wp14:anchorId="60C81E2D" wp14:editId="1F39F8EB">
            <wp:extent cx="6645910" cy="1217930"/>
            <wp:effectExtent l="0" t="0" r="2540" b="1270"/>
            <wp:docPr id="1160937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3742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9741" w14:textId="48DE7347" w:rsidR="004A4F72" w:rsidRDefault="004A4F72" w:rsidP="004A4F72">
      <w:pPr>
        <w:pStyle w:val="Ttulo2"/>
      </w:pPr>
      <w:r>
        <w:t>Crea un índice llamado IDX_CLI__NOM de la tabla PEDIDOS para que se puedan encontrar más rápidamente los productos por clientes</w:t>
      </w:r>
    </w:p>
    <w:p w14:paraId="5740A439" w14:textId="1413DBBA" w:rsidR="004A4F72" w:rsidRDefault="001E2C1A" w:rsidP="004A4F72">
      <w:r w:rsidRPr="001E2C1A">
        <w:drawing>
          <wp:inline distT="0" distB="0" distL="0" distR="0" wp14:anchorId="58E13B39" wp14:editId="53A9CC94">
            <wp:extent cx="5239481" cy="885949"/>
            <wp:effectExtent l="0" t="0" r="0" b="9525"/>
            <wp:docPr id="1112580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8022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998" w14:textId="04770CD7" w:rsidR="004A4F72" w:rsidRDefault="004A4F72" w:rsidP="004A4F72">
      <w:pPr>
        <w:pStyle w:val="Ttulo2"/>
      </w:pPr>
      <w:r>
        <w:lastRenderedPageBreak/>
        <w:t>Realiza la consulta del ejercicio 7 para ver que tarda menos en ejecutarse</w:t>
      </w:r>
    </w:p>
    <w:p w14:paraId="684A88C7" w14:textId="654EB1BD" w:rsidR="00171038" w:rsidRDefault="001E2C1A" w:rsidP="00171038">
      <w:r w:rsidRPr="00F17E82">
        <w:drawing>
          <wp:inline distT="0" distB="0" distL="0" distR="0" wp14:anchorId="17058305" wp14:editId="102E92A5">
            <wp:extent cx="6645910" cy="2084705"/>
            <wp:effectExtent l="0" t="0" r="2540" b="0"/>
            <wp:docPr id="1784579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7970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DE4E" w14:textId="6124719D" w:rsidR="00171038" w:rsidRDefault="00171038" w:rsidP="00171038">
      <w:pPr>
        <w:pStyle w:val="Ttulo2"/>
      </w:pPr>
      <w:r>
        <w:t xml:space="preserve">Visualizar los índices que tenemos en las tablas CLIENTES, PEDIDOS Y PRODUCTOS usando </w:t>
      </w:r>
      <w:proofErr w:type="gramStart"/>
      <w:r>
        <w:t>SHOW</w:t>
      </w:r>
      <w:proofErr w:type="gramEnd"/>
      <w:r>
        <w:t xml:space="preserve"> INDEX FROM </w:t>
      </w:r>
      <w:proofErr w:type="spellStart"/>
      <w:r>
        <w:t>BaseDatos.Tabla</w:t>
      </w:r>
      <w:proofErr w:type="spellEnd"/>
      <w:r>
        <w:t>.</w:t>
      </w:r>
    </w:p>
    <w:p w14:paraId="77D59BF4" w14:textId="29C6B015" w:rsidR="00171038" w:rsidRDefault="009A1DBA" w:rsidP="009A1DBA">
      <w:r w:rsidRPr="009A1DBA">
        <w:drawing>
          <wp:inline distT="0" distB="0" distL="0" distR="0" wp14:anchorId="6FEA0698" wp14:editId="1417BD0A">
            <wp:extent cx="6645910" cy="3270250"/>
            <wp:effectExtent l="0" t="0" r="2540" b="6350"/>
            <wp:docPr id="181422021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20210" name="Imagen 1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147D" w14:textId="6B1DF890" w:rsidR="00171038" w:rsidRDefault="00171038" w:rsidP="00171038">
      <w:pPr>
        <w:pStyle w:val="Ttulo2"/>
      </w:pPr>
      <w:r w:rsidRPr="00171038">
        <w:t>Borra los índices creados anteriormente comprobando que se han borrado.</w:t>
      </w:r>
    </w:p>
    <w:p w14:paraId="7B4671B4" w14:textId="747A8CE4" w:rsidR="00670A2B" w:rsidRPr="00670A2B" w:rsidRDefault="00670A2B" w:rsidP="00AE6A59">
      <w:r w:rsidRPr="00670A2B">
        <w:drawing>
          <wp:inline distT="0" distB="0" distL="0" distR="0" wp14:anchorId="64CC4BD0" wp14:editId="7BD0E964">
            <wp:extent cx="6645910" cy="2880360"/>
            <wp:effectExtent l="0" t="0" r="2540" b="0"/>
            <wp:docPr id="49004373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3732" name="Imagen 1" descr="Imagen que contiene 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A2B" w:rsidRPr="00670A2B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DD60F" w14:textId="77777777" w:rsidR="00A73326" w:rsidRDefault="00A73326" w:rsidP="00A66B18">
      <w:pPr>
        <w:spacing w:before="0" w:after="0"/>
      </w:pPr>
      <w:r>
        <w:separator/>
      </w:r>
    </w:p>
  </w:endnote>
  <w:endnote w:type="continuationSeparator" w:id="0">
    <w:p w14:paraId="41CBF3DE" w14:textId="77777777" w:rsidR="00A73326" w:rsidRDefault="00A73326" w:rsidP="00A66B18">
      <w:pPr>
        <w:spacing w:before="0" w:after="0"/>
      </w:pPr>
      <w:r>
        <w:continuationSeparator/>
      </w:r>
    </w:p>
  </w:endnote>
  <w:endnote w:type="continuationNotice" w:id="1">
    <w:p w14:paraId="5D922A6C" w14:textId="77777777" w:rsidR="00A73326" w:rsidRDefault="00A7332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8940" w14:textId="77777777" w:rsidR="00A73326" w:rsidRDefault="00A73326" w:rsidP="00A66B18">
      <w:pPr>
        <w:spacing w:before="0" w:after="0"/>
      </w:pPr>
      <w:r>
        <w:separator/>
      </w:r>
    </w:p>
  </w:footnote>
  <w:footnote w:type="continuationSeparator" w:id="0">
    <w:p w14:paraId="50401095" w14:textId="77777777" w:rsidR="00A73326" w:rsidRDefault="00A73326" w:rsidP="00A66B18">
      <w:pPr>
        <w:spacing w:before="0" w:after="0"/>
      </w:pPr>
      <w:r>
        <w:continuationSeparator/>
      </w:r>
    </w:p>
  </w:footnote>
  <w:footnote w:type="continuationNotice" w:id="1">
    <w:p w14:paraId="718F790D" w14:textId="77777777" w:rsidR="00A73326" w:rsidRDefault="00A73326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BE0"/>
    <w:multiLevelType w:val="hybridMultilevel"/>
    <w:tmpl w:val="2A4C091A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2F2B3F"/>
    <w:multiLevelType w:val="hybridMultilevel"/>
    <w:tmpl w:val="604842B4"/>
    <w:lvl w:ilvl="0" w:tplc="8902A3AA">
      <w:start w:val="1"/>
      <w:numFmt w:val="decimal"/>
      <w:pStyle w:val="Ttulo2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9303099">
    <w:abstractNumId w:val="0"/>
  </w:num>
  <w:num w:numId="2" w16cid:durableId="152944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2"/>
    <w:rsid w:val="00030C2F"/>
    <w:rsid w:val="0005784D"/>
    <w:rsid w:val="00083BAA"/>
    <w:rsid w:val="00091082"/>
    <w:rsid w:val="000A5412"/>
    <w:rsid w:val="000B09E9"/>
    <w:rsid w:val="000B123E"/>
    <w:rsid w:val="000D1C4E"/>
    <w:rsid w:val="000E73E5"/>
    <w:rsid w:val="0010680C"/>
    <w:rsid w:val="0010752B"/>
    <w:rsid w:val="0012311A"/>
    <w:rsid w:val="00152B0B"/>
    <w:rsid w:val="00156C35"/>
    <w:rsid w:val="00171038"/>
    <w:rsid w:val="001723D4"/>
    <w:rsid w:val="001766D6"/>
    <w:rsid w:val="00192419"/>
    <w:rsid w:val="001B0D9E"/>
    <w:rsid w:val="001C270D"/>
    <w:rsid w:val="001E2320"/>
    <w:rsid w:val="001E2C1A"/>
    <w:rsid w:val="001F2406"/>
    <w:rsid w:val="00214E28"/>
    <w:rsid w:val="002248A4"/>
    <w:rsid w:val="002249F9"/>
    <w:rsid w:val="00232025"/>
    <w:rsid w:val="002808D4"/>
    <w:rsid w:val="002907E5"/>
    <w:rsid w:val="002D69FF"/>
    <w:rsid w:val="002D7119"/>
    <w:rsid w:val="002E1FB3"/>
    <w:rsid w:val="002E7883"/>
    <w:rsid w:val="00314D7D"/>
    <w:rsid w:val="00350178"/>
    <w:rsid w:val="00352B81"/>
    <w:rsid w:val="0037778C"/>
    <w:rsid w:val="00390599"/>
    <w:rsid w:val="00394757"/>
    <w:rsid w:val="003A0150"/>
    <w:rsid w:val="003C64A0"/>
    <w:rsid w:val="003E24DF"/>
    <w:rsid w:val="003E4083"/>
    <w:rsid w:val="003E52F9"/>
    <w:rsid w:val="0040240A"/>
    <w:rsid w:val="0041428F"/>
    <w:rsid w:val="0043385D"/>
    <w:rsid w:val="00452EA4"/>
    <w:rsid w:val="00471EC7"/>
    <w:rsid w:val="004A2B0D"/>
    <w:rsid w:val="004A4F72"/>
    <w:rsid w:val="004F5B93"/>
    <w:rsid w:val="005059EA"/>
    <w:rsid w:val="00522315"/>
    <w:rsid w:val="0056795C"/>
    <w:rsid w:val="00584927"/>
    <w:rsid w:val="005C2210"/>
    <w:rsid w:val="005F4FC7"/>
    <w:rsid w:val="00601EA0"/>
    <w:rsid w:val="00615018"/>
    <w:rsid w:val="0062123A"/>
    <w:rsid w:val="006314C0"/>
    <w:rsid w:val="00645F35"/>
    <w:rsid w:val="00646E75"/>
    <w:rsid w:val="006513DA"/>
    <w:rsid w:val="00651D70"/>
    <w:rsid w:val="00670A2B"/>
    <w:rsid w:val="00673F7F"/>
    <w:rsid w:val="006A223D"/>
    <w:rsid w:val="006B28F3"/>
    <w:rsid w:val="006F6F10"/>
    <w:rsid w:val="00783E79"/>
    <w:rsid w:val="00793C8C"/>
    <w:rsid w:val="007A13E1"/>
    <w:rsid w:val="007B5AE8"/>
    <w:rsid w:val="007F5192"/>
    <w:rsid w:val="007F7DB3"/>
    <w:rsid w:val="00801C5C"/>
    <w:rsid w:val="00831721"/>
    <w:rsid w:val="00862A06"/>
    <w:rsid w:val="008A6EEA"/>
    <w:rsid w:val="008C3798"/>
    <w:rsid w:val="008E36B2"/>
    <w:rsid w:val="008F4DC6"/>
    <w:rsid w:val="00904A47"/>
    <w:rsid w:val="00913587"/>
    <w:rsid w:val="009179A8"/>
    <w:rsid w:val="00975244"/>
    <w:rsid w:val="009A1DBA"/>
    <w:rsid w:val="009A332B"/>
    <w:rsid w:val="009D240D"/>
    <w:rsid w:val="00A11DED"/>
    <w:rsid w:val="00A26FE7"/>
    <w:rsid w:val="00A528FF"/>
    <w:rsid w:val="00A61F39"/>
    <w:rsid w:val="00A65A89"/>
    <w:rsid w:val="00A66B18"/>
    <w:rsid w:val="00A6783B"/>
    <w:rsid w:val="00A73326"/>
    <w:rsid w:val="00A74F31"/>
    <w:rsid w:val="00A77A25"/>
    <w:rsid w:val="00A92242"/>
    <w:rsid w:val="00A93A99"/>
    <w:rsid w:val="00A96CF8"/>
    <w:rsid w:val="00AA089B"/>
    <w:rsid w:val="00AE1388"/>
    <w:rsid w:val="00AE6A59"/>
    <w:rsid w:val="00AF3982"/>
    <w:rsid w:val="00B277D5"/>
    <w:rsid w:val="00B41692"/>
    <w:rsid w:val="00B50294"/>
    <w:rsid w:val="00B52DA3"/>
    <w:rsid w:val="00B57D6E"/>
    <w:rsid w:val="00B93312"/>
    <w:rsid w:val="00B96896"/>
    <w:rsid w:val="00BE4541"/>
    <w:rsid w:val="00C03BE8"/>
    <w:rsid w:val="00C14C42"/>
    <w:rsid w:val="00C4448D"/>
    <w:rsid w:val="00C63931"/>
    <w:rsid w:val="00C67FD9"/>
    <w:rsid w:val="00C701F7"/>
    <w:rsid w:val="00C70786"/>
    <w:rsid w:val="00C77B91"/>
    <w:rsid w:val="00C87E55"/>
    <w:rsid w:val="00C960F6"/>
    <w:rsid w:val="00C97DA3"/>
    <w:rsid w:val="00CC7446"/>
    <w:rsid w:val="00CD5B1C"/>
    <w:rsid w:val="00D031FE"/>
    <w:rsid w:val="00D043C0"/>
    <w:rsid w:val="00D10958"/>
    <w:rsid w:val="00D35225"/>
    <w:rsid w:val="00D56669"/>
    <w:rsid w:val="00D66593"/>
    <w:rsid w:val="00D732C5"/>
    <w:rsid w:val="00DA4594"/>
    <w:rsid w:val="00DB6825"/>
    <w:rsid w:val="00DC0CF6"/>
    <w:rsid w:val="00DE6DA2"/>
    <w:rsid w:val="00DF2D30"/>
    <w:rsid w:val="00E142EE"/>
    <w:rsid w:val="00E2290E"/>
    <w:rsid w:val="00E4786A"/>
    <w:rsid w:val="00E55D74"/>
    <w:rsid w:val="00E6540C"/>
    <w:rsid w:val="00E76887"/>
    <w:rsid w:val="00E81E2A"/>
    <w:rsid w:val="00E94033"/>
    <w:rsid w:val="00EE0952"/>
    <w:rsid w:val="00EE7ED1"/>
    <w:rsid w:val="00F03F69"/>
    <w:rsid w:val="00F17E82"/>
    <w:rsid w:val="00F27C43"/>
    <w:rsid w:val="00F355E1"/>
    <w:rsid w:val="00FA673F"/>
    <w:rsid w:val="00FB0095"/>
    <w:rsid w:val="00FD346D"/>
    <w:rsid w:val="00FD52E0"/>
    <w:rsid w:val="00FE0F43"/>
    <w:rsid w:val="00FE419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94F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4A47"/>
    <w:pPr>
      <w:keepNext/>
      <w:keepLines/>
      <w:numPr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904A47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Local\Microsoft\Office\16.0\DTS\es-ES%7b15D3DD0B-71DF-4E14-88DD-CD5CA7B0B70C%7d\%7bAC740E6F-A09B-40F6-9725-C16A6AF4AF9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{AC740E6F-A09B-40F6-9725-C16A6AF4AF93}tf56348247_win32.dotx</Template>
  <TotalTime>0</TotalTime>
  <Pages>4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2023-12-04T18:12:00Z</dcterms:created>
  <dcterms:modified xsi:type="dcterms:W3CDTF">2023-12-04T19:17:00Z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