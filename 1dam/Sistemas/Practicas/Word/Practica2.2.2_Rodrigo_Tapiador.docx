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8E4B9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7686644A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</w:t>
                                  </w:r>
                                  <w:r w:rsidR="007C37B0">
                                    <w:rPr>
                                      <w:lang w:bidi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7686644A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</w:t>
                            </w:r>
                            <w:r w:rsidR="007C37B0">
                              <w:rPr>
                                <w:lang w:bidi="es-ES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78B608C0" w14:textId="067EA7DC" w:rsidR="00E142EE" w:rsidRDefault="00D827D0" w:rsidP="00464074">
      <w:pPr>
        <w:pStyle w:val="Ttulo2"/>
      </w:pPr>
      <w:r>
        <w:t>Crea tres usuarios llamados alumno1, alumno2 y alumno3 sin contraseña</w:t>
      </w:r>
      <w:r w:rsidR="00A11DED">
        <w:rPr>
          <w:noProof/>
        </w:rPr>
        <w:drawing>
          <wp:inline distT="0" distB="0" distL="0" distR="0" wp14:anchorId="5CE49DCD" wp14:editId="56AC9DC9">
            <wp:extent cx="1921082" cy="2235835"/>
            <wp:effectExtent l="0" t="0" r="3175" b="0"/>
            <wp:docPr id="117936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65553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82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C46D" w14:textId="78700C61" w:rsidR="00A77A25" w:rsidRDefault="00FB4084" w:rsidP="00464074">
      <w:pPr>
        <w:pStyle w:val="Ttulo2"/>
      </w:pPr>
      <w:r>
        <w:t>Comprueba que el usuario alumno1, puede entrar en MySQL y comprueba qué operaciones puedes hacer con él.</w:t>
      </w:r>
      <w:r w:rsidR="00C77B91">
        <w:rPr>
          <w:noProof/>
        </w:rPr>
        <w:drawing>
          <wp:inline distT="0" distB="0" distL="0" distR="0" wp14:anchorId="3CBF711D" wp14:editId="7A7A3216">
            <wp:extent cx="3133143" cy="1463040"/>
            <wp:effectExtent l="0" t="0" r="0" b="3810"/>
            <wp:docPr id="710964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4816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24" cy="14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B88" w14:textId="2289750F" w:rsidR="002022AF" w:rsidRPr="002022AF" w:rsidRDefault="002022AF" w:rsidP="002022AF">
      <w:r>
        <w:t>El usuario no tiene permisos</w:t>
      </w:r>
    </w:p>
    <w:p w14:paraId="401C74C8" w14:textId="3EFE71D0" w:rsidR="002907E5" w:rsidRDefault="00062CD8" w:rsidP="00464074">
      <w:pPr>
        <w:pStyle w:val="Ttulo2"/>
      </w:pPr>
      <w:r>
        <w:t>Haz que el usuario alumno1 se ponga la contraseña entrar para acceder a MySQL. Y comprueba que esta activa.</w:t>
      </w:r>
    </w:p>
    <w:p w14:paraId="3D0F0DFA" w14:textId="1BF91991" w:rsidR="00522315" w:rsidRDefault="00D031FE" w:rsidP="002D7119">
      <w:pPr>
        <w:jc w:val="center"/>
      </w:pPr>
      <w:r>
        <w:rPr>
          <w:noProof/>
        </w:rPr>
        <w:drawing>
          <wp:inline distT="0" distB="0" distL="0" distR="0" wp14:anchorId="7816DB66" wp14:editId="069C59D4">
            <wp:extent cx="5207435" cy="399011"/>
            <wp:effectExtent l="0" t="0" r="0" b="1270"/>
            <wp:docPr id="1948689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9637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48" cy="4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E030" w14:textId="524A544C" w:rsidR="002D7119" w:rsidRDefault="006B2C4B" w:rsidP="00A74F31">
      <w:r>
        <w:t>En mi versión de mysql tuve que utilizar este comando.</w:t>
      </w:r>
    </w:p>
    <w:p w14:paraId="506F4B45" w14:textId="7DA00687" w:rsidR="002D69FF" w:rsidRDefault="005D5FB3" w:rsidP="00464074">
      <w:pPr>
        <w:pStyle w:val="Ttulo2"/>
      </w:pPr>
      <w:r>
        <w:lastRenderedPageBreak/>
        <w:t>Desde el servidor comprueba cuantos usuarios están conectados en este momento.</w:t>
      </w:r>
    </w:p>
    <w:p w14:paraId="0DC9186A" w14:textId="7512C744" w:rsidR="00975244" w:rsidRDefault="003E4083" w:rsidP="003E4083">
      <w:pPr>
        <w:jc w:val="center"/>
      </w:pPr>
      <w:r>
        <w:rPr>
          <w:noProof/>
        </w:rPr>
        <w:drawing>
          <wp:inline distT="0" distB="0" distL="0" distR="0" wp14:anchorId="111ADF8F" wp14:editId="7CD6B7E7">
            <wp:extent cx="5257806" cy="955964"/>
            <wp:effectExtent l="0" t="0" r="0" b="0"/>
            <wp:docPr id="2427578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7855" name="Imagen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76" cy="96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CABD" w14:textId="0F9F6D42" w:rsidR="003E4083" w:rsidRDefault="00152616" w:rsidP="00464074">
      <w:pPr>
        <w:pStyle w:val="Ttulo2"/>
      </w:pPr>
      <w:r>
        <w:t>Comprueba desde una de las terminales cual es el usuario activo.</w:t>
      </w:r>
    </w:p>
    <w:p w14:paraId="01B1AE34" w14:textId="0DFB83D3" w:rsidR="000D1C4E" w:rsidRDefault="000D1C4E" w:rsidP="000D1C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FCF139" wp14:editId="4AF10E1C">
            <wp:extent cx="2477308" cy="1911985"/>
            <wp:effectExtent l="0" t="0" r="0" b="0"/>
            <wp:docPr id="6459311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1105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2" r="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08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26D2" w14:textId="087EE151" w:rsidR="0055687C" w:rsidRDefault="0055687C" w:rsidP="0055687C">
      <w:pPr>
        <w:rPr>
          <w:noProof/>
        </w:rPr>
      </w:pPr>
      <w:r>
        <w:rPr>
          <w:noProof/>
        </w:rPr>
        <w:t>En mi versión utilicé select user()</w:t>
      </w:r>
    </w:p>
    <w:p w14:paraId="56AC72BA" w14:textId="39FD914E" w:rsidR="006513DA" w:rsidRDefault="00152616" w:rsidP="00464074">
      <w:pPr>
        <w:pStyle w:val="Ttulo2"/>
      </w:pPr>
      <w:r>
        <w:rPr>
          <w:noProof/>
        </w:rPr>
        <w:t>E</w:t>
      </w:r>
      <w:r>
        <w:t>l administrador debe poner la contraseña ENTRADA al usuario alumno2. Comprueba que puede usar su contraseña</w:t>
      </w:r>
    </w:p>
    <w:p w14:paraId="00CA28FE" w14:textId="1CB5B29A" w:rsidR="000A5412" w:rsidRDefault="00F03F69" w:rsidP="00F03F69">
      <w:pPr>
        <w:jc w:val="center"/>
      </w:pPr>
      <w:r>
        <w:rPr>
          <w:noProof/>
        </w:rPr>
        <w:drawing>
          <wp:inline distT="0" distB="0" distL="0" distR="0" wp14:anchorId="3AA87BEE" wp14:editId="58814C1F">
            <wp:extent cx="6642100" cy="541995"/>
            <wp:effectExtent l="0" t="0" r="0" b="0"/>
            <wp:docPr id="21436455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45525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B4A9" w14:textId="70AB3EAC" w:rsidR="00A36EBA" w:rsidRPr="000A5412" w:rsidRDefault="00A36EBA" w:rsidP="00F03F69">
      <w:pPr>
        <w:jc w:val="center"/>
      </w:pPr>
      <w:r w:rsidRPr="00A36EBA">
        <w:rPr>
          <w:noProof/>
        </w:rPr>
        <w:drawing>
          <wp:inline distT="0" distB="0" distL="0" distR="0" wp14:anchorId="74905274" wp14:editId="33A4EBB1">
            <wp:extent cx="6645910" cy="755015"/>
            <wp:effectExtent l="0" t="0" r="2540" b="6985"/>
            <wp:docPr id="143026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EEE" w14:textId="1408A057" w:rsidR="000D1C4E" w:rsidRDefault="00597591" w:rsidP="00464074">
      <w:pPr>
        <w:pStyle w:val="Ttulo2"/>
      </w:pPr>
      <w:r>
        <w:t>Al usuario alumno3, debes darle permiso de consulta, inserción y modificación de datos de la base de datos XXXX. Y darle en ese momento la contraseña trabajo. Debes comprobar que los permisos que le has dado funcionan.</w:t>
      </w:r>
    </w:p>
    <w:p w14:paraId="5C85445C" w14:textId="01B58188" w:rsidR="004B4DDF" w:rsidRDefault="00224180" w:rsidP="000D0566">
      <w:pPr>
        <w:jc w:val="center"/>
      </w:pPr>
      <w:r w:rsidRPr="00224180">
        <w:rPr>
          <w:noProof/>
        </w:rPr>
        <w:drawing>
          <wp:inline distT="0" distB="0" distL="0" distR="0" wp14:anchorId="2B36DF4D" wp14:editId="73215CD9">
            <wp:extent cx="6230219" cy="409632"/>
            <wp:effectExtent l="0" t="0" r="0" b="9525"/>
            <wp:docPr id="87122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3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FAB7" w14:textId="7B2C9D08" w:rsidR="004A2C10" w:rsidRDefault="004A16E5" w:rsidP="000D0566">
      <w:pPr>
        <w:jc w:val="center"/>
      </w:pPr>
      <w:r w:rsidRPr="004A16E5">
        <w:rPr>
          <w:noProof/>
        </w:rPr>
        <w:drawing>
          <wp:inline distT="0" distB="0" distL="0" distR="0" wp14:anchorId="79913729" wp14:editId="52FE1874">
            <wp:extent cx="5658640" cy="428685"/>
            <wp:effectExtent l="0" t="0" r="0" b="9525"/>
            <wp:docPr id="1743944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4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487" w14:textId="610D6C72" w:rsidR="004A16E5" w:rsidRDefault="00863925" w:rsidP="004B4DDF">
      <w:r>
        <w:t>Comprobamos que tiene acceso a la base de datos ventas</w:t>
      </w:r>
    </w:p>
    <w:p w14:paraId="1BC973D5" w14:textId="374ADFDF" w:rsidR="00863925" w:rsidRDefault="00AA3995" w:rsidP="00C61C8D">
      <w:pPr>
        <w:jc w:val="center"/>
      </w:pPr>
      <w:r w:rsidRPr="00AA3995">
        <w:rPr>
          <w:noProof/>
        </w:rPr>
        <w:lastRenderedPageBreak/>
        <w:drawing>
          <wp:inline distT="0" distB="0" distL="0" distR="0" wp14:anchorId="4E7B48D3" wp14:editId="6AA5A62F">
            <wp:extent cx="2886478" cy="2105319"/>
            <wp:effectExtent l="0" t="0" r="9525" b="9525"/>
            <wp:docPr id="801819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986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57E" w14:textId="69D8BD6B" w:rsidR="00AA3995" w:rsidRDefault="0029222C" w:rsidP="004B4DDF">
      <w:r>
        <w:t>Comprobamos que pude insertar datos</w:t>
      </w:r>
    </w:p>
    <w:p w14:paraId="63658E91" w14:textId="1F75126C" w:rsidR="0029222C" w:rsidRDefault="00C76AB2" w:rsidP="004B4DDF">
      <w:r w:rsidRPr="00C76AB2">
        <w:rPr>
          <w:noProof/>
        </w:rPr>
        <w:drawing>
          <wp:inline distT="0" distB="0" distL="0" distR="0" wp14:anchorId="246D50A4" wp14:editId="53A9EBED">
            <wp:extent cx="6645910" cy="530225"/>
            <wp:effectExtent l="0" t="0" r="2540" b="3175"/>
            <wp:docPr id="36810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7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8CDC" w14:textId="7F8609D0" w:rsidR="00EC566C" w:rsidRDefault="00EC566C" w:rsidP="004B4DDF">
      <w:r>
        <w:t>Comprobamos que puede modificar datos</w:t>
      </w:r>
    </w:p>
    <w:p w14:paraId="5399AB09" w14:textId="7C5D4538" w:rsidR="00EC566C" w:rsidRDefault="00EC566C" w:rsidP="004B4DDF">
      <w:r w:rsidRPr="00EC566C">
        <w:rPr>
          <w:noProof/>
        </w:rPr>
        <w:drawing>
          <wp:inline distT="0" distB="0" distL="0" distR="0" wp14:anchorId="21357DF1" wp14:editId="406F2386">
            <wp:extent cx="6645910" cy="1841500"/>
            <wp:effectExtent l="0" t="0" r="2540" b="6350"/>
            <wp:docPr id="1687025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571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720" w14:textId="32EB9FC4" w:rsidR="00EC566C" w:rsidRDefault="00EC566C" w:rsidP="004B4DDF">
      <w:r>
        <w:t xml:space="preserve">Comprobamos que </w:t>
      </w:r>
      <w:r w:rsidR="00E96125">
        <w:t>no puede hacer algo para lo que no tiene permisos.</w:t>
      </w:r>
    </w:p>
    <w:p w14:paraId="49B797C9" w14:textId="1D4AEE33" w:rsidR="00E96125" w:rsidRDefault="00374AA3" w:rsidP="004B4DDF">
      <w:r w:rsidRPr="00374AA3">
        <w:rPr>
          <w:noProof/>
        </w:rPr>
        <w:drawing>
          <wp:inline distT="0" distB="0" distL="0" distR="0" wp14:anchorId="5EA0CE60" wp14:editId="0E43195D">
            <wp:extent cx="6645910" cy="426085"/>
            <wp:effectExtent l="0" t="0" r="2540" b="0"/>
            <wp:docPr id="1056459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59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03A3" w14:textId="77777777" w:rsidR="0096735D" w:rsidRDefault="0096735D" w:rsidP="004B4DDF"/>
    <w:p w14:paraId="6AB0A2CE" w14:textId="77777777" w:rsidR="0096735D" w:rsidRDefault="0096735D" w:rsidP="004B4DDF"/>
    <w:p w14:paraId="04DAC368" w14:textId="77777777" w:rsidR="0096735D" w:rsidRDefault="0096735D" w:rsidP="004B4DDF"/>
    <w:p w14:paraId="76D62B2C" w14:textId="77777777" w:rsidR="0096735D" w:rsidRDefault="0096735D" w:rsidP="004B4DDF"/>
    <w:p w14:paraId="16405A72" w14:textId="08657B8D" w:rsidR="001723D4" w:rsidRDefault="009B69A3" w:rsidP="00464074">
      <w:pPr>
        <w:pStyle w:val="Ttulo2"/>
      </w:pPr>
      <w:r>
        <w:lastRenderedPageBreak/>
        <w:t>Crea un usuario administrador. Le vas a llamar ADMIN y con contraseña  admin. SIN USAR CREATE USER, DIRECTAMENTE CON EL COMANDO GRANT.</w:t>
      </w:r>
    </w:p>
    <w:p w14:paraId="45ED2A1C" w14:textId="72525A06" w:rsidR="00C11F4C" w:rsidRDefault="00156E1C" w:rsidP="00156E1C">
      <w:pPr>
        <w:jc w:val="center"/>
      </w:pPr>
      <w:r w:rsidRPr="00156E1C">
        <w:rPr>
          <w:noProof/>
        </w:rPr>
        <w:drawing>
          <wp:inline distT="0" distB="0" distL="0" distR="0" wp14:anchorId="5C547C35" wp14:editId="302DE9FA">
            <wp:extent cx="5363323" cy="924054"/>
            <wp:effectExtent l="0" t="0" r="0" b="9525"/>
            <wp:docPr id="132435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5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BDC" w14:textId="77777777" w:rsidR="0024497F" w:rsidRDefault="0024497F" w:rsidP="00156E1C">
      <w:pPr>
        <w:jc w:val="center"/>
      </w:pPr>
    </w:p>
    <w:p w14:paraId="6464FBED" w14:textId="1262E60A" w:rsidR="00EC25D7" w:rsidRDefault="00C11F4C" w:rsidP="00464074">
      <w:pPr>
        <w:pStyle w:val="Ttulo2"/>
      </w:pPr>
      <w:r w:rsidRPr="00464074">
        <w:t>Comprueba que tiene todos los permisos.</w:t>
      </w:r>
    </w:p>
    <w:p w14:paraId="088D9016" w14:textId="567DAFAC" w:rsidR="00464074" w:rsidRDefault="001928C8" w:rsidP="00C61C8D">
      <w:pPr>
        <w:ind w:left="0"/>
        <w:jc w:val="center"/>
      </w:pPr>
      <w:r w:rsidRPr="001928C8">
        <w:drawing>
          <wp:inline distT="0" distB="0" distL="0" distR="0" wp14:anchorId="2B92444E" wp14:editId="3008A3B9">
            <wp:extent cx="9148089" cy="1454727"/>
            <wp:effectExtent l="0" t="0" r="0" b="0"/>
            <wp:docPr id="466347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47691" name="Imagen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3273" cy="1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D86" w14:textId="7B6213F1" w:rsidR="0024497F" w:rsidRDefault="00355291" w:rsidP="0024497F">
      <w:pPr>
        <w:ind w:left="0"/>
      </w:pPr>
      <w:r>
        <w:t xml:space="preserve">Al escribir el comando </w:t>
      </w:r>
      <w:r w:rsidRPr="00355291">
        <w:t xml:space="preserve"> select * from user where user='ADMIN';</w:t>
      </w:r>
      <w:r>
        <w:t xml:space="preserve"> vemos que ADMIN tiene todos los permisos, marcados por Y.</w:t>
      </w:r>
    </w:p>
    <w:p w14:paraId="7B583397" w14:textId="2C0130C6" w:rsidR="00464074" w:rsidRDefault="00464074" w:rsidP="00464074">
      <w:pPr>
        <w:pStyle w:val="Ttulo2"/>
      </w:pPr>
      <w:r>
        <w:t>Al usuario alumno1 debe poder trabajar con la base de datos xxxx, con las operaciones de introducir datos, realizar consultas, modificar datos de los registros y borrar datos. Pero en la tabla YYYY solo puede consultar los campos uno, dos y tres.</w:t>
      </w:r>
    </w:p>
    <w:p w14:paraId="414A8D68" w14:textId="5C9A8257" w:rsidR="0066246D" w:rsidRPr="0066246D" w:rsidRDefault="0066246D" w:rsidP="0066246D">
      <w:r>
        <w:t>Creamos la tabla yyyy en la base de datos xxxx.</w:t>
      </w:r>
    </w:p>
    <w:p w14:paraId="446DFECB" w14:textId="6A7E7FFE" w:rsidR="00464074" w:rsidRDefault="0066246D" w:rsidP="00C61C8D">
      <w:pPr>
        <w:jc w:val="center"/>
      </w:pPr>
      <w:r w:rsidRPr="0066246D">
        <w:drawing>
          <wp:inline distT="0" distB="0" distL="0" distR="0" wp14:anchorId="61BB9844" wp14:editId="1292A315">
            <wp:extent cx="6645910" cy="318770"/>
            <wp:effectExtent l="0" t="0" r="2540" b="5080"/>
            <wp:docPr id="1990763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638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CB49" w14:textId="217692FA" w:rsidR="00E222D4" w:rsidRDefault="00E222D4" w:rsidP="00C61C8D">
      <w:pPr>
        <w:jc w:val="center"/>
      </w:pPr>
      <w:r w:rsidRPr="00E222D4">
        <w:drawing>
          <wp:inline distT="0" distB="0" distL="0" distR="0" wp14:anchorId="5CF13B1D" wp14:editId="37F72353">
            <wp:extent cx="6645910" cy="325755"/>
            <wp:effectExtent l="0" t="0" r="2540" b="0"/>
            <wp:docPr id="1571077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7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56C" w14:textId="77777777" w:rsidR="00311948" w:rsidRDefault="00311948" w:rsidP="00C61C8D">
      <w:pPr>
        <w:jc w:val="center"/>
      </w:pPr>
    </w:p>
    <w:p w14:paraId="562434DD" w14:textId="37C7EE4C" w:rsidR="00464074" w:rsidRDefault="00464074" w:rsidP="00464074">
      <w:pPr>
        <w:pStyle w:val="Ttulo2"/>
      </w:pPr>
      <w:r>
        <w:lastRenderedPageBreak/>
        <w:t>Consulta con el usuario alumno1 la base de datos XXXX y la tabla YYYY.</w:t>
      </w:r>
    </w:p>
    <w:p w14:paraId="7B4C0F4F" w14:textId="4107DD18" w:rsidR="00464074" w:rsidRDefault="009D0844" w:rsidP="00C61C8D">
      <w:pPr>
        <w:jc w:val="center"/>
      </w:pPr>
      <w:r w:rsidRPr="009D0844">
        <w:drawing>
          <wp:inline distT="0" distB="0" distL="0" distR="0" wp14:anchorId="65B9B0B1" wp14:editId="1FBC6160">
            <wp:extent cx="4077269" cy="2124371"/>
            <wp:effectExtent l="0" t="0" r="0" b="9525"/>
            <wp:docPr id="1968563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3004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2BA" w14:textId="46D2BD71" w:rsidR="0039514E" w:rsidRDefault="0039514E" w:rsidP="00C61C8D">
      <w:pPr>
        <w:jc w:val="center"/>
      </w:pPr>
      <w:r w:rsidRPr="0039514E">
        <w:drawing>
          <wp:inline distT="0" distB="0" distL="0" distR="0" wp14:anchorId="1DBA6754" wp14:editId="131ABBBD">
            <wp:extent cx="4220164" cy="1676634"/>
            <wp:effectExtent l="0" t="0" r="9525" b="0"/>
            <wp:docPr id="160255166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1668" name="Imagen 1" descr="Text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E69" w14:textId="4384E983" w:rsidR="00F93D48" w:rsidRDefault="00F93D48" w:rsidP="00C61C8D">
      <w:pPr>
        <w:jc w:val="center"/>
      </w:pPr>
      <w:r w:rsidRPr="00F93D48">
        <w:drawing>
          <wp:inline distT="0" distB="0" distL="0" distR="0" wp14:anchorId="5CFF21ED" wp14:editId="4BFADDE2">
            <wp:extent cx="6645910" cy="911225"/>
            <wp:effectExtent l="0" t="0" r="2540" b="3175"/>
            <wp:docPr id="1401433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3489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FFE" w14:textId="4552279B" w:rsidR="009D0844" w:rsidRDefault="009D0844" w:rsidP="00464074">
      <w:r>
        <w:t xml:space="preserve">Puede acceder a </w:t>
      </w:r>
      <w:r w:rsidR="00DD6914">
        <w:t>la base de datos</w:t>
      </w:r>
      <w:r w:rsidR="00F93D48">
        <w:t xml:space="preserve"> y ve la tabla yyyy perosolo puede acceder a los campos uno dos y tres.</w:t>
      </w:r>
    </w:p>
    <w:p w14:paraId="468819E9" w14:textId="1D15C8B7" w:rsidR="00464074" w:rsidRDefault="008776C6" w:rsidP="00464074">
      <w:pPr>
        <w:pStyle w:val="Ttulo2"/>
      </w:pPr>
      <w:r>
        <w:lastRenderedPageBreak/>
        <w:t>Comprueba en la tabla DB, que usuarios tienen permisos y a que bases de datos y hacer pantallazo.</w:t>
      </w:r>
    </w:p>
    <w:p w14:paraId="125FB9D0" w14:textId="0335E458" w:rsidR="008776C6" w:rsidRDefault="00462BDE" w:rsidP="00462BDE">
      <w:pPr>
        <w:jc w:val="center"/>
      </w:pPr>
      <w:r w:rsidRPr="00462BDE">
        <w:drawing>
          <wp:inline distT="0" distB="0" distL="0" distR="0" wp14:anchorId="4585A337" wp14:editId="32D34502">
            <wp:extent cx="5506218" cy="4525006"/>
            <wp:effectExtent l="0" t="0" r="0" b="9525"/>
            <wp:docPr id="1797585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56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3F1" w14:textId="33D91B59" w:rsidR="008776C6" w:rsidRDefault="00772E19" w:rsidP="00772E19">
      <w:pPr>
        <w:pStyle w:val="Ttulo2"/>
      </w:pPr>
      <w:r>
        <w:lastRenderedPageBreak/>
        <w:t>Comprueba en la tabla tables_priv, que usuarios tienen permisos y a que tablas.</w:t>
      </w:r>
    </w:p>
    <w:p w14:paraId="767E764C" w14:textId="22591626" w:rsidR="00772E19" w:rsidRDefault="00D75A78" w:rsidP="00C61C8D">
      <w:pPr>
        <w:jc w:val="center"/>
      </w:pPr>
      <w:r w:rsidRPr="00D75A78">
        <w:drawing>
          <wp:inline distT="0" distB="0" distL="0" distR="0" wp14:anchorId="4EB37B68" wp14:editId="5692292F">
            <wp:extent cx="4896533" cy="4467849"/>
            <wp:effectExtent l="0" t="0" r="0" b="9525"/>
            <wp:docPr id="864921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1670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F134" w14:textId="60BCC284" w:rsidR="00AC6CF5" w:rsidRDefault="00AC6CF5" w:rsidP="00772E19">
      <w:r w:rsidRPr="00AC6CF5">
        <w:t>SELECT * FROM mysql.tables_priv\G</w:t>
      </w:r>
    </w:p>
    <w:p w14:paraId="7FB5B63D" w14:textId="24CE7D5C" w:rsidR="00772E19" w:rsidRDefault="00115C88" w:rsidP="00115C88">
      <w:pPr>
        <w:pStyle w:val="Ttulo2"/>
      </w:pPr>
      <w:r>
        <w:lastRenderedPageBreak/>
        <w:t>Comprueba en la tabla columns_priv, que usuarios tienen permisos y a que campos.</w:t>
      </w:r>
    </w:p>
    <w:p w14:paraId="7EDBABFF" w14:textId="5D745EEA" w:rsidR="00115C88" w:rsidRDefault="0059540A" w:rsidP="00C61C8D">
      <w:pPr>
        <w:jc w:val="center"/>
      </w:pPr>
      <w:r w:rsidRPr="0059540A">
        <w:drawing>
          <wp:inline distT="0" distB="0" distL="0" distR="0" wp14:anchorId="546A144B" wp14:editId="0499608F">
            <wp:extent cx="4801270" cy="4277322"/>
            <wp:effectExtent l="0" t="0" r="0" b="9525"/>
            <wp:docPr id="171605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390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015" w14:textId="43BC24CA" w:rsidR="007611F0" w:rsidRDefault="007611F0" w:rsidP="00115C88">
      <w:r w:rsidRPr="007611F0">
        <w:t>SELECT * FROM mysql.columns_priv\G</w:t>
      </w:r>
    </w:p>
    <w:p w14:paraId="7480DF78" w14:textId="1D42FC81" w:rsidR="00115C88" w:rsidRDefault="00115C88" w:rsidP="00115C88">
      <w:pPr>
        <w:pStyle w:val="Ttulo2"/>
      </w:pPr>
      <w:r>
        <w:t>Modificar el nombre del usuario alumno1 por alumno10.</w:t>
      </w:r>
    </w:p>
    <w:p w14:paraId="36C7E797" w14:textId="3605B8A3" w:rsidR="005450DC" w:rsidRDefault="000D5608" w:rsidP="00C61C8D">
      <w:pPr>
        <w:jc w:val="center"/>
      </w:pPr>
      <w:r w:rsidRPr="000D5608">
        <w:drawing>
          <wp:inline distT="0" distB="0" distL="0" distR="0" wp14:anchorId="148919BD" wp14:editId="6AAD16F0">
            <wp:extent cx="5496692" cy="476316"/>
            <wp:effectExtent l="0" t="0" r="8890" b="0"/>
            <wp:docPr id="322549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49156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887A" w14:textId="43624859" w:rsidR="000D5608" w:rsidRPr="005450DC" w:rsidRDefault="00C4144B" w:rsidP="00C61C8D">
      <w:pPr>
        <w:jc w:val="center"/>
      </w:pPr>
      <w:r w:rsidRPr="00C4144B">
        <w:drawing>
          <wp:inline distT="0" distB="0" distL="0" distR="0" wp14:anchorId="2C7E6450" wp14:editId="07DB0CB6">
            <wp:extent cx="2248214" cy="2419688"/>
            <wp:effectExtent l="0" t="0" r="0" b="0"/>
            <wp:docPr id="1782868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8196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C078" w14:textId="29E26E37" w:rsidR="00FA1328" w:rsidRDefault="00FA1328" w:rsidP="008B0185">
      <w:pPr>
        <w:pStyle w:val="Ttulo2"/>
      </w:pPr>
      <w:r>
        <w:lastRenderedPageBreak/>
        <w:t>Muestra los permisos del usuario actual.</w:t>
      </w:r>
    </w:p>
    <w:p w14:paraId="1FFA7D95" w14:textId="66D80DE2" w:rsidR="00D00761" w:rsidRDefault="00D00761" w:rsidP="00C61C8D">
      <w:pPr>
        <w:jc w:val="center"/>
      </w:pPr>
      <w:r w:rsidRPr="00D00761">
        <w:drawing>
          <wp:inline distT="0" distB="0" distL="0" distR="0" wp14:anchorId="099991D6" wp14:editId="5EDA1659">
            <wp:extent cx="12780368" cy="2243470"/>
            <wp:effectExtent l="0" t="0" r="2540" b="4445"/>
            <wp:docPr id="99225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50096" name="Imagen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5873" cy="22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85FA" w14:textId="77777777" w:rsidR="004C0FA7" w:rsidRDefault="004C0FA7" w:rsidP="004C0FA7">
      <w:pPr>
        <w:jc w:val="center"/>
      </w:pPr>
    </w:p>
    <w:p w14:paraId="320720E5" w14:textId="22377986" w:rsidR="00FA1328" w:rsidRDefault="00FA1328" w:rsidP="00FA1328">
      <w:pPr>
        <w:pStyle w:val="Ttulo2"/>
      </w:pPr>
      <w:r>
        <w:t>Quítale el permiso DELETE al usuario alumno10.</w:t>
      </w:r>
    </w:p>
    <w:p w14:paraId="7187DFE9" w14:textId="043A0F1E" w:rsidR="00FA1328" w:rsidRDefault="00C950AE" w:rsidP="00A06D60">
      <w:pPr>
        <w:jc w:val="center"/>
      </w:pPr>
      <w:r w:rsidRPr="00C950AE">
        <w:drawing>
          <wp:inline distT="0" distB="0" distL="0" distR="0" wp14:anchorId="42629664" wp14:editId="5B303F69">
            <wp:extent cx="4829849" cy="428685"/>
            <wp:effectExtent l="0" t="0" r="0" b="9525"/>
            <wp:docPr id="237609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97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734" w14:textId="11E8EC25" w:rsidR="00FA1328" w:rsidRDefault="00FA1328" w:rsidP="00FA1328">
      <w:pPr>
        <w:pStyle w:val="Ttulo2"/>
      </w:pPr>
      <w:r>
        <w:t>Falta por hacer borrar todos los alumnos con un solo dígito. alumno3, alumno2.</w:t>
      </w:r>
    </w:p>
    <w:p w14:paraId="7322D44B" w14:textId="4F670537" w:rsidR="00FA1328" w:rsidRDefault="00A06D60" w:rsidP="00A06D60">
      <w:pPr>
        <w:jc w:val="center"/>
      </w:pPr>
      <w:r w:rsidRPr="00A06D60">
        <w:drawing>
          <wp:inline distT="0" distB="0" distL="0" distR="0" wp14:anchorId="3E3FF82E" wp14:editId="5C831144">
            <wp:extent cx="3067478" cy="933580"/>
            <wp:effectExtent l="0" t="0" r="0" b="0"/>
            <wp:docPr id="1308298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8519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1219" w14:textId="7CFA6313" w:rsidR="00FA1328" w:rsidRDefault="00CE5FF7" w:rsidP="00CE5FF7">
      <w:pPr>
        <w:pStyle w:val="Ttulo2"/>
      </w:pPr>
      <w:r>
        <w:t>Crear dos usuarios para que se conecten desde distintas máquinas. Los vamos a llamar MAQUINA1, MAQUINA2 y le pones de contraseña los mismos nombres pero en minúsculas.</w:t>
      </w:r>
    </w:p>
    <w:p w14:paraId="5C464169" w14:textId="2579FFA9" w:rsidR="00CE5FF7" w:rsidRDefault="00954880" w:rsidP="00954880">
      <w:pPr>
        <w:jc w:val="center"/>
      </w:pPr>
      <w:r w:rsidRPr="00954880">
        <w:drawing>
          <wp:inline distT="0" distB="0" distL="0" distR="0" wp14:anchorId="5451C07F" wp14:editId="5F52BAA0">
            <wp:extent cx="5277587" cy="990738"/>
            <wp:effectExtent l="0" t="0" r="0" b="0"/>
            <wp:docPr id="7928788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8817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374" w14:textId="3F369F3C" w:rsidR="00CE5FF7" w:rsidRDefault="00CE5FF7" w:rsidP="00CE5FF7">
      <w:pPr>
        <w:pStyle w:val="Ttulo2"/>
      </w:pPr>
      <w:r>
        <w:lastRenderedPageBreak/>
        <w:t>Comprueba que los usuarios han sido creado y que tienen la máquina correspondiente asignada</w:t>
      </w:r>
    </w:p>
    <w:p w14:paraId="6FB392A0" w14:textId="678B2ACF" w:rsidR="004C3F60" w:rsidRPr="004C3F60" w:rsidRDefault="00AD2844" w:rsidP="00C61C8D">
      <w:pPr>
        <w:jc w:val="center"/>
      </w:pPr>
      <w:r w:rsidRPr="00AD2844">
        <w:drawing>
          <wp:inline distT="0" distB="0" distL="0" distR="0" wp14:anchorId="60F62E99" wp14:editId="0CFE6580">
            <wp:extent cx="2267266" cy="2534004"/>
            <wp:effectExtent l="0" t="0" r="0" b="0"/>
            <wp:docPr id="877770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70790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60" w:rsidRPr="004C3F60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EAEC" w14:textId="77777777" w:rsidR="00240930" w:rsidRDefault="00240930" w:rsidP="00A66B18">
      <w:pPr>
        <w:spacing w:before="0" w:after="0"/>
      </w:pPr>
      <w:r>
        <w:separator/>
      </w:r>
    </w:p>
  </w:endnote>
  <w:endnote w:type="continuationSeparator" w:id="0">
    <w:p w14:paraId="5E90AA1F" w14:textId="77777777" w:rsidR="00240930" w:rsidRDefault="0024093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6FD5" w14:textId="77777777" w:rsidR="00240930" w:rsidRDefault="00240930" w:rsidP="00A66B18">
      <w:pPr>
        <w:spacing w:before="0" w:after="0"/>
      </w:pPr>
      <w:r>
        <w:separator/>
      </w:r>
    </w:p>
  </w:footnote>
  <w:footnote w:type="continuationSeparator" w:id="0">
    <w:p w14:paraId="09BCC8A9" w14:textId="77777777" w:rsidR="00240930" w:rsidRDefault="00240930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D428B2C0"/>
    <w:lvl w:ilvl="0" w:tplc="DBD29C96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00AE6"/>
    <w:rsid w:val="00030C2F"/>
    <w:rsid w:val="00062CD8"/>
    <w:rsid w:val="00083BAA"/>
    <w:rsid w:val="00091082"/>
    <w:rsid w:val="000A5412"/>
    <w:rsid w:val="000B09E9"/>
    <w:rsid w:val="000B123E"/>
    <w:rsid w:val="000D0566"/>
    <w:rsid w:val="000D1C4E"/>
    <w:rsid w:val="000D5608"/>
    <w:rsid w:val="000E73E5"/>
    <w:rsid w:val="0010680C"/>
    <w:rsid w:val="00115C88"/>
    <w:rsid w:val="0012311A"/>
    <w:rsid w:val="00152616"/>
    <w:rsid w:val="00152B0B"/>
    <w:rsid w:val="00156E1C"/>
    <w:rsid w:val="001723D4"/>
    <w:rsid w:val="001766D6"/>
    <w:rsid w:val="00192419"/>
    <w:rsid w:val="001928C8"/>
    <w:rsid w:val="001C270D"/>
    <w:rsid w:val="001E2320"/>
    <w:rsid w:val="001F2406"/>
    <w:rsid w:val="002022AF"/>
    <w:rsid w:val="00214E28"/>
    <w:rsid w:val="00224180"/>
    <w:rsid w:val="002248A4"/>
    <w:rsid w:val="002249F9"/>
    <w:rsid w:val="00240930"/>
    <w:rsid w:val="0024497F"/>
    <w:rsid w:val="002907E5"/>
    <w:rsid w:val="0029222C"/>
    <w:rsid w:val="002D69FF"/>
    <w:rsid w:val="002D7119"/>
    <w:rsid w:val="002E1FB3"/>
    <w:rsid w:val="00311948"/>
    <w:rsid w:val="00350178"/>
    <w:rsid w:val="00352B81"/>
    <w:rsid w:val="00355291"/>
    <w:rsid w:val="00374AA3"/>
    <w:rsid w:val="00390599"/>
    <w:rsid w:val="00394757"/>
    <w:rsid w:val="0039514E"/>
    <w:rsid w:val="003A0150"/>
    <w:rsid w:val="003C64A0"/>
    <w:rsid w:val="003E24DF"/>
    <w:rsid w:val="003E4083"/>
    <w:rsid w:val="003E52F9"/>
    <w:rsid w:val="00411235"/>
    <w:rsid w:val="0041428F"/>
    <w:rsid w:val="0043385D"/>
    <w:rsid w:val="00452EA4"/>
    <w:rsid w:val="00462BDE"/>
    <w:rsid w:val="00464074"/>
    <w:rsid w:val="00471EC7"/>
    <w:rsid w:val="004A16E5"/>
    <w:rsid w:val="004A2B0D"/>
    <w:rsid w:val="004A2C10"/>
    <w:rsid w:val="004B4DDF"/>
    <w:rsid w:val="004C0FA7"/>
    <w:rsid w:val="004C3F60"/>
    <w:rsid w:val="00522315"/>
    <w:rsid w:val="005450DC"/>
    <w:rsid w:val="0055687C"/>
    <w:rsid w:val="0056795C"/>
    <w:rsid w:val="0059540A"/>
    <w:rsid w:val="00597591"/>
    <w:rsid w:val="005A0525"/>
    <w:rsid w:val="005C2210"/>
    <w:rsid w:val="005D16A5"/>
    <w:rsid w:val="005D5FB3"/>
    <w:rsid w:val="00601EA0"/>
    <w:rsid w:val="00615018"/>
    <w:rsid w:val="0062123A"/>
    <w:rsid w:val="006314C0"/>
    <w:rsid w:val="00645F35"/>
    <w:rsid w:val="00646E75"/>
    <w:rsid w:val="006513DA"/>
    <w:rsid w:val="0066246D"/>
    <w:rsid w:val="006B28F3"/>
    <w:rsid w:val="006B2C4B"/>
    <w:rsid w:val="006C1620"/>
    <w:rsid w:val="006F6F10"/>
    <w:rsid w:val="007611F0"/>
    <w:rsid w:val="00772E19"/>
    <w:rsid w:val="00783E79"/>
    <w:rsid w:val="00796E5C"/>
    <w:rsid w:val="007A13E1"/>
    <w:rsid w:val="007B5AE8"/>
    <w:rsid w:val="007C37B0"/>
    <w:rsid w:val="007F5192"/>
    <w:rsid w:val="007F7DB3"/>
    <w:rsid w:val="00801C5C"/>
    <w:rsid w:val="008117C1"/>
    <w:rsid w:val="00831721"/>
    <w:rsid w:val="00862A06"/>
    <w:rsid w:val="00863925"/>
    <w:rsid w:val="008776C6"/>
    <w:rsid w:val="00891217"/>
    <w:rsid w:val="008B0185"/>
    <w:rsid w:val="008C3798"/>
    <w:rsid w:val="00904A47"/>
    <w:rsid w:val="00913587"/>
    <w:rsid w:val="009179A8"/>
    <w:rsid w:val="00954880"/>
    <w:rsid w:val="0096735D"/>
    <w:rsid w:val="00975244"/>
    <w:rsid w:val="009A1EAA"/>
    <w:rsid w:val="009A332B"/>
    <w:rsid w:val="009B69A3"/>
    <w:rsid w:val="009D0844"/>
    <w:rsid w:val="009D240D"/>
    <w:rsid w:val="00A06D60"/>
    <w:rsid w:val="00A11DED"/>
    <w:rsid w:val="00A26FE7"/>
    <w:rsid w:val="00A36EBA"/>
    <w:rsid w:val="00A528FF"/>
    <w:rsid w:val="00A61F39"/>
    <w:rsid w:val="00A65A89"/>
    <w:rsid w:val="00A66B18"/>
    <w:rsid w:val="00A6783B"/>
    <w:rsid w:val="00A74F31"/>
    <w:rsid w:val="00A77A25"/>
    <w:rsid w:val="00A93A99"/>
    <w:rsid w:val="00A96CF8"/>
    <w:rsid w:val="00AA089B"/>
    <w:rsid w:val="00AA3995"/>
    <w:rsid w:val="00AC6CF5"/>
    <w:rsid w:val="00AD2844"/>
    <w:rsid w:val="00AE1388"/>
    <w:rsid w:val="00AF3982"/>
    <w:rsid w:val="00B50294"/>
    <w:rsid w:val="00B57D6E"/>
    <w:rsid w:val="00B93312"/>
    <w:rsid w:val="00B96896"/>
    <w:rsid w:val="00BD51B0"/>
    <w:rsid w:val="00C03BE8"/>
    <w:rsid w:val="00C11F4C"/>
    <w:rsid w:val="00C14C42"/>
    <w:rsid w:val="00C4144B"/>
    <w:rsid w:val="00C61C8D"/>
    <w:rsid w:val="00C67FD9"/>
    <w:rsid w:val="00C701F7"/>
    <w:rsid w:val="00C70786"/>
    <w:rsid w:val="00C76AB2"/>
    <w:rsid w:val="00C77B91"/>
    <w:rsid w:val="00C950AE"/>
    <w:rsid w:val="00C960F6"/>
    <w:rsid w:val="00CD5B1C"/>
    <w:rsid w:val="00CE5FF7"/>
    <w:rsid w:val="00D00761"/>
    <w:rsid w:val="00D031FE"/>
    <w:rsid w:val="00D03AB0"/>
    <w:rsid w:val="00D043C0"/>
    <w:rsid w:val="00D10958"/>
    <w:rsid w:val="00D66593"/>
    <w:rsid w:val="00D732C5"/>
    <w:rsid w:val="00D75A78"/>
    <w:rsid w:val="00D827D0"/>
    <w:rsid w:val="00DA4594"/>
    <w:rsid w:val="00DB6825"/>
    <w:rsid w:val="00DD6914"/>
    <w:rsid w:val="00DE6DA2"/>
    <w:rsid w:val="00DF2D30"/>
    <w:rsid w:val="00E142EE"/>
    <w:rsid w:val="00E222D4"/>
    <w:rsid w:val="00E2290E"/>
    <w:rsid w:val="00E4786A"/>
    <w:rsid w:val="00E55D74"/>
    <w:rsid w:val="00E6540C"/>
    <w:rsid w:val="00E76887"/>
    <w:rsid w:val="00E81E2A"/>
    <w:rsid w:val="00E94033"/>
    <w:rsid w:val="00E96125"/>
    <w:rsid w:val="00EC25D7"/>
    <w:rsid w:val="00EC566C"/>
    <w:rsid w:val="00EE0952"/>
    <w:rsid w:val="00EE7ED1"/>
    <w:rsid w:val="00F03F69"/>
    <w:rsid w:val="00F27C43"/>
    <w:rsid w:val="00F355E1"/>
    <w:rsid w:val="00F93D48"/>
    <w:rsid w:val="00FA1328"/>
    <w:rsid w:val="00FB4084"/>
    <w:rsid w:val="00FD346D"/>
    <w:rsid w:val="00FE0F43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74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64074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10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2023-11-13T12:27:00Z</dcterms:created>
  <dcterms:modified xsi:type="dcterms:W3CDTF">2023-11-14T12:37:00Z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