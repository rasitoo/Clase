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DD2BE" w14:textId="77777777" w:rsidR="00831721" w:rsidRDefault="00831721" w:rsidP="00831721">
      <w:pPr>
        <w:spacing w:before="120" w:after="0"/>
      </w:pPr>
      <w:r w:rsidRPr="0041428F">
        <w:rPr>
          <w:noProof/>
          <w:lang w:bidi="es-ES"/>
        </w:rPr>
        <mc:AlternateContent>
          <mc:Choice Requires="wpg">
            <w:drawing>
              <wp:anchor distT="0" distB="0" distL="114300" distR="114300" simplePos="0" relativeHeight="251658240" behindDoc="1" locked="1" layoutInCell="1" allowOverlap="1" wp14:anchorId="0A906212" wp14:editId="600EFE37">
                <wp:simplePos x="0" y="0"/>
                <wp:positionH relativeFrom="column">
                  <wp:posOffset>-457200</wp:posOffset>
                </wp:positionH>
                <wp:positionV relativeFrom="paragraph">
                  <wp:posOffset>-457200</wp:posOffset>
                </wp:positionV>
                <wp:extent cx="8247888" cy="3026664"/>
                <wp:effectExtent l="0" t="0" r="1270" b="2540"/>
                <wp:wrapNone/>
                <wp:docPr id="19" name="Grupo 1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47888" cy="3026664"/>
                          <a:chOff x="-7144" y="-7144"/>
                          <a:chExt cx="6005513" cy="1924050"/>
                        </a:xfrm>
                      </wpg:grpSpPr>
                      <wps:wsp>
                        <wps:cNvPr id="20" name="Forma libre: Forma 20"/>
                        <wps:cNvSpPr/>
                        <wps:spPr>
                          <a:xfrm>
                            <a:off x="2121694" y="-7144"/>
                            <a:ext cx="3876675" cy="1762125"/>
                          </a:xfrm>
                          <a:custGeom>
                            <a:avLst/>
                            <a:gdLst>
                              <a:gd name="connsiteX0" fmla="*/ 3869531 w 3876675"/>
                              <a:gd name="connsiteY0" fmla="*/ 1359694 h 1762125"/>
                              <a:gd name="connsiteX1" fmla="*/ 2359819 w 3876675"/>
                              <a:gd name="connsiteY1" fmla="*/ 1744504 h 1762125"/>
                              <a:gd name="connsiteX2" fmla="*/ 7144 w 3876675"/>
                              <a:gd name="connsiteY2" fmla="*/ 1287304 h 1762125"/>
                              <a:gd name="connsiteX3" fmla="*/ 7144 w 3876675"/>
                              <a:gd name="connsiteY3" fmla="*/ 7144 h 1762125"/>
                              <a:gd name="connsiteX4" fmla="*/ 3869531 w 3876675"/>
                              <a:gd name="connsiteY4" fmla="*/ 7144 h 1762125"/>
                              <a:gd name="connsiteX5" fmla="*/ 3869531 w 3876675"/>
                              <a:gd name="connsiteY5" fmla="*/ 1359694 h 176212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3876675" h="1762125">
                                <a:moveTo>
                                  <a:pt x="3869531" y="1359694"/>
                                </a:moveTo>
                                <a:cubicBezTo>
                                  <a:pt x="3869531" y="1359694"/>
                                  <a:pt x="3379946" y="1834039"/>
                                  <a:pt x="2359819" y="1744504"/>
                                </a:cubicBezTo>
                                <a:cubicBezTo>
                                  <a:pt x="1339691" y="1654969"/>
                                  <a:pt x="936784" y="1180624"/>
                                  <a:pt x="7144" y="1287304"/>
                                </a:cubicBezTo>
                                <a:lnTo>
                                  <a:pt x="7144" y="7144"/>
                                </a:lnTo>
                                <a:lnTo>
                                  <a:pt x="3869531" y="7144"/>
                                </a:lnTo>
                                <a:lnTo>
                                  <a:pt x="3869531" y="135969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Forma libre: Forma 22"/>
                        <wps:cNvSpPr/>
                        <wps:spPr>
                          <a:xfrm>
                            <a:off x="-7144" y="-7144"/>
                            <a:ext cx="6000750" cy="1924050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1699736 h 1924050"/>
                              <a:gd name="connsiteX1" fmla="*/ 2934176 w 6000750"/>
                              <a:gd name="connsiteY1" fmla="*/ 1484471 h 1924050"/>
                              <a:gd name="connsiteX2" fmla="*/ 5998369 w 6000750"/>
                              <a:gd name="connsiteY2" fmla="*/ 893921 h 1924050"/>
                              <a:gd name="connsiteX3" fmla="*/ 5998369 w 6000750"/>
                              <a:gd name="connsiteY3" fmla="*/ 7144 h 1924050"/>
                              <a:gd name="connsiteX4" fmla="*/ 7144 w 6000750"/>
                              <a:gd name="connsiteY4" fmla="*/ 7144 h 1924050"/>
                              <a:gd name="connsiteX5" fmla="*/ 7144 w 6000750"/>
                              <a:gd name="connsiteY5" fmla="*/ 1699736 h 19240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1924050">
                                <a:moveTo>
                                  <a:pt x="7144" y="1699736"/>
                                </a:moveTo>
                                <a:cubicBezTo>
                                  <a:pt x="7144" y="1699736"/>
                                  <a:pt x="1410176" y="2317909"/>
                                  <a:pt x="2934176" y="1484471"/>
                                </a:cubicBezTo>
                                <a:cubicBezTo>
                                  <a:pt x="4459129" y="651986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lnTo>
                                  <a:pt x="7144" y="1699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Forma libre: Forma 23"/>
                        <wps:cNvSpPr/>
                        <wps:spPr>
                          <a:xfrm>
                            <a:off x="-7144" y="-7144"/>
                            <a:ext cx="6000750" cy="904875"/>
                          </a:xfrm>
                          <a:custGeom>
                            <a:avLst/>
                            <a:gdLst>
                              <a:gd name="connsiteX0" fmla="*/ 7144 w 6000750"/>
                              <a:gd name="connsiteY0" fmla="*/ 7144 h 904875"/>
                              <a:gd name="connsiteX1" fmla="*/ 7144 w 6000750"/>
                              <a:gd name="connsiteY1" fmla="*/ 613886 h 904875"/>
                              <a:gd name="connsiteX2" fmla="*/ 3546634 w 6000750"/>
                              <a:gd name="connsiteY2" fmla="*/ 574834 h 904875"/>
                              <a:gd name="connsiteX3" fmla="*/ 5998369 w 6000750"/>
                              <a:gd name="connsiteY3" fmla="*/ 893921 h 904875"/>
                              <a:gd name="connsiteX4" fmla="*/ 5998369 w 6000750"/>
                              <a:gd name="connsiteY4" fmla="*/ 7144 h 904875"/>
                              <a:gd name="connsiteX5" fmla="*/ 7144 w 6000750"/>
                              <a:gd name="connsiteY5" fmla="*/ 7144 h 9048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6000750" h="904875">
                                <a:moveTo>
                                  <a:pt x="7144" y="7144"/>
                                </a:moveTo>
                                <a:lnTo>
                                  <a:pt x="7144" y="613886"/>
                                </a:lnTo>
                                <a:cubicBezTo>
                                  <a:pt x="647224" y="1034891"/>
                                  <a:pt x="2136934" y="964406"/>
                                  <a:pt x="3546634" y="574834"/>
                                </a:cubicBezTo>
                                <a:cubicBezTo>
                                  <a:pt x="4882039" y="205264"/>
                                  <a:pt x="5998369" y="893921"/>
                                  <a:pt x="5998369" y="893921"/>
                                </a:cubicBezTo>
                                <a:lnTo>
                                  <a:pt x="5998369" y="7144"/>
                                </a:lnTo>
                                <a:lnTo>
                                  <a:pt x="7144" y="7144"/>
                                </a:lnTo>
                                <a:close/>
                              </a:path>
                            </a:pathLst>
                          </a:custGeom>
                          <a:gradFill flip="none" rotWithShape="1">
                            <a:gsLst>
                              <a:gs pos="0">
                                <a:schemeClr val="accent1"/>
                              </a:gs>
                              <a:gs pos="100000">
                                <a:schemeClr val="accent1">
                                  <a:lumMod val="60000"/>
                                  <a:lumOff val="40000"/>
                                </a:schemeClr>
                              </a:gs>
                            </a:gsLst>
                            <a:lin ang="0" scaled="1"/>
                            <a:tileRect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Forma libre: Forma 24"/>
                        <wps:cNvSpPr/>
                        <wps:spPr>
                          <a:xfrm>
                            <a:off x="3176111" y="924401"/>
                            <a:ext cx="2819400" cy="828675"/>
                          </a:xfrm>
                          <a:custGeom>
                            <a:avLst/>
                            <a:gdLst>
                              <a:gd name="connsiteX0" fmla="*/ 7144 w 2819400"/>
                              <a:gd name="connsiteY0" fmla="*/ 481489 h 828675"/>
                              <a:gd name="connsiteX1" fmla="*/ 1305401 w 2819400"/>
                              <a:gd name="connsiteY1" fmla="*/ 812959 h 828675"/>
                              <a:gd name="connsiteX2" fmla="*/ 2815114 w 2819400"/>
                              <a:gd name="connsiteY2" fmla="*/ 428149 h 828675"/>
                              <a:gd name="connsiteX3" fmla="*/ 2815114 w 2819400"/>
                              <a:gd name="connsiteY3" fmla="*/ 7144 h 828675"/>
                              <a:gd name="connsiteX4" fmla="*/ 7144 w 2819400"/>
                              <a:gd name="connsiteY4" fmla="*/ 481489 h 828675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819400" h="828675">
                                <a:moveTo>
                                  <a:pt x="7144" y="481489"/>
                                </a:moveTo>
                                <a:cubicBezTo>
                                  <a:pt x="380524" y="602456"/>
                                  <a:pt x="751999" y="764381"/>
                                  <a:pt x="1305401" y="812959"/>
                                </a:cubicBezTo>
                                <a:cubicBezTo>
                                  <a:pt x="2325529" y="902494"/>
                                  <a:pt x="2815114" y="428149"/>
                                  <a:pt x="2815114" y="428149"/>
                                </a:cubicBezTo>
                                <a:lnTo>
                                  <a:pt x="2815114" y="7144"/>
                                </a:lnTo>
                                <a:cubicBezTo>
                                  <a:pt x="2332196" y="236696"/>
                                  <a:pt x="1376839" y="568166"/>
                                  <a:pt x="7144" y="481489"/>
                                </a:cubicBezTo>
                                <a:close/>
                              </a:path>
                            </a:pathLst>
                          </a:custGeom>
                          <a:gradFill>
                            <a:gsLst>
                              <a:gs pos="0">
                                <a:schemeClr val="accent2"/>
                              </a:gs>
                              <a:gs pos="100000">
                                <a:schemeClr val="accent2">
                                  <a:lumMod val="75000"/>
                                </a:schemeClr>
                              </a:gs>
                            </a:gsLst>
                            <a:lin ang="0" scaled="1"/>
                          </a:gradFill>
                          <a:ln w="9525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98866C" id="Grupo 19" o:spid="_x0000_s1026" alt="&quot;&quot;" style="position:absolute;margin-left:-36pt;margin-top:-36pt;width:649.45pt;height:238.3pt;z-index:-251658240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">
                <v:shape id="Forma libre: Forma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  <v:stroke joinstyle="miter"/>
                  <v:path arrowok="t" o:connecttype="custom" o:connectlocs="3869531,1359694;2359819,1744504;7144,1287304;7144,7144;3869531,7144;3869531,1359694" o:connectangles="0,0,0,0,0,0"/>
                </v:shape>
                <v:shape id="Forma libre: Forma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  <v:stroke joinstyle="miter"/>
                  <v:path arrowok="t" o:connecttype="custom" o:connectlocs="7144,1699736;2934176,1484471;5998369,893921;5998369,7144;7144,7144;7144,1699736" o:connectangles="0,0,0,0,0,0"/>
                </v:shape>
                <v:shape id="Forma libre: Forma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  <v:fill color2="#4389d7 [1940]" rotate="t" angle="90" focus="100%" type="gradient"/>
                  <v:stroke joinstyle="miter"/>
                  <v:path arrowok="t" o:connecttype="custom" o:connectlocs="7144,7144;7144,613886;3546634,574834;5998369,893921;5998369,7144;7144,7144" o:connectangles="0,0,0,0,0,0"/>
                </v:shape>
                <v:shape id="Forma libre: Forma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  <v:fill color2="#0075a2 [2405]" angle="90" focus="100%" type="gradient"/>
                  <v:stroke joinstyle="miter"/>
                  <v:path arrowok="t" o:connecttype="custom" o:connectlocs="7144,481489;1305401,812959;2815114,428149;2815114,7144;7144,481489" o:connectangles="0,0,0,0,0"/>
                </v:shape>
                <w10:anchorlock/>
              </v:group>
            </w:pict>
          </mc:Fallback>
        </mc:AlternateContent>
      </w: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 de encabezado"/>
      </w:tblPr>
      <w:tblGrid>
        <w:gridCol w:w="10466"/>
      </w:tblGrid>
      <w:tr w:rsidR="00A66B18" w:rsidRPr="0041428F" w14:paraId="2680DC46" w14:textId="77777777" w:rsidTr="00A6783B">
        <w:trPr>
          <w:trHeight w:val="270"/>
          <w:jc w:val="center"/>
        </w:trPr>
        <w:tc>
          <w:tcPr>
            <w:tcW w:w="10800" w:type="dxa"/>
          </w:tcPr>
          <w:p w14:paraId="7EDAAF37" w14:textId="77777777" w:rsidR="00A66B18" w:rsidRPr="0041428F" w:rsidRDefault="00A66B18" w:rsidP="00A66B18">
            <w:pPr>
              <w:pStyle w:val="Informacindecontacto"/>
              <w:rPr>
                <w:color w:val="000000" w:themeColor="text1"/>
              </w:rPr>
            </w:pPr>
            <w:r w:rsidRPr="0041428F">
              <w:rPr>
                <w:noProof/>
                <w:color w:val="000000" w:themeColor="text1"/>
                <w:lang w:bidi="es-ES"/>
              </w:rPr>
              <mc:AlternateContent>
                <mc:Choice Requires="wps">
                  <w:drawing>
                    <wp:inline distT="0" distB="0" distL="0" distR="0" wp14:anchorId="3A3B6E3B" wp14:editId="150096A4">
                      <wp:extent cx="3333750" cy="407670"/>
                      <wp:effectExtent l="19050" t="19050" r="19050" b="20955"/>
                      <wp:docPr id="18" name="Rectángulo 18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9DA099E0-27DA-42BD-9D42-E4CA07B78FDD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0" cy="407670"/>
                              </a:xfrm>
                              <a:prstGeom prst="rect">
                                <a:avLst/>
                              </a:prstGeom>
                              <a:ln w="38100">
                                <a:solidFill>
                                  <a:schemeClr val="bg1"/>
                                </a:solidFill>
                                <a:miter lim="400000"/>
                              </a:ln>
                              <a:extLst>
                                <a:ext uri="{C572A759-6A51-4108-AA02-DFA0A04FC94B}">
                                  <ma14:wrappingTextBoxFlag xmlns:lc="http://schemas.openxmlformats.org/drawingml/2006/lockedCanvas" xmlns="" xmlns:p="http://schemas.openxmlformats.org/presentationml/2006/main" xmlns:w="http://schemas.openxmlformats.org/wordprocessingml/2006/main" xmlns:w10="urn:schemas-microsoft-com:office:word" xmlns:v="urn:schemas-microsoft-com:vml" xmlns:o="urn:schemas-microsoft-com:office:office" xmlns:ma14="http://schemas.microsoft.com/office/mac/drawingml/2011/main" val="1"/>
                                </a:ext>
                              </a:extLst>
                            </wps:spPr>
                            <wps:txbx>
                              <w:txbxContent>
                                <w:p w14:paraId="79047962" w14:textId="02C2C930" w:rsidR="00A66B18" w:rsidRPr="00AA089B" w:rsidRDefault="00C14C42" w:rsidP="00AA089B">
                                  <w:pPr>
                                    <w:pStyle w:val="Logotipo"/>
                                  </w:pPr>
                                  <w:r>
                                    <w:rPr>
                                      <w:lang w:bidi="es-ES"/>
                                    </w:rPr>
                                    <w:t>Pr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>á</w:t>
                                  </w:r>
                                  <w:r>
                                    <w:rPr>
                                      <w:lang w:bidi="es-ES"/>
                                    </w:rPr>
                                    <w:t xml:space="preserve">ctica </w:t>
                                  </w:r>
                                  <w:r w:rsidR="001F2406">
                                    <w:rPr>
                                      <w:lang w:bidi="es-ES"/>
                                    </w:rPr>
                                    <w:t>2.2.</w:t>
                                  </w:r>
                                  <w:r w:rsidR="00FB0A8E">
                                    <w:rPr>
                                      <w:lang w:bidi="es-ES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wrap="square" lIns="19050" tIns="19050" rIns="19050" bIns="19050" anchor="ctr">
                              <a:sp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A3B6E3B" id="Rectángulo 18" o:spid="_x0000_s1026" style="width:262.5pt;height:32.1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" filled="f" strokecolor="white [3212]" strokeweight="3pt">
                      <v:stroke miterlimit="4"/>
                      <v:textbox style="mso-fit-shape-to-text:t" inset="1.5pt,1.5pt,1.5pt,1.5pt">
                        <w:txbxContent>
                          <w:p w14:paraId="79047962" w14:textId="02C2C930" w:rsidR="00A66B18" w:rsidRPr="00AA089B" w:rsidRDefault="00C14C42" w:rsidP="00AA089B">
                            <w:pPr>
                              <w:pStyle w:val="Logotipo"/>
                            </w:pPr>
                            <w:r>
                              <w:rPr>
                                <w:lang w:bidi="es-ES"/>
                              </w:rPr>
                              <w:t>Pr</w:t>
                            </w:r>
                            <w:r>
                              <w:rPr>
                                <w:lang w:bidi="es-ES"/>
                              </w:rPr>
                              <w:t>á</w:t>
                            </w:r>
                            <w:r>
                              <w:rPr>
                                <w:lang w:bidi="es-ES"/>
                              </w:rPr>
                              <w:t xml:space="preserve">ctica </w:t>
                            </w:r>
                            <w:r w:rsidR="001F2406">
                              <w:rPr>
                                <w:lang w:bidi="es-ES"/>
                              </w:rPr>
                              <w:t>2.2.</w:t>
                            </w:r>
                            <w:r w:rsidR="00FB0A8E">
                              <w:rPr>
                                <w:lang w:bidi="es-ES"/>
                              </w:rPr>
                              <w:t>2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615018" w:rsidRPr="0041428F" w14:paraId="2A2DFF9A" w14:textId="77777777" w:rsidTr="00A6783B">
        <w:trPr>
          <w:trHeight w:val="2691"/>
          <w:jc w:val="center"/>
        </w:trPr>
        <w:tc>
          <w:tcPr>
            <w:tcW w:w="10800" w:type="dxa"/>
            <w:vAlign w:val="bottom"/>
          </w:tcPr>
          <w:p w14:paraId="388F36AE" w14:textId="23AA8BD9" w:rsidR="00A66B18" w:rsidRPr="00A66B18" w:rsidRDefault="00A61F39" w:rsidP="00A66B18">
            <w:pPr>
              <w:pStyle w:val="Informacindecontacto"/>
            </w:pPr>
            <w:r>
              <w:t>Rodrigo Tapiador Cano</w:t>
            </w:r>
          </w:p>
          <w:p w14:paraId="69319576" w14:textId="70A939E9" w:rsidR="003E24DF" w:rsidRPr="0041428F" w:rsidRDefault="003E24DF" w:rsidP="00A66B18">
            <w:pPr>
              <w:pStyle w:val="Informacindecontacto"/>
            </w:pPr>
          </w:p>
          <w:p w14:paraId="2E3FD16B" w14:textId="63F05118" w:rsidR="003E24DF" w:rsidRPr="00A66B18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1ºDAM</w:t>
            </w:r>
          </w:p>
          <w:p w14:paraId="6151D1E2" w14:textId="48D035BE" w:rsidR="003E24DF" w:rsidRPr="0041428F" w:rsidRDefault="00A61F39" w:rsidP="00A66B18">
            <w:pPr>
              <w:pStyle w:val="Informacindecontacto"/>
            </w:pPr>
            <w:r>
              <w:rPr>
                <w:rStyle w:val="Textoennegrita"/>
                <w:b w:val="0"/>
                <w:bCs w:val="0"/>
              </w:rPr>
              <w:t>Bases de datos</w:t>
            </w:r>
          </w:p>
          <w:p w14:paraId="1AEDA70B" w14:textId="4B1A1B60" w:rsidR="003E24DF" w:rsidRPr="0041428F" w:rsidRDefault="003E24DF" w:rsidP="00A66B18">
            <w:pPr>
              <w:pStyle w:val="Informacindecontacto"/>
              <w:rPr>
                <w:color w:val="000000" w:themeColor="text1"/>
              </w:rPr>
            </w:pPr>
          </w:p>
        </w:tc>
      </w:tr>
    </w:tbl>
    <w:p w14:paraId="048B886A" w14:textId="77777777" w:rsidR="000B09E9" w:rsidRDefault="000B09E9" w:rsidP="009A332B">
      <w:pPr>
        <w:ind w:left="0"/>
      </w:pPr>
    </w:p>
    <w:p w14:paraId="78B608C0" w14:textId="6DB4FD5B" w:rsidR="00E142EE" w:rsidRDefault="00FB0A8E" w:rsidP="00BE4541">
      <w:pPr>
        <w:pStyle w:val="Ttulo2"/>
        <w:ind w:left="0"/>
      </w:pPr>
      <w:r>
        <w:t>Crear la tabla IMPORTACION.</w:t>
      </w:r>
    </w:p>
    <w:p w14:paraId="66412203" w14:textId="55602BF2" w:rsidR="00B52DA3" w:rsidRPr="00BE4541" w:rsidRDefault="00F73672" w:rsidP="00B52DA3">
      <w:pPr>
        <w:jc w:val="center"/>
      </w:pPr>
      <w:r w:rsidRPr="00F73672">
        <w:rPr>
          <w:noProof/>
        </w:rPr>
        <w:drawing>
          <wp:inline distT="0" distB="0" distL="0" distR="0" wp14:anchorId="5F8E8CB5" wp14:editId="673E2B36">
            <wp:extent cx="2726267" cy="2056539"/>
            <wp:effectExtent l="0" t="0" r="0" b="1270"/>
            <wp:docPr id="83695000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950008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36400" cy="206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BC46D" w14:textId="6241E80B" w:rsidR="00A77A25" w:rsidRDefault="00726E3A" w:rsidP="005059EA">
      <w:pPr>
        <w:pStyle w:val="Ttulo2"/>
        <w:rPr>
          <w:noProof/>
        </w:rPr>
      </w:pPr>
      <w:r>
        <w:t>C</w:t>
      </w:r>
      <w:r>
        <w:t>rear un fichero de texto en el bloc de notas guardándolo con el nombre “importar.txt”.</w:t>
      </w:r>
    </w:p>
    <w:p w14:paraId="41A5928B" w14:textId="52B30A62" w:rsidR="00793C8C" w:rsidRPr="005059EA" w:rsidRDefault="00151CE6" w:rsidP="00151CE6">
      <w:pPr>
        <w:jc w:val="center"/>
      </w:pPr>
      <w:r w:rsidRPr="00151CE6">
        <w:rPr>
          <w:noProof/>
        </w:rPr>
        <w:drawing>
          <wp:inline distT="0" distB="0" distL="0" distR="0" wp14:anchorId="70564DC4" wp14:editId="08B87909">
            <wp:extent cx="4732443" cy="1097876"/>
            <wp:effectExtent l="0" t="0" r="0" b="7620"/>
            <wp:docPr id="331392475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392475" name="Imagen 1" descr="Interfaz de usuario gráfica, Texto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2995" cy="1104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F0DFA" w14:textId="40AAF527" w:rsidR="00522315" w:rsidRDefault="00726E3A" w:rsidP="005059EA">
      <w:pPr>
        <w:pStyle w:val="Ttulo2"/>
      </w:pPr>
      <w:r>
        <w:lastRenderedPageBreak/>
        <w:t>A</w:t>
      </w:r>
      <w:r>
        <w:t>briremos el software de acceso a MySQL y ejecutamos la siguiente consulta SQL para que no nos saque o ignore la primera línea, indicando además que cada línea termine en un salto de línea y retorno de carro, y además que los campos de cada línea acaben en coma (,).</w:t>
      </w:r>
    </w:p>
    <w:p w14:paraId="2B74E030" w14:textId="6DB79EBB" w:rsidR="002D7119" w:rsidRDefault="009B4C8C" w:rsidP="005059EA">
      <w:r w:rsidRPr="009B4C8C">
        <w:rPr>
          <w:noProof/>
        </w:rPr>
        <w:drawing>
          <wp:inline distT="0" distB="0" distL="0" distR="0" wp14:anchorId="385152A9" wp14:editId="5D56BA99">
            <wp:extent cx="5282547" cy="863600"/>
            <wp:effectExtent l="0" t="0" r="0" b="0"/>
            <wp:docPr id="731366333" name="Imagen 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66333" name="Imagen 1" descr="Imagen que contiene 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3334" cy="86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53B2" w:rsidRPr="003653B2">
        <w:rPr>
          <w:noProof/>
        </w:rPr>
        <w:drawing>
          <wp:inline distT="0" distB="0" distL="0" distR="0" wp14:anchorId="5C053A3D" wp14:editId="37FA8781">
            <wp:extent cx="5215043" cy="1350350"/>
            <wp:effectExtent l="0" t="0" r="5080" b="2540"/>
            <wp:docPr id="37665224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652248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39407" cy="135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133C" w14:textId="196BDD76" w:rsidR="004407A4" w:rsidRDefault="004407A4" w:rsidP="005059EA">
      <w:r>
        <w:t xml:space="preserve">Solo añade 2 </w:t>
      </w:r>
      <w:proofErr w:type="spellStart"/>
      <w:r>
        <w:t>lineas</w:t>
      </w:r>
      <w:proofErr w:type="spellEnd"/>
      <w:r>
        <w:t xml:space="preserve"> porque le hemos dicho que ignore 1.</w:t>
      </w:r>
    </w:p>
    <w:p w14:paraId="0DC9186A" w14:textId="78102AAA" w:rsidR="00975244" w:rsidRDefault="00CA7245" w:rsidP="005059EA">
      <w:pPr>
        <w:pStyle w:val="Ttulo2"/>
      </w:pPr>
      <w:r>
        <w:t>E</w:t>
      </w:r>
      <w:r>
        <w:t>n el punto 3 sólo hemos usado sólo los parámetros:</w:t>
      </w:r>
    </w:p>
    <w:p w14:paraId="2FF28A5C" w14:textId="77777777" w:rsidR="0016678D" w:rsidRDefault="0016678D" w:rsidP="00C96B47">
      <w:r>
        <w:t xml:space="preserve">FIELDS TERMINATED BY ',' </w:t>
      </w:r>
    </w:p>
    <w:p w14:paraId="11F8FC04" w14:textId="77777777" w:rsidR="0016678D" w:rsidRDefault="0016678D" w:rsidP="00C96B47">
      <w:r>
        <w:t xml:space="preserve">LINES TERMINATED BY '\r\n' </w:t>
      </w:r>
    </w:p>
    <w:p w14:paraId="08695704" w14:textId="06B2BC93" w:rsidR="00C96B47" w:rsidRDefault="0016678D" w:rsidP="00C96B47">
      <w:r>
        <w:t>IGNORE 1 LINES</w:t>
      </w:r>
    </w:p>
    <w:p w14:paraId="29729980" w14:textId="77777777" w:rsidR="00B63A06" w:rsidRDefault="00B63A06" w:rsidP="00C96B47">
      <w:r>
        <w:t>El alumno deberá probar el funcionamiento de los demás parámetros</w:t>
      </w:r>
    </w:p>
    <w:p w14:paraId="421B849F" w14:textId="77777777" w:rsidR="00B63A06" w:rsidRDefault="00B63A06" w:rsidP="00C96B47">
      <w:r>
        <w:t xml:space="preserve"> ENCLOSED BY '"': </w:t>
      </w:r>
    </w:p>
    <w:p w14:paraId="011BA3F7" w14:textId="1C6DF9F9" w:rsidR="00B63A06" w:rsidRDefault="00B63A06" w:rsidP="00C96B47">
      <w:r>
        <w:t>LINES STARTING BY '</w:t>
      </w:r>
      <w:proofErr w:type="spellStart"/>
      <w:r>
        <w:t>xxx</w:t>
      </w:r>
      <w:proofErr w:type="spellEnd"/>
      <w:r>
        <w:t xml:space="preserve">' </w:t>
      </w:r>
    </w:p>
    <w:p w14:paraId="32B5F631" w14:textId="2C778AFC" w:rsidR="00C96B47" w:rsidRDefault="00B63A06" w:rsidP="00C96B47">
      <w:r>
        <w:t>mostrando un pantallazo de lo que sale al ejecutar cada parámetro y “explicando” de modo razonado lo que sale y porque sale.</w:t>
      </w:r>
    </w:p>
    <w:p w14:paraId="7637F638" w14:textId="3EBAD0DE" w:rsidR="004407A4" w:rsidRDefault="004407A4" w:rsidP="00C96B47">
      <w:r w:rsidRPr="004407A4">
        <w:drawing>
          <wp:inline distT="0" distB="0" distL="0" distR="0" wp14:anchorId="1FEBB515" wp14:editId="105C1639">
            <wp:extent cx="6645910" cy="557530"/>
            <wp:effectExtent l="0" t="0" r="2540" b="0"/>
            <wp:docPr id="2062393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39398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960C1" w14:textId="28026112" w:rsidR="00241D2F" w:rsidRPr="00C96B47" w:rsidRDefault="00B20FCD" w:rsidP="00C96B47">
      <w:r>
        <w:t xml:space="preserve">Nos añade las 3 </w:t>
      </w:r>
      <w:proofErr w:type="spellStart"/>
      <w:r>
        <w:t>lineas</w:t>
      </w:r>
      <w:proofErr w:type="spellEnd"/>
      <w:r>
        <w:t xml:space="preserve"> porque en el </w:t>
      </w:r>
      <w:proofErr w:type="spellStart"/>
      <w:r>
        <w:t>enclosed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no he añadido </w:t>
      </w:r>
      <w:proofErr w:type="spellStart"/>
      <w:r>
        <w:t>condicion</w:t>
      </w:r>
      <w:proofErr w:type="spellEnd"/>
    </w:p>
    <w:p w14:paraId="16405A72" w14:textId="61BEEF8B" w:rsidR="001723D4" w:rsidRDefault="00A50DAF" w:rsidP="005059EA">
      <w:r w:rsidRPr="00A50DAF">
        <w:drawing>
          <wp:inline distT="0" distB="0" distL="0" distR="0" wp14:anchorId="74F8A081" wp14:editId="54D0F943">
            <wp:extent cx="4561544" cy="888686"/>
            <wp:effectExtent l="0" t="0" r="0" b="6985"/>
            <wp:docPr id="705804518" name="Imagen 1" descr="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04518" name="Imagen 1" descr="Escala de tiemp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0905" cy="894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D2F" w:rsidRPr="00241D2F">
        <w:drawing>
          <wp:inline distT="0" distB="0" distL="0" distR="0" wp14:anchorId="03CA374E" wp14:editId="714C466C">
            <wp:extent cx="4717754" cy="465645"/>
            <wp:effectExtent l="0" t="0" r="6985" b="0"/>
            <wp:docPr id="194743384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43384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8883" cy="471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1531" w14:textId="45B68116" w:rsidR="00B20FCD" w:rsidRDefault="00B20FCD" w:rsidP="005059EA">
      <w:r>
        <w:t>No añade ninguna porque no hay líneas que empiecen por F</w:t>
      </w:r>
    </w:p>
    <w:p w14:paraId="204129F3" w14:textId="2A7EA1BB" w:rsidR="00905FE7" w:rsidRDefault="00905FE7" w:rsidP="005059EA">
      <w:hyperlink r:id="rId17" w:history="1">
        <w:proofErr w:type="spellStart"/>
        <w:r>
          <w:rPr>
            <w:rStyle w:val="Hipervnculo"/>
          </w:rPr>
          <w:t>mysql</w:t>
        </w:r>
        <w:proofErr w:type="spellEnd"/>
        <w:r>
          <w:rPr>
            <w:rStyle w:val="Hipervnculo"/>
          </w:rPr>
          <w:t xml:space="preserve"> - ERROR: </w:t>
        </w:r>
        <w:proofErr w:type="spellStart"/>
        <w:r>
          <w:rPr>
            <w:rStyle w:val="Hipervnculo"/>
          </w:rPr>
          <w:t>Loading</w:t>
        </w:r>
        <w:proofErr w:type="spellEnd"/>
        <w:r>
          <w:rPr>
            <w:rStyle w:val="Hipervnculo"/>
          </w:rPr>
          <w:t xml:space="preserve"> local data </w:t>
        </w:r>
        <w:proofErr w:type="spellStart"/>
        <w:r>
          <w:rPr>
            <w:rStyle w:val="Hipervnculo"/>
          </w:rPr>
          <w:t>is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disabled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this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must</w:t>
        </w:r>
        <w:proofErr w:type="spellEnd"/>
        <w:r>
          <w:rPr>
            <w:rStyle w:val="Hipervnculo"/>
          </w:rPr>
          <w:t xml:space="preserve"> be </w:t>
        </w:r>
        <w:proofErr w:type="spellStart"/>
        <w:r>
          <w:rPr>
            <w:rStyle w:val="Hipervnculo"/>
          </w:rPr>
          <w:t>enabled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on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both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the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client</w:t>
        </w:r>
        <w:proofErr w:type="spellEnd"/>
        <w:r>
          <w:rPr>
            <w:rStyle w:val="Hipervnculo"/>
          </w:rPr>
          <w:t xml:space="preserve"> and server </w:t>
        </w:r>
        <w:proofErr w:type="spellStart"/>
        <w:r>
          <w:rPr>
            <w:rStyle w:val="Hipervnculo"/>
          </w:rPr>
          <w:t>sides</w:t>
        </w:r>
        <w:proofErr w:type="spellEnd"/>
        <w:r>
          <w:rPr>
            <w:rStyle w:val="Hipervnculo"/>
          </w:rPr>
          <w:t xml:space="preserve"> - </w:t>
        </w:r>
        <w:proofErr w:type="spellStart"/>
        <w:r>
          <w:rPr>
            <w:rStyle w:val="Hipervnculo"/>
          </w:rPr>
          <w:t>Stack</w:t>
        </w:r>
        <w:proofErr w:type="spellEnd"/>
        <w:r>
          <w:rPr>
            <w:rStyle w:val="Hipervnculo"/>
          </w:rPr>
          <w:t xml:space="preserve"> </w:t>
        </w:r>
        <w:proofErr w:type="spellStart"/>
        <w:r>
          <w:rPr>
            <w:rStyle w:val="Hipervnculo"/>
          </w:rPr>
          <w:t>Overflow</w:t>
        </w:r>
        <w:proofErr w:type="spellEnd"/>
      </w:hyperlink>
    </w:p>
    <w:p w14:paraId="2ADDDA14" w14:textId="31817F5F" w:rsidR="007A33E4" w:rsidRDefault="00353D5F" w:rsidP="007A33E4">
      <w:pPr>
        <w:pStyle w:val="Ttulo2"/>
      </w:pPr>
      <w:r>
        <w:lastRenderedPageBreak/>
        <w:t>Repetir los puntos 2, 3 y 4 pero añadiendo más filas al fichero importar.txt</w:t>
      </w:r>
      <w:r>
        <w:t>.</w:t>
      </w:r>
    </w:p>
    <w:p w14:paraId="0A177FE7" w14:textId="1AE9F8A9" w:rsidR="00064773" w:rsidRDefault="00064773" w:rsidP="00064773">
      <w:r w:rsidRPr="00064773">
        <w:drawing>
          <wp:inline distT="0" distB="0" distL="0" distR="0" wp14:anchorId="21F16637" wp14:editId="42DF26A8">
            <wp:extent cx="6645910" cy="1489710"/>
            <wp:effectExtent l="0" t="0" r="2540" b="0"/>
            <wp:docPr id="140435175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4351753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57E09" w14:textId="25EE836F" w:rsidR="00B025DC" w:rsidRDefault="00BA05A9" w:rsidP="00064773">
      <w:r w:rsidRPr="00130077">
        <w:drawing>
          <wp:inline distT="0" distB="0" distL="0" distR="0" wp14:anchorId="4A3509B9" wp14:editId="667BC416">
            <wp:extent cx="6645910" cy="2856230"/>
            <wp:effectExtent l="0" t="0" r="2540" b="1270"/>
            <wp:docPr id="185460114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601147" name="Imagen 1" descr="Texto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A05A9">
        <w:drawing>
          <wp:inline distT="0" distB="0" distL="0" distR="0" wp14:anchorId="31D85087" wp14:editId="16F532E9">
            <wp:extent cx="6645910" cy="1921510"/>
            <wp:effectExtent l="0" t="0" r="2540" b="2540"/>
            <wp:docPr id="2576427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6427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2D6A9" w14:textId="698C73AF" w:rsidR="00F91BAD" w:rsidRPr="00064773" w:rsidRDefault="00F91BAD" w:rsidP="00064773">
      <w:r w:rsidRPr="00F91BAD">
        <w:drawing>
          <wp:inline distT="0" distB="0" distL="0" distR="0" wp14:anchorId="4C3EF23D" wp14:editId="5790CC94">
            <wp:extent cx="6645910" cy="2493645"/>
            <wp:effectExtent l="0" t="0" r="2540" b="1905"/>
            <wp:docPr id="64714555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455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9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BAD" w:rsidRPr="00064773" w:rsidSect="00FD346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7B1B1" w14:textId="77777777" w:rsidR="0010752B" w:rsidRDefault="0010752B" w:rsidP="00A66B18">
      <w:pPr>
        <w:spacing w:before="0" w:after="0"/>
      </w:pPr>
      <w:r>
        <w:separator/>
      </w:r>
    </w:p>
  </w:endnote>
  <w:endnote w:type="continuationSeparator" w:id="0">
    <w:p w14:paraId="33F36D09" w14:textId="77777777" w:rsidR="0010752B" w:rsidRDefault="0010752B" w:rsidP="00A66B18">
      <w:pPr>
        <w:spacing w:before="0" w:after="0"/>
      </w:pPr>
      <w:r>
        <w:continuationSeparator/>
      </w:r>
    </w:p>
  </w:endnote>
  <w:endnote w:type="continuationNotice" w:id="1">
    <w:p w14:paraId="5DDB518F" w14:textId="77777777" w:rsidR="0010752B" w:rsidRDefault="0010752B">
      <w:pPr>
        <w:spacing w:before="0"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altName w:val="Calibri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2AC7EDFE" w:usb2="00000012" w:usb3="00000000" w:csb0="0002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2AC7EDFE" w:usb2="00000012" w:usb3="00000000" w:csb0="0002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44704" w14:textId="77777777" w:rsidR="0010752B" w:rsidRDefault="0010752B" w:rsidP="00A66B18">
      <w:pPr>
        <w:spacing w:before="0" w:after="0"/>
      </w:pPr>
      <w:r>
        <w:separator/>
      </w:r>
    </w:p>
  </w:footnote>
  <w:footnote w:type="continuationSeparator" w:id="0">
    <w:p w14:paraId="3B7C8566" w14:textId="77777777" w:rsidR="0010752B" w:rsidRDefault="0010752B" w:rsidP="00A66B18">
      <w:pPr>
        <w:spacing w:before="0" w:after="0"/>
      </w:pPr>
      <w:r>
        <w:continuationSeparator/>
      </w:r>
    </w:p>
  </w:footnote>
  <w:footnote w:type="continuationNotice" w:id="1">
    <w:p w14:paraId="7FFE6322" w14:textId="77777777" w:rsidR="0010752B" w:rsidRDefault="0010752B">
      <w:pPr>
        <w:spacing w:before="0"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41BE0"/>
    <w:multiLevelType w:val="hybridMultilevel"/>
    <w:tmpl w:val="2A4C091A"/>
    <w:lvl w:ilvl="0" w:tplc="0C0A000F">
      <w:start w:val="1"/>
      <w:numFmt w:val="decimal"/>
      <w:lvlText w:val="%1."/>
      <w:lvlJc w:val="left"/>
      <w:pPr>
        <w:ind w:left="927" w:hanging="360"/>
      </w:pPr>
    </w:lvl>
    <w:lvl w:ilvl="1" w:tplc="0C0A0019" w:tentative="1">
      <w:start w:val="1"/>
      <w:numFmt w:val="lowerLetter"/>
      <w:lvlText w:val="%2."/>
      <w:lvlJc w:val="left"/>
      <w:pPr>
        <w:ind w:left="1647" w:hanging="360"/>
      </w:pPr>
    </w:lvl>
    <w:lvl w:ilvl="2" w:tplc="0C0A001B" w:tentative="1">
      <w:start w:val="1"/>
      <w:numFmt w:val="lowerRoman"/>
      <w:lvlText w:val="%3."/>
      <w:lvlJc w:val="right"/>
      <w:pPr>
        <w:ind w:left="2367" w:hanging="180"/>
      </w:pPr>
    </w:lvl>
    <w:lvl w:ilvl="3" w:tplc="0C0A000F" w:tentative="1">
      <w:start w:val="1"/>
      <w:numFmt w:val="decimal"/>
      <w:lvlText w:val="%4."/>
      <w:lvlJc w:val="left"/>
      <w:pPr>
        <w:ind w:left="3087" w:hanging="360"/>
      </w:pPr>
    </w:lvl>
    <w:lvl w:ilvl="4" w:tplc="0C0A0019" w:tentative="1">
      <w:start w:val="1"/>
      <w:numFmt w:val="lowerLetter"/>
      <w:lvlText w:val="%5."/>
      <w:lvlJc w:val="left"/>
      <w:pPr>
        <w:ind w:left="3807" w:hanging="360"/>
      </w:pPr>
    </w:lvl>
    <w:lvl w:ilvl="5" w:tplc="0C0A001B" w:tentative="1">
      <w:start w:val="1"/>
      <w:numFmt w:val="lowerRoman"/>
      <w:lvlText w:val="%6."/>
      <w:lvlJc w:val="right"/>
      <w:pPr>
        <w:ind w:left="4527" w:hanging="180"/>
      </w:pPr>
    </w:lvl>
    <w:lvl w:ilvl="6" w:tplc="0C0A000F" w:tentative="1">
      <w:start w:val="1"/>
      <w:numFmt w:val="decimal"/>
      <w:lvlText w:val="%7."/>
      <w:lvlJc w:val="left"/>
      <w:pPr>
        <w:ind w:left="5247" w:hanging="360"/>
      </w:pPr>
    </w:lvl>
    <w:lvl w:ilvl="7" w:tplc="0C0A0019" w:tentative="1">
      <w:start w:val="1"/>
      <w:numFmt w:val="lowerLetter"/>
      <w:lvlText w:val="%8."/>
      <w:lvlJc w:val="left"/>
      <w:pPr>
        <w:ind w:left="5967" w:hanging="360"/>
      </w:pPr>
    </w:lvl>
    <w:lvl w:ilvl="8" w:tplc="0C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A2F2B3F"/>
    <w:multiLevelType w:val="hybridMultilevel"/>
    <w:tmpl w:val="604842B4"/>
    <w:lvl w:ilvl="0" w:tplc="8902A3AA">
      <w:start w:val="1"/>
      <w:numFmt w:val="decimal"/>
      <w:pStyle w:val="Ttulo2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29303099">
    <w:abstractNumId w:val="0"/>
  </w:num>
  <w:num w:numId="2" w16cid:durableId="15294453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C42"/>
    <w:rsid w:val="00030C2F"/>
    <w:rsid w:val="00064773"/>
    <w:rsid w:val="00083BAA"/>
    <w:rsid w:val="00091082"/>
    <w:rsid w:val="000A5412"/>
    <w:rsid w:val="000B09E9"/>
    <w:rsid w:val="000B123E"/>
    <w:rsid w:val="000D1C4E"/>
    <w:rsid w:val="000E73E5"/>
    <w:rsid w:val="0010680C"/>
    <w:rsid w:val="0010752B"/>
    <w:rsid w:val="0012311A"/>
    <w:rsid w:val="00130077"/>
    <w:rsid w:val="00151CE6"/>
    <w:rsid w:val="00152B0B"/>
    <w:rsid w:val="00156C35"/>
    <w:rsid w:val="0016678D"/>
    <w:rsid w:val="001723D4"/>
    <w:rsid w:val="001766D6"/>
    <w:rsid w:val="00192419"/>
    <w:rsid w:val="001B0D9E"/>
    <w:rsid w:val="001C270D"/>
    <w:rsid w:val="001E2320"/>
    <w:rsid w:val="001F2406"/>
    <w:rsid w:val="00214E28"/>
    <w:rsid w:val="002248A4"/>
    <w:rsid w:val="002249F9"/>
    <w:rsid w:val="00232025"/>
    <w:rsid w:val="00241D2F"/>
    <w:rsid w:val="002808D4"/>
    <w:rsid w:val="002907E5"/>
    <w:rsid w:val="002D69FF"/>
    <w:rsid w:val="002D7119"/>
    <w:rsid w:val="002E1FB3"/>
    <w:rsid w:val="002E7883"/>
    <w:rsid w:val="00350178"/>
    <w:rsid w:val="00352B81"/>
    <w:rsid w:val="00353D5F"/>
    <w:rsid w:val="003653B2"/>
    <w:rsid w:val="0037778C"/>
    <w:rsid w:val="00390599"/>
    <w:rsid w:val="00394757"/>
    <w:rsid w:val="003A0150"/>
    <w:rsid w:val="003C64A0"/>
    <w:rsid w:val="003E24DF"/>
    <w:rsid w:val="003E4083"/>
    <w:rsid w:val="003E52F9"/>
    <w:rsid w:val="0041428F"/>
    <w:rsid w:val="0043385D"/>
    <w:rsid w:val="004407A4"/>
    <w:rsid w:val="00452EA4"/>
    <w:rsid w:val="00471EC7"/>
    <w:rsid w:val="004A2B0D"/>
    <w:rsid w:val="004F5B93"/>
    <w:rsid w:val="005059EA"/>
    <w:rsid w:val="00522315"/>
    <w:rsid w:val="0056795C"/>
    <w:rsid w:val="005C2210"/>
    <w:rsid w:val="00601EA0"/>
    <w:rsid w:val="00615018"/>
    <w:rsid w:val="0062123A"/>
    <w:rsid w:val="006314C0"/>
    <w:rsid w:val="00645F35"/>
    <w:rsid w:val="00646E75"/>
    <w:rsid w:val="006513DA"/>
    <w:rsid w:val="006B28F3"/>
    <w:rsid w:val="006F6F10"/>
    <w:rsid w:val="00726E3A"/>
    <w:rsid w:val="00783E79"/>
    <w:rsid w:val="00793C8C"/>
    <w:rsid w:val="007A13E1"/>
    <w:rsid w:val="007A33E4"/>
    <w:rsid w:val="007B5AE8"/>
    <w:rsid w:val="007F5192"/>
    <w:rsid w:val="007F7DB3"/>
    <w:rsid w:val="00801C5C"/>
    <w:rsid w:val="00831721"/>
    <w:rsid w:val="00862A06"/>
    <w:rsid w:val="008C3798"/>
    <w:rsid w:val="008E36B2"/>
    <w:rsid w:val="008F4DC6"/>
    <w:rsid w:val="00904A47"/>
    <w:rsid w:val="00905FE7"/>
    <w:rsid w:val="00913587"/>
    <w:rsid w:val="009179A8"/>
    <w:rsid w:val="00975244"/>
    <w:rsid w:val="00980008"/>
    <w:rsid w:val="009A332B"/>
    <w:rsid w:val="009B4C8C"/>
    <w:rsid w:val="009D240D"/>
    <w:rsid w:val="00A11DED"/>
    <w:rsid w:val="00A26FE7"/>
    <w:rsid w:val="00A50DAF"/>
    <w:rsid w:val="00A528FF"/>
    <w:rsid w:val="00A61F39"/>
    <w:rsid w:val="00A65A89"/>
    <w:rsid w:val="00A66B18"/>
    <w:rsid w:val="00A6783B"/>
    <w:rsid w:val="00A74F31"/>
    <w:rsid w:val="00A77A25"/>
    <w:rsid w:val="00A92242"/>
    <w:rsid w:val="00A93A99"/>
    <w:rsid w:val="00A96CF8"/>
    <w:rsid w:val="00AA089B"/>
    <w:rsid w:val="00AE1388"/>
    <w:rsid w:val="00AF3982"/>
    <w:rsid w:val="00B025DC"/>
    <w:rsid w:val="00B20FCD"/>
    <w:rsid w:val="00B41692"/>
    <w:rsid w:val="00B50294"/>
    <w:rsid w:val="00B52DA3"/>
    <w:rsid w:val="00B57D6E"/>
    <w:rsid w:val="00B63A06"/>
    <w:rsid w:val="00B93312"/>
    <w:rsid w:val="00B96896"/>
    <w:rsid w:val="00BA05A9"/>
    <w:rsid w:val="00BE4541"/>
    <w:rsid w:val="00C03BE8"/>
    <w:rsid w:val="00C14C42"/>
    <w:rsid w:val="00C4448D"/>
    <w:rsid w:val="00C63931"/>
    <w:rsid w:val="00C67FD9"/>
    <w:rsid w:val="00C701F7"/>
    <w:rsid w:val="00C70786"/>
    <w:rsid w:val="00C77B91"/>
    <w:rsid w:val="00C87E55"/>
    <w:rsid w:val="00C960F6"/>
    <w:rsid w:val="00C96B47"/>
    <w:rsid w:val="00C97DA3"/>
    <w:rsid w:val="00CA7245"/>
    <w:rsid w:val="00CC7446"/>
    <w:rsid w:val="00CD5B1C"/>
    <w:rsid w:val="00D031FE"/>
    <w:rsid w:val="00D043C0"/>
    <w:rsid w:val="00D10958"/>
    <w:rsid w:val="00D66593"/>
    <w:rsid w:val="00D732C5"/>
    <w:rsid w:val="00DA4594"/>
    <w:rsid w:val="00DB6825"/>
    <w:rsid w:val="00DE6DA2"/>
    <w:rsid w:val="00DF2D30"/>
    <w:rsid w:val="00E142EE"/>
    <w:rsid w:val="00E2290E"/>
    <w:rsid w:val="00E4786A"/>
    <w:rsid w:val="00E55D74"/>
    <w:rsid w:val="00E6540C"/>
    <w:rsid w:val="00E76887"/>
    <w:rsid w:val="00E81E2A"/>
    <w:rsid w:val="00E94033"/>
    <w:rsid w:val="00EE0952"/>
    <w:rsid w:val="00EE7ED1"/>
    <w:rsid w:val="00F03F69"/>
    <w:rsid w:val="00F27C43"/>
    <w:rsid w:val="00F355E1"/>
    <w:rsid w:val="00F73672"/>
    <w:rsid w:val="00F91BAD"/>
    <w:rsid w:val="00FA673F"/>
    <w:rsid w:val="00FB0095"/>
    <w:rsid w:val="00FB0A8E"/>
    <w:rsid w:val="00FD346D"/>
    <w:rsid w:val="00FD52E0"/>
    <w:rsid w:val="00FE0F43"/>
    <w:rsid w:val="00FE419A"/>
    <w:rsid w:val="00FE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FD94F23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Ttulo1">
    <w:name w:val="heading 1"/>
    <w:basedOn w:val="Normal"/>
    <w:next w:val="Normal"/>
    <w:link w:val="Ttulo1Car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4A47"/>
    <w:pPr>
      <w:keepNext/>
      <w:keepLines/>
      <w:numPr>
        <w:numId w:val="2"/>
      </w:numPr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Destinatario">
    <w:name w:val="Destinatario"/>
    <w:basedOn w:val="Normal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do">
    <w:name w:val="Salutation"/>
    <w:basedOn w:val="Normal"/>
    <w:link w:val="SaludoCar"/>
    <w:uiPriority w:val="4"/>
    <w:unhideWhenUsed/>
    <w:qFormat/>
    <w:rsid w:val="00A66B18"/>
    <w:pPr>
      <w:spacing w:before="720"/>
    </w:pPr>
  </w:style>
  <w:style w:type="character" w:customStyle="1" w:styleId="SaludoCar">
    <w:name w:val="Saludo Car"/>
    <w:basedOn w:val="Fuentedeprrafopredeter"/>
    <w:link w:val="Saludo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Cierre">
    <w:name w:val="Closing"/>
    <w:basedOn w:val="Normal"/>
    <w:next w:val="Firma"/>
    <w:link w:val="CierreCar"/>
    <w:uiPriority w:val="6"/>
    <w:unhideWhenUsed/>
    <w:qFormat/>
    <w:rsid w:val="00A6783B"/>
    <w:pPr>
      <w:spacing w:before="480" w:after="960"/>
    </w:pPr>
  </w:style>
  <w:style w:type="character" w:customStyle="1" w:styleId="CierreCar">
    <w:name w:val="Cierre Car"/>
    <w:basedOn w:val="Fuentedeprrafopredeter"/>
    <w:link w:val="Cierre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Firma">
    <w:name w:val="Signature"/>
    <w:basedOn w:val="Normal"/>
    <w:link w:val="FirmaCar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FirmaCar">
    <w:name w:val="Firma Car"/>
    <w:basedOn w:val="Fuentedeprrafopredeter"/>
    <w:link w:val="Firma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3E24DF"/>
    <w:pPr>
      <w:spacing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Textoennegrita">
    <w:name w:val="Strong"/>
    <w:basedOn w:val="Fuentedeprrafopredeter"/>
    <w:uiPriority w:val="1"/>
    <w:semiHidden/>
    <w:rsid w:val="003E24DF"/>
    <w:rPr>
      <w:b/>
      <w:bCs/>
    </w:rPr>
  </w:style>
  <w:style w:type="paragraph" w:customStyle="1" w:styleId="Informacindecontacto">
    <w:name w:val="Información de contacto"/>
    <w:basedOn w:val="Normal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Ttulo2Car">
    <w:name w:val="Título 2 Car"/>
    <w:basedOn w:val="Fuentedeprrafopredeter"/>
    <w:link w:val="Ttulo2"/>
    <w:uiPriority w:val="9"/>
    <w:rsid w:val="00904A47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1766D6"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tipo">
    <w:name w:val="Logotipo"/>
    <w:basedOn w:val="Normal"/>
    <w:next w:val="Normal"/>
    <w:link w:val="Carcterdelogotipo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Carcterdelogotipo">
    <w:name w:val="Carácter de logotipo"/>
    <w:basedOn w:val="Fuentedeprrafopredeter"/>
    <w:link w:val="Logotip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character" w:styleId="Hipervnculo">
    <w:name w:val="Hyperlink"/>
    <w:basedOn w:val="Fuentedeprrafopredeter"/>
    <w:uiPriority w:val="99"/>
    <w:semiHidden/>
    <w:unhideWhenUsed/>
    <w:rsid w:val="00905F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stackoverflow.com/questions/59993844/error-loading-local-data-is-disabled-this-must-be-enabled-on-both-the-client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go\AppData\Local\Microsoft\Office\16.0\DTS\es-ES%7b15D3DD0B-71DF-4E14-88DD-CD5CA7B0B70C%7d\%7bAC740E6F-A09B-40F6-9725-C16A6AF4AF93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3B74C0E-7993-40E1-930F-CF78C434EB62}">
  <ds:schemaRefs>
    <ds:schemaRef ds:uri="http://purl.org/dc/terms/"/>
    <ds:schemaRef ds:uri="http://www.w3.org/XML/1998/namespace"/>
    <ds:schemaRef ds:uri="http://purl.org/dc/elements/1.1/"/>
    <ds:schemaRef ds:uri="http://schemas.microsoft.com/sharepoint/v3"/>
    <ds:schemaRef ds:uri="71af3243-3dd4-4a8d-8c0d-dd76da1f02a5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schemas.microsoft.com/office/infopath/2007/PartnerControls"/>
    <ds:schemaRef ds:uri="230e9df3-be65-4c73-a93b-d1236ebd677e"/>
    <ds:schemaRef ds:uri="16c05727-aa75-4e4a-9b5f-8a80a1165891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F3428B7B-A1F9-4CED-B52D-314C139B24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E09AE5A-B3B6-44BC-8570-615CB5E05AA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{AC740E6F-A09B-40F6-9725-C16A6AF4AF93}tf56348247_win32.dotx</Template>
  <TotalTime>0</TotalTime>
  <Pages>4</Pages>
  <Words>204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2023-11-28T11:59:00Z</dcterms:created>
  <dcterms:modified xsi:type="dcterms:W3CDTF">2023-11-28T13:11:00Z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