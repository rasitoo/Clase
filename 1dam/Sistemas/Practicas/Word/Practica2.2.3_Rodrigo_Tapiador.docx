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D2BE" w14:textId="77777777" w:rsidR="00831721" w:rsidRDefault="00831721" w:rsidP="00831721">
      <w:pPr>
        <w:spacing w:before="120" w:after="0"/>
      </w:pP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A906212" wp14:editId="600EFE3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29948F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2680DC46" w14:textId="77777777" w:rsidTr="00A6783B">
        <w:trPr>
          <w:trHeight w:val="270"/>
          <w:jc w:val="center"/>
        </w:trPr>
        <w:tc>
          <w:tcPr>
            <w:tcW w:w="10800" w:type="dxa"/>
          </w:tcPr>
          <w:p w14:paraId="7EDAAF37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3A3B6E3B" wp14:editId="150096A4">
                      <wp:extent cx="3333750" cy="407670"/>
                      <wp:effectExtent l="19050" t="19050" r="19050" b="2095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79047962" w14:textId="027709C8" w:rsidR="00A66B18" w:rsidRPr="00AA089B" w:rsidRDefault="00C14C42" w:rsidP="00AA089B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Pr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>á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ctica </w:t>
                                  </w:r>
                                  <w:r w:rsidR="001F2406">
                                    <w:rPr>
                                      <w:lang w:bidi="es-ES"/>
                                    </w:rPr>
                                    <w:t>2.2.</w:t>
                                  </w:r>
                                  <w:r w:rsidR="00830226">
                                    <w:rPr>
                                      <w:lang w:bidi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3B6E3B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9047962" w14:textId="027709C8" w:rsidR="00A66B18" w:rsidRPr="00AA089B" w:rsidRDefault="00C14C42" w:rsidP="00AA089B">
                            <w:pPr>
                              <w:pStyle w:val="Logotipo"/>
                            </w:pPr>
                            <w:r>
                              <w:rPr>
                                <w:lang w:bidi="es-ES"/>
                              </w:rPr>
                              <w:t>Pr</w:t>
                            </w:r>
                            <w:r>
                              <w:rPr>
                                <w:lang w:bidi="es-ES"/>
                              </w:rPr>
                              <w:t>á</w:t>
                            </w:r>
                            <w:r>
                              <w:rPr>
                                <w:lang w:bidi="es-ES"/>
                              </w:rPr>
                              <w:t xml:space="preserve">ctica </w:t>
                            </w:r>
                            <w:r w:rsidR="001F2406">
                              <w:rPr>
                                <w:lang w:bidi="es-ES"/>
                              </w:rPr>
                              <w:t>2.2.</w:t>
                            </w:r>
                            <w:r w:rsidR="00830226">
                              <w:rPr>
                                <w:lang w:bidi="es-ES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2A2DFF9A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88F36AE" w14:textId="23AA8BD9" w:rsidR="00A66B18" w:rsidRPr="00A66B18" w:rsidRDefault="00A61F39" w:rsidP="00A66B18">
            <w:pPr>
              <w:pStyle w:val="Informacindecontacto"/>
            </w:pPr>
            <w:r>
              <w:t>Rodrigo Tapiador Cano</w:t>
            </w:r>
          </w:p>
          <w:p w14:paraId="69319576" w14:textId="70A939E9" w:rsidR="003E24DF" w:rsidRPr="0041428F" w:rsidRDefault="003E24DF" w:rsidP="00A66B18">
            <w:pPr>
              <w:pStyle w:val="Informacindecontacto"/>
            </w:pPr>
          </w:p>
          <w:p w14:paraId="2E3FD16B" w14:textId="63F05118" w:rsidR="003E24DF" w:rsidRPr="00A66B18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1ºDAM</w:t>
            </w:r>
          </w:p>
          <w:p w14:paraId="6151D1E2" w14:textId="48D035BE" w:rsidR="003E24DF" w:rsidRPr="0041428F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Bases de datos</w:t>
            </w:r>
          </w:p>
          <w:p w14:paraId="1AEDA70B" w14:textId="4B1A1B60" w:rsidR="003E24DF" w:rsidRPr="0041428F" w:rsidRDefault="003E24DF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48B886A" w14:textId="77777777" w:rsidR="000B09E9" w:rsidRDefault="000B09E9" w:rsidP="009A332B">
      <w:pPr>
        <w:ind w:left="0"/>
      </w:pPr>
    </w:p>
    <w:p w14:paraId="78B608C0" w14:textId="641E971A" w:rsidR="00E142EE" w:rsidRDefault="000E4F78" w:rsidP="00464074">
      <w:pPr>
        <w:pStyle w:val="Ttulo2"/>
      </w:pPr>
      <w:r>
        <w:t>Creación de usuarios:</w:t>
      </w:r>
    </w:p>
    <w:p w14:paraId="46C76B2F" w14:textId="42B2B14E" w:rsidR="000713D0" w:rsidRPr="000713D0" w:rsidRDefault="000713D0" w:rsidP="000713D0">
      <w:r>
        <w:t>Creamos los 3 usuarios solo permitidos desde localhost.</w:t>
      </w:r>
    </w:p>
    <w:p w14:paraId="49F4F270" w14:textId="17BA7A68" w:rsidR="000E4F78" w:rsidRDefault="000E4F78" w:rsidP="000E4F78">
      <w:pPr>
        <w:jc w:val="center"/>
      </w:pPr>
      <w:r w:rsidRPr="000E4F78">
        <w:drawing>
          <wp:inline distT="0" distB="0" distL="0" distR="0" wp14:anchorId="67F69C61" wp14:editId="7ADA22B5">
            <wp:extent cx="3524742" cy="1543265"/>
            <wp:effectExtent l="0" t="0" r="0" b="0"/>
            <wp:docPr id="18129696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6960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86EE" w14:textId="0E5C9EF1" w:rsidR="000E4F78" w:rsidRDefault="00F433B7" w:rsidP="00F433B7">
      <w:r>
        <w:t>Una vez creados los usuarios les damos permisos</w:t>
      </w:r>
    </w:p>
    <w:p w14:paraId="362FB281" w14:textId="43E2EBDC" w:rsidR="00207FD8" w:rsidRDefault="00207FD8" w:rsidP="00F7679A">
      <w:pPr>
        <w:jc w:val="center"/>
      </w:pPr>
      <w:r w:rsidRPr="00207FD8">
        <w:drawing>
          <wp:inline distT="0" distB="0" distL="0" distR="0" wp14:anchorId="737F237F" wp14:editId="6F81BCDD">
            <wp:extent cx="6125430" cy="409632"/>
            <wp:effectExtent l="0" t="0" r="8890" b="9525"/>
            <wp:docPr id="600912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12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538E" w14:textId="3EA67FDC" w:rsidR="001B156D" w:rsidRPr="000E4F78" w:rsidRDefault="007F4AF8" w:rsidP="00F7679A">
      <w:pPr>
        <w:jc w:val="center"/>
      </w:pPr>
      <w:r w:rsidRPr="007F4AF8">
        <w:drawing>
          <wp:inline distT="0" distB="0" distL="0" distR="0" wp14:anchorId="1483EFE5" wp14:editId="0A92E7EA">
            <wp:extent cx="6645910" cy="395605"/>
            <wp:effectExtent l="0" t="0" r="2540" b="4445"/>
            <wp:docPr id="1617054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4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92A0" w14:textId="402CF53A" w:rsidR="004C3F60" w:rsidRPr="004C3F60" w:rsidRDefault="00E80223" w:rsidP="00C61C8D">
      <w:pPr>
        <w:jc w:val="center"/>
      </w:pPr>
      <w:r w:rsidRPr="00E80223">
        <w:drawing>
          <wp:inline distT="0" distB="0" distL="0" distR="0" wp14:anchorId="17C894FB" wp14:editId="1B8340D2">
            <wp:extent cx="6645910" cy="1370965"/>
            <wp:effectExtent l="0" t="0" r="2540" b="635"/>
            <wp:docPr id="21246251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2516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F60" w:rsidRPr="004C3F60" w:rsidSect="00FD34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E9B0" w14:textId="77777777" w:rsidR="00E56803" w:rsidRDefault="00E56803" w:rsidP="00A66B18">
      <w:pPr>
        <w:spacing w:before="0" w:after="0"/>
      </w:pPr>
      <w:r>
        <w:separator/>
      </w:r>
    </w:p>
  </w:endnote>
  <w:endnote w:type="continuationSeparator" w:id="0">
    <w:p w14:paraId="0E6845E3" w14:textId="77777777" w:rsidR="00E56803" w:rsidRDefault="00E5680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FB902" w14:textId="77777777" w:rsidR="00E56803" w:rsidRDefault="00E56803" w:rsidP="00A66B18">
      <w:pPr>
        <w:spacing w:before="0" w:after="0"/>
      </w:pPr>
      <w:r>
        <w:separator/>
      </w:r>
    </w:p>
  </w:footnote>
  <w:footnote w:type="continuationSeparator" w:id="0">
    <w:p w14:paraId="30F770C3" w14:textId="77777777" w:rsidR="00E56803" w:rsidRDefault="00E56803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BE0"/>
    <w:multiLevelType w:val="hybridMultilevel"/>
    <w:tmpl w:val="2A4C091A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2F2B3F"/>
    <w:multiLevelType w:val="hybridMultilevel"/>
    <w:tmpl w:val="D428B2C0"/>
    <w:lvl w:ilvl="0" w:tplc="DBD29C96">
      <w:start w:val="1"/>
      <w:numFmt w:val="decimal"/>
      <w:pStyle w:val="Ttulo2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9303099">
    <w:abstractNumId w:val="0"/>
  </w:num>
  <w:num w:numId="2" w16cid:durableId="152944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42"/>
    <w:rsid w:val="00000AE6"/>
    <w:rsid w:val="00030C2F"/>
    <w:rsid w:val="00062CD8"/>
    <w:rsid w:val="000713D0"/>
    <w:rsid w:val="00083BAA"/>
    <w:rsid w:val="00091082"/>
    <w:rsid w:val="000A5412"/>
    <w:rsid w:val="000A7ED8"/>
    <w:rsid w:val="000B09E9"/>
    <w:rsid w:val="000B123E"/>
    <w:rsid w:val="000D0566"/>
    <w:rsid w:val="000D1C4E"/>
    <w:rsid w:val="000D5608"/>
    <w:rsid w:val="000E4F78"/>
    <w:rsid w:val="000E73E5"/>
    <w:rsid w:val="0010680C"/>
    <w:rsid w:val="00115C88"/>
    <w:rsid w:val="0012311A"/>
    <w:rsid w:val="00152616"/>
    <w:rsid w:val="00152B0B"/>
    <w:rsid w:val="00156E1C"/>
    <w:rsid w:val="001723D4"/>
    <w:rsid w:val="001766D6"/>
    <w:rsid w:val="00192419"/>
    <w:rsid w:val="001928C8"/>
    <w:rsid w:val="001B156D"/>
    <w:rsid w:val="001C270D"/>
    <w:rsid w:val="001E2320"/>
    <w:rsid w:val="001F2406"/>
    <w:rsid w:val="002022AF"/>
    <w:rsid w:val="00207FD8"/>
    <w:rsid w:val="00214E28"/>
    <w:rsid w:val="00224180"/>
    <w:rsid w:val="002248A4"/>
    <w:rsid w:val="002249F9"/>
    <w:rsid w:val="0024497F"/>
    <w:rsid w:val="002907E5"/>
    <w:rsid w:val="0029222C"/>
    <w:rsid w:val="002D69FF"/>
    <w:rsid w:val="002D7119"/>
    <w:rsid w:val="002E1FB3"/>
    <w:rsid w:val="00311948"/>
    <w:rsid w:val="00350178"/>
    <w:rsid w:val="00352B81"/>
    <w:rsid w:val="00355291"/>
    <w:rsid w:val="00374AA3"/>
    <w:rsid w:val="00390599"/>
    <w:rsid w:val="00394757"/>
    <w:rsid w:val="0039514E"/>
    <w:rsid w:val="003A0150"/>
    <w:rsid w:val="003C64A0"/>
    <w:rsid w:val="003E24DF"/>
    <w:rsid w:val="003E4083"/>
    <w:rsid w:val="003E52F9"/>
    <w:rsid w:val="00411235"/>
    <w:rsid w:val="0041428F"/>
    <w:rsid w:val="0043385D"/>
    <w:rsid w:val="00452EA4"/>
    <w:rsid w:val="00462BDE"/>
    <w:rsid w:val="00464074"/>
    <w:rsid w:val="00471EC7"/>
    <w:rsid w:val="004A16E5"/>
    <w:rsid w:val="004A2B0D"/>
    <w:rsid w:val="004A2C10"/>
    <w:rsid w:val="004B4DDF"/>
    <w:rsid w:val="004C0FA7"/>
    <w:rsid w:val="004C3F60"/>
    <w:rsid w:val="00514290"/>
    <w:rsid w:val="00522315"/>
    <w:rsid w:val="005450DC"/>
    <w:rsid w:val="0055687C"/>
    <w:rsid w:val="0056795C"/>
    <w:rsid w:val="0059540A"/>
    <w:rsid w:val="00597591"/>
    <w:rsid w:val="005A0525"/>
    <w:rsid w:val="005B3523"/>
    <w:rsid w:val="005C2210"/>
    <w:rsid w:val="005D16A5"/>
    <w:rsid w:val="005D5FB3"/>
    <w:rsid w:val="00601EA0"/>
    <w:rsid w:val="00615018"/>
    <w:rsid w:val="0062123A"/>
    <w:rsid w:val="006314C0"/>
    <w:rsid w:val="00645F35"/>
    <w:rsid w:val="00646E75"/>
    <w:rsid w:val="006513DA"/>
    <w:rsid w:val="0066246D"/>
    <w:rsid w:val="006B28F3"/>
    <w:rsid w:val="006B2C4B"/>
    <w:rsid w:val="006C1620"/>
    <w:rsid w:val="006F6F10"/>
    <w:rsid w:val="007611F0"/>
    <w:rsid w:val="00772E19"/>
    <w:rsid w:val="00783E79"/>
    <w:rsid w:val="00796E5C"/>
    <w:rsid w:val="007A13E1"/>
    <w:rsid w:val="007B5AE8"/>
    <w:rsid w:val="007C37B0"/>
    <w:rsid w:val="007F4AF8"/>
    <w:rsid w:val="007F5192"/>
    <w:rsid w:val="007F7DB3"/>
    <w:rsid w:val="00801C5C"/>
    <w:rsid w:val="008117C1"/>
    <w:rsid w:val="00830226"/>
    <w:rsid w:val="00831721"/>
    <w:rsid w:val="00862A06"/>
    <w:rsid w:val="00863925"/>
    <w:rsid w:val="008776C6"/>
    <w:rsid w:val="00891217"/>
    <w:rsid w:val="008B0185"/>
    <w:rsid w:val="008C3798"/>
    <w:rsid w:val="00904A47"/>
    <w:rsid w:val="00913587"/>
    <w:rsid w:val="009179A8"/>
    <w:rsid w:val="00954880"/>
    <w:rsid w:val="0096735D"/>
    <w:rsid w:val="00975244"/>
    <w:rsid w:val="009A1EAA"/>
    <w:rsid w:val="009A332B"/>
    <w:rsid w:val="009B69A3"/>
    <w:rsid w:val="009D0844"/>
    <w:rsid w:val="009D240D"/>
    <w:rsid w:val="00A06D60"/>
    <w:rsid w:val="00A11DED"/>
    <w:rsid w:val="00A26FE7"/>
    <w:rsid w:val="00A36EBA"/>
    <w:rsid w:val="00A528FF"/>
    <w:rsid w:val="00A61F39"/>
    <w:rsid w:val="00A65A89"/>
    <w:rsid w:val="00A66B18"/>
    <w:rsid w:val="00A6783B"/>
    <w:rsid w:val="00A74F31"/>
    <w:rsid w:val="00A77A25"/>
    <w:rsid w:val="00A93A99"/>
    <w:rsid w:val="00A96CF8"/>
    <w:rsid w:val="00AA089B"/>
    <w:rsid w:val="00AA3995"/>
    <w:rsid w:val="00AC6CF5"/>
    <w:rsid w:val="00AD2844"/>
    <w:rsid w:val="00AE1388"/>
    <w:rsid w:val="00AF3982"/>
    <w:rsid w:val="00B50294"/>
    <w:rsid w:val="00B57D6E"/>
    <w:rsid w:val="00B93312"/>
    <w:rsid w:val="00B96896"/>
    <w:rsid w:val="00BD51B0"/>
    <w:rsid w:val="00C03BE8"/>
    <w:rsid w:val="00C11F4C"/>
    <w:rsid w:val="00C14C42"/>
    <w:rsid w:val="00C4144B"/>
    <w:rsid w:val="00C61C8D"/>
    <w:rsid w:val="00C67FD9"/>
    <w:rsid w:val="00C701F7"/>
    <w:rsid w:val="00C70786"/>
    <w:rsid w:val="00C76AB2"/>
    <w:rsid w:val="00C77B91"/>
    <w:rsid w:val="00C950AE"/>
    <w:rsid w:val="00C960F6"/>
    <w:rsid w:val="00CD5B1C"/>
    <w:rsid w:val="00CE5FF7"/>
    <w:rsid w:val="00D00761"/>
    <w:rsid w:val="00D031FE"/>
    <w:rsid w:val="00D03AB0"/>
    <w:rsid w:val="00D043C0"/>
    <w:rsid w:val="00D10958"/>
    <w:rsid w:val="00D66593"/>
    <w:rsid w:val="00D732C5"/>
    <w:rsid w:val="00D75A78"/>
    <w:rsid w:val="00D827D0"/>
    <w:rsid w:val="00DA4594"/>
    <w:rsid w:val="00DB6825"/>
    <w:rsid w:val="00DD6914"/>
    <w:rsid w:val="00DE6DA2"/>
    <w:rsid w:val="00DF2D30"/>
    <w:rsid w:val="00E142EE"/>
    <w:rsid w:val="00E222D4"/>
    <w:rsid w:val="00E2290E"/>
    <w:rsid w:val="00E4786A"/>
    <w:rsid w:val="00E55D74"/>
    <w:rsid w:val="00E56803"/>
    <w:rsid w:val="00E6540C"/>
    <w:rsid w:val="00E76887"/>
    <w:rsid w:val="00E80223"/>
    <w:rsid w:val="00E81E2A"/>
    <w:rsid w:val="00E94033"/>
    <w:rsid w:val="00E96125"/>
    <w:rsid w:val="00EC25D7"/>
    <w:rsid w:val="00EC566C"/>
    <w:rsid w:val="00EE0952"/>
    <w:rsid w:val="00EE7ED1"/>
    <w:rsid w:val="00F03F69"/>
    <w:rsid w:val="00F27C43"/>
    <w:rsid w:val="00F355E1"/>
    <w:rsid w:val="00F433B7"/>
    <w:rsid w:val="00F7679A"/>
    <w:rsid w:val="00F93D48"/>
    <w:rsid w:val="00FA1328"/>
    <w:rsid w:val="00FB4084"/>
    <w:rsid w:val="00FD346D"/>
    <w:rsid w:val="00FE0F43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94F2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074"/>
    <w:pPr>
      <w:keepNext/>
      <w:keepLines/>
      <w:numPr>
        <w:numId w:val="2"/>
      </w:numPr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64074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Local\Microsoft\Office\16.0\DTS\es-ES%7b15D3DD0B-71DF-4E14-88DD-CD5CA7B0B70C%7d\%7bAC740E6F-A09B-40F6-9725-C16A6AF4AF93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{AC740E6F-A09B-40F6-9725-C16A6AF4AF93}tf56348247_win32.dotx</Template>
  <TotalTime>0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2023-11-14T12:43:00Z</dcterms:created>
  <dcterms:modified xsi:type="dcterms:W3CDTF">2023-11-16T18:45:00Z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