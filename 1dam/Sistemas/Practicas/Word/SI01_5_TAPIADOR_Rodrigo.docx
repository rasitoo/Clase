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7DED17" w14:textId="5F70ADC8" w:rsidR="00D077E9" w:rsidRDefault="00290859" w:rsidP="00D70D02">
      <w:pPr>
        <w:rPr>
          <w:noProof/>
        </w:rPr>
      </w:pPr>
      <w:bookmarkStart w:id="0" w:name="_Hlk150696860"/>
      <w:bookmarkEnd w:id="0"/>
      <w:r>
        <w:rPr>
          <w:noProof/>
          <w:lang w:bidi="es-ES"/>
        </w:rPr>
        <w:drawing>
          <wp:anchor distT="0" distB="0" distL="114300" distR="114300" simplePos="0" relativeHeight="251658240" behindDoc="1" locked="0" layoutInCell="1" allowOverlap="1" wp14:anchorId="2669F455" wp14:editId="08ADDA71">
            <wp:simplePos x="0" y="0"/>
            <wp:positionH relativeFrom="page">
              <wp:posOffset>-1324777</wp:posOffset>
            </wp:positionH>
            <wp:positionV relativeFrom="margin">
              <wp:posOffset>-3557270</wp:posOffset>
            </wp:positionV>
            <wp:extent cx="10922000" cy="10922000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0" cy="1092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2A7"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28E511E1" wp14:editId="335A51BC">
                <wp:simplePos x="0" y="0"/>
                <wp:positionH relativeFrom="column">
                  <wp:posOffset>-202474</wp:posOffset>
                </wp:positionH>
                <wp:positionV relativeFrom="page">
                  <wp:posOffset>938150</wp:posOffset>
                </wp:positionV>
                <wp:extent cx="3938905" cy="8657111"/>
                <wp:effectExtent l="0" t="0" r="4445" b="0"/>
                <wp:wrapNone/>
                <wp:docPr id="3" name="Rectángulo 3" descr="rectángulo blanco para texto en port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6571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A976B" id="Rectángulo 3" o:spid="_x0000_s1026" alt="rectángulo blanco para texto en portada" style="position:absolute;margin-left:-15.95pt;margin-top:73.85pt;width:310.15pt;height:681.6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" fillcolor="white [3212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14:paraId="7CC8027D" w14:textId="77777777" w:rsidTr="00AB02A7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3DFD4A39" w14:textId="7BFD550F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48ED5420" wp14:editId="38D13D2B">
                      <wp:extent cx="3528695" cy="956733"/>
                      <wp:effectExtent l="0" t="0" r="0" b="0"/>
                      <wp:docPr id="8" name="Cuadro de texto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9567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CC3623C" w14:textId="4DA3566F" w:rsidR="00D077E9" w:rsidRPr="00D86945" w:rsidRDefault="003017CE" w:rsidP="007D6929">
                                  <w:pPr>
                                    <w:pStyle w:val="Ttulo"/>
                                  </w:pPr>
                                  <w:r w:rsidRPr="003017CE">
                                    <w:t>Máquinas virtuales (operación básica)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8ED542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8" o:spid="_x0000_s1026" type="#_x0000_t202" style="width:277.85pt;height:7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" filled="f" stroked="f" strokeweight=".5pt">
                      <v:textbox>
                        <w:txbxContent>
                          <w:p w14:paraId="7CC3623C" w14:textId="4DA3566F" w:rsidR="00D077E9" w:rsidRPr="00D86945" w:rsidRDefault="003017CE" w:rsidP="007D6929">
                            <w:pPr>
                              <w:pStyle w:val="Ttulo"/>
                            </w:pPr>
                            <w:r w:rsidRPr="003017CE">
                              <w:t>Máquinas virtuales (operación básica)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39152F65" w14:textId="77777777" w:rsidR="00D077E9" w:rsidRDefault="00D077E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mc:AlternateContent>
                <mc:Choice Requires="wps">
                  <w:drawing>
                    <wp:inline distT="0" distB="0" distL="0" distR="0" wp14:anchorId="330D5B2A" wp14:editId="226F2736">
                      <wp:extent cx="1390918" cy="0"/>
                      <wp:effectExtent l="0" t="19050" r="19050" b="19050"/>
                      <wp:docPr id="5" name="Conector recto 5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42A6FC4B" id="Conector recto 5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09.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" strokecolor="#082a75 [3215]" strokeweight="3pt">
                      <w10:anchorlock/>
                    </v:line>
                  </w:pict>
                </mc:Fallback>
              </mc:AlternateContent>
            </w:r>
          </w:p>
        </w:tc>
      </w:tr>
      <w:tr w:rsidR="00D077E9" w14:paraId="4CFC2DAE" w14:textId="77777777" w:rsidTr="004E5FEE">
        <w:trPr>
          <w:trHeight w:val="7303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20147C95" w14:textId="5AD67DB0" w:rsidR="00D077E9" w:rsidRDefault="00D077E9" w:rsidP="00AB02A7">
            <w:pPr>
              <w:rPr>
                <w:noProof/>
              </w:rPr>
            </w:pPr>
          </w:p>
        </w:tc>
      </w:tr>
      <w:tr w:rsidR="00D077E9" w14:paraId="1A61EE97" w14:textId="77777777" w:rsidTr="00AB02A7">
        <w:trPr>
          <w:trHeight w:val="2438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14:paraId="017145FB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bidi="es-ES"/>
              </w:rPr>
              <mc:AlternateContent>
                <mc:Choice Requires="wps">
                  <w:drawing>
                    <wp:inline distT="0" distB="0" distL="0" distR="0" wp14:anchorId="1D400B00" wp14:editId="3CF2C44F">
                      <wp:extent cx="1493949" cy="0"/>
                      <wp:effectExtent l="0" t="19050" r="30480" b="19050"/>
                      <wp:docPr id="6" name="Conector recto 6" descr="divisor de texto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8BC0031" id="Conector recto 6" o:spid="_x0000_s1026" alt="divisor de texto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7.6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" strokecolor="#082a75 [3215]" strokeweight="3pt">
                      <w10:anchorlock/>
                    </v:line>
                  </w:pict>
                </mc:Fallback>
              </mc:AlternateContent>
            </w:r>
          </w:p>
          <w:p w14:paraId="71965285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2EE8BC31" w14:textId="77777777" w:rsidR="00D077E9" w:rsidRDefault="00D077E9" w:rsidP="00AB02A7">
            <w:pPr>
              <w:rPr>
                <w:noProof/>
                <w:sz w:val="10"/>
                <w:szCs w:val="10"/>
              </w:rPr>
            </w:pPr>
          </w:p>
          <w:p w14:paraId="31887D31" w14:textId="77777777" w:rsidR="00D077E9" w:rsidRDefault="00000000" w:rsidP="00AB02A7">
            <w:pPr>
              <w:rPr>
                <w:noProof/>
              </w:rPr>
            </w:pPr>
            <w:sdt>
              <w:sdtPr>
                <w:rPr>
                  <w:noProof/>
                </w:rPr>
                <w:id w:val="-1740469667"/>
                <w:placeholder>
                  <w:docPart w:val="D057AEB65A1545A987F3B1F8BDED0CEA"/>
                </w:placeholder>
                <w15:appearance w15:val="hidden"/>
              </w:sdtPr>
              <w:sdtContent>
                <w:r w:rsidR="005F7B89">
                  <w:rPr>
                    <w:noProof/>
                  </w:rPr>
                  <w:t>Sistemas informáticos 1ºDAM</w:t>
                </w:r>
              </w:sdtContent>
            </w:sdt>
          </w:p>
          <w:p w14:paraId="5C378F06" w14:textId="77777777" w:rsidR="00D077E9" w:rsidRDefault="005F7B89" w:rsidP="00AB02A7">
            <w:pPr>
              <w:rPr>
                <w:noProof/>
              </w:rPr>
            </w:pPr>
            <w:r>
              <w:rPr>
                <w:noProof/>
                <w:lang w:bidi="es-ES"/>
              </w:rPr>
              <w:t>Rodrigo Tapiador Cano</w:t>
            </w:r>
          </w:p>
          <w:p w14:paraId="5A76CB4B" w14:textId="77777777" w:rsidR="00D077E9" w:rsidRPr="00D86945" w:rsidRDefault="00D077E9" w:rsidP="00AB02A7">
            <w:pPr>
              <w:rPr>
                <w:noProof/>
                <w:sz w:val="10"/>
                <w:szCs w:val="10"/>
              </w:rPr>
            </w:pPr>
          </w:p>
        </w:tc>
      </w:tr>
    </w:tbl>
    <w:p w14:paraId="3A0AD160" w14:textId="2711582E" w:rsidR="00D077E9" w:rsidRDefault="00AB02A7">
      <w:pPr>
        <w:spacing w:after="200"/>
        <w:rPr>
          <w:noProof/>
        </w:rPr>
      </w:pPr>
      <w:r>
        <w:rPr>
          <w:noProof/>
          <w:lang w:bidi="es-E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861E536" wp14:editId="6EA332A3">
                <wp:simplePos x="0" y="0"/>
                <wp:positionH relativeFrom="column">
                  <wp:posOffset>-745490</wp:posOffset>
                </wp:positionH>
                <wp:positionV relativeFrom="page">
                  <wp:posOffset>6667500</wp:posOffset>
                </wp:positionV>
                <wp:extent cx="7760970" cy="4019550"/>
                <wp:effectExtent l="0" t="0" r="0" b="635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401955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A62D4C" id="Rectángulo 2" o:spid="_x0000_s1026" alt="rectángulo de color" style="position:absolute;margin-left:-58.7pt;margin-top:525pt;width:611.1pt;height:316.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bidi="es-ES"/>
        </w:rPr>
        <w:br w:type="page"/>
      </w:r>
    </w:p>
    <w:sdt>
      <w:sdtPr>
        <w:rPr>
          <w:rFonts w:asciiTheme="minorHAnsi" w:eastAsiaTheme="minorEastAsia" w:hAnsiTheme="minorHAnsi" w:cstheme="minorBidi"/>
          <w:b/>
          <w:noProof w:val="0"/>
          <w:color w:val="082A75" w:themeColor="text2"/>
          <w:sz w:val="28"/>
          <w:szCs w:val="22"/>
          <w:lang w:eastAsia="en-US" w:bidi="ar-SA"/>
        </w:rPr>
        <w:id w:val="144542898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C0F2465" w14:textId="4A74F225" w:rsidR="003A4C3A" w:rsidRDefault="003A4C3A" w:rsidP="003A4C3A">
          <w:pPr>
            <w:pStyle w:val="TtuloTDC"/>
            <w:numPr>
              <w:ilvl w:val="0"/>
              <w:numId w:val="0"/>
            </w:numPr>
            <w:ind w:left="360" w:hanging="360"/>
          </w:pPr>
          <w:r>
            <w:t>Contenido</w:t>
          </w:r>
        </w:p>
        <w:p w14:paraId="51FE253B" w14:textId="01883BBA" w:rsidR="00792755" w:rsidRDefault="003A4C3A">
          <w:pPr>
            <w:pStyle w:val="TDC1"/>
            <w:tabs>
              <w:tab w:val="left" w:pos="56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712117" w:history="1">
            <w:r w:rsidR="00792755" w:rsidRPr="008C57F0">
              <w:rPr>
                <w:rStyle w:val="Hipervnculo"/>
                <w:noProof/>
                <w:lang w:bidi="es-ES"/>
              </w:rPr>
              <w:t>1.</w:t>
            </w:r>
            <w:r w:rsidR="00792755"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="00792755" w:rsidRPr="008C57F0">
              <w:rPr>
                <w:rStyle w:val="Hipervnculo"/>
                <w:noProof/>
                <w:lang w:bidi="es-ES"/>
              </w:rPr>
              <w:t>Configuración previa</w:t>
            </w:r>
            <w:r w:rsidR="00792755">
              <w:rPr>
                <w:noProof/>
                <w:webHidden/>
              </w:rPr>
              <w:tab/>
            </w:r>
            <w:r w:rsidR="00792755">
              <w:rPr>
                <w:noProof/>
                <w:webHidden/>
              </w:rPr>
              <w:fldChar w:fldCharType="begin"/>
            </w:r>
            <w:r w:rsidR="00792755">
              <w:rPr>
                <w:noProof/>
                <w:webHidden/>
              </w:rPr>
              <w:instrText xml:space="preserve"> PAGEREF _Toc150712117 \h </w:instrText>
            </w:r>
            <w:r w:rsidR="00792755">
              <w:rPr>
                <w:noProof/>
                <w:webHidden/>
              </w:rPr>
            </w:r>
            <w:r w:rsidR="00792755"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3</w:t>
            </w:r>
            <w:r w:rsidR="00792755">
              <w:rPr>
                <w:noProof/>
                <w:webHidden/>
              </w:rPr>
              <w:fldChar w:fldCharType="end"/>
            </w:r>
          </w:hyperlink>
        </w:p>
        <w:p w14:paraId="1DE736CE" w14:textId="41A9229A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18" w:history="1">
            <w:r w:rsidRPr="008C57F0">
              <w:rPr>
                <w:rStyle w:val="Hipervnculo"/>
                <w:noProof/>
                <w:lang w:bidi="es-ES"/>
              </w:rPr>
              <w:t>1.1.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Comprueba si tu procesador soporta virtualización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E45AA" w14:textId="14717108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19" w:history="1">
            <w:r w:rsidRPr="008C57F0">
              <w:rPr>
                <w:rStyle w:val="Hipervnculo"/>
                <w:noProof/>
                <w:lang w:bidi="es-ES"/>
              </w:rPr>
              <w:t>1.2.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Virtualización habilitada.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379E0" w14:textId="1FE3F912" w:rsidR="00792755" w:rsidRDefault="00792755">
          <w:pPr>
            <w:pStyle w:val="TDC1"/>
            <w:tabs>
              <w:tab w:val="left" w:pos="56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20" w:history="1">
            <w:r w:rsidRPr="008C57F0">
              <w:rPr>
                <w:rStyle w:val="Hipervnculo"/>
                <w:noProof/>
                <w:lang w:bidi="es-ES"/>
              </w:rPr>
              <w:t>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Creación de máquinas virtuales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76E87" w14:textId="5D17E686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22" w:history="1">
            <w:r w:rsidRPr="008C57F0">
              <w:rPr>
                <w:rStyle w:val="Hipervnculo"/>
                <w:noProof/>
                <w:lang w:bidi="es-ES"/>
              </w:rPr>
              <w:t>2.1.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Máquina virtual de 64 bits para Linux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7F71A" w14:textId="30B7A395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23" w:history="1">
            <w:r w:rsidRPr="008C57F0">
              <w:rPr>
                <w:rStyle w:val="Hipervnculo"/>
                <w:noProof/>
                <w:lang w:bidi="es-ES"/>
              </w:rPr>
              <w:t>2.2.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Máquina virtual de 64bits para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F73EA" w14:textId="2038CF40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24" w:history="1">
            <w:r w:rsidRPr="008C57F0">
              <w:rPr>
                <w:rStyle w:val="Hipervnculo"/>
                <w:noProof/>
                <w:lang w:bidi="es-ES"/>
              </w:rPr>
              <w:t>2.3.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Tamaño del disco duro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EBF30" w14:textId="72E13541" w:rsidR="00792755" w:rsidRDefault="00792755">
          <w:pPr>
            <w:pStyle w:val="TDC1"/>
            <w:tabs>
              <w:tab w:val="left" w:pos="56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25" w:history="1">
            <w:r w:rsidRPr="008C57F0">
              <w:rPr>
                <w:rStyle w:val="Hipervnculo"/>
                <w:noProof/>
                <w:lang w:bidi="es-ES"/>
              </w:rPr>
              <w:t>3.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Gestión de máquinas virtuales y discos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D94C7C" w14:textId="50379A4C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27" w:history="1">
            <w:r w:rsidRPr="008C57F0">
              <w:rPr>
                <w:rStyle w:val="Hipervnculo"/>
                <w:noProof/>
                <w:lang w:bidi="es-ES"/>
              </w:rPr>
              <w:t>3.1.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Máquina virtual importada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805CA" w14:textId="7D8D1B54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28" w:history="1">
            <w:r w:rsidRPr="008C57F0">
              <w:rPr>
                <w:rStyle w:val="Hipervnculo"/>
                <w:noProof/>
                <w:lang w:bidi="es-ES"/>
              </w:rPr>
              <w:t>3.2.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Eliminación del disco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300EE" w14:textId="2659F96E" w:rsidR="00792755" w:rsidRDefault="00792755">
          <w:pPr>
            <w:pStyle w:val="TDC1"/>
            <w:tabs>
              <w:tab w:val="left" w:pos="56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29" w:history="1">
            <w:r w:rsidRPr="008C57F0">
              <w:rPr>
                <w:rStyle w:val="Hipervnculo"/>
                <w:noProof/>
                <w:lang w:bidi="es-ES"/>
              </w:rPr>
              <w:t>4.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Guest Additions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78F8A" w14:textId="1B19C3A1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31" w:history="1">
            <w:r w:rsidRPr="008C57F0">
              <w:rPr>
                <w:rStyle w:val="Hipervnculo"/>
                <w:noProof/>
                <w:lang w:bidi="es-ES"/>
              </w:rPr>
              <w:t>4.1.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¿Qué es Guest Additions?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A7C3F" w14:textId="387FF29E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32" w:history="1">
            <w:r w:rsidRPr="008C57F0">
              <w:rPr>
                <w:rStyle w:val="Hipervnculo"/>
                <w:noProof/>
                <w:lang w:bidi="es-ES"/>
              </w:rPr>
              <w:t>4.2.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Instalación de Guest Additions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D51EE" w14:textId="439821ED" w:rsidR="00792755" w:rsidRDefault="00792755">
          <w:pPr>
            <w:pStyle w:val="TDC1"/>
            <w:tabs>
              <w:tab w:val="left" w:pos="56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33" w:history="1">
            <w:r w:rsidRPr="008C57F0">
              <w:rPr>
                <w:rStyle w:val="Hipervnculo"/>
                <w:noProof/>
                <w:lang w:bidi="es-ES"/>
              </w:rPr>
              <w:t>5.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Compartición de carpetas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CF784" w14:textId="2CBB4B36" w:rsidR="00792755" w:rsidRDefault="00792755">
          <w:pPr>
            <w:pStyle w:val="TDC1"/>
            <w:tabs>
              <w:tab w:val="left" w:pos="56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35" w:history="1">
            <w:r w:rsidRPr="008C57F0">
              <w:rPr>
                <w:rStyle w:val="Hipervnculo"/>
                <w:noProof/>
                <w:lang w:bidi="es-ES"/>
              </w:rPr>
              <w:t>6.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Snapshots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07DE8" w14:textId="67DE6AD2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37" w:history="1">
            <w:r w:rsidRPr="008C57F0">
              <w:rPr>
                <w:rStyle w:val="Hipervnculo"/>
                <w:noProof/>
                <w:lang w:bidi="es-ES"/>
              </w:rPr>
              <w:t>6.1.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Creación de Snapshots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B3055" w14:textId="694004DF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38" w:history="1">
            <w:r w:rsidRPr="008C57F0">
              <w:rPr>
                <w:rStyle w:val="Hipervnculo"/>
                <w:noProof/>
                <w:lang w:bidi="es-ES"/>
              </w:rPr>
              <w:t>6.2.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Restauración de Snapshots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9FAE1" w14:textId="3BD26ECA" w:rsidR="00792755" w:rsidRDefault="00792755">
          <w:pPr>
            <w:pStyle w:val="TDC1"/>
            <w:tabs>
              <w:tab w:val="left" w:pos="56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39" w:history="1">
            <w:r w:rsidRPr="008C57F0">
              <w:rPr>
                <w:rStyle w:val="Hipervnculo"/>
                <w:noProof/>
                <w:lang w:bidi="es-ES"/>
              </w:rPr>
              <w:t>7.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Clonación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A66F3" w14:textId="456EE163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41" w:history="1">
            <w:r w:rsidRPr="008C57F0">
              <w:rPr>
                <w:rStyle w:val="Hipervnculo"/>
                <w:noProof/>
                <w:lang w:bidi="es-ES"/>
              </w:rPr>
              <w:t>7.1.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Clonación de máquinas y tipos de clonación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C509F" w14:textId="5134776D" w:rsidR="00792755" w:rsidRDefault="00792755">
          <w:pPr>
            <w:pStyle w:val="TDC1"/>
            <w:tabs>
              <w:tab w:val="left" w:pos="56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42" w:history="1">
            <w:r w:rsidRPr="008C57F0">
              <w:rPr>
                <w:rStyle w:val="Hipervnculo"/>
                <w:noProof/>
                <w:lang w:bidi="es-ES"/>
              </w:rPr>
              <w:t>8.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Operaciones mediante VBoxManage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D9D29" w14:textId="137E5CAD" w:rsidR="00792755" w:rsidRDefault="00792755">
          <w:pPr>
            <w:pStyle w:val="TDC2"/>
            <w:tabs>
              <w:tab w:val="left" w:pos="110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43" w:history="1">
            <w:r w:rsidRPr="008C57F0">
              <w:rPr>
                <w:rStyle w:val="Hipervnculo"/>
                <w:noProof/>
                <w:lang w:bidi="es-ES"/>
              </w:rPr>
              <w:t>8.1.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Operaciones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2E69D" w14:textId="73DD9176" w:rsidR="00792755" w:rsidRDefault="00792755">
          <w:pPr>
            <w:pStyle w:val="TDC3"/>
            <w:tabs>
              <w:tab w:val="left" w:pos="15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44" w:history="1">
            <w:r w:rsidRPr="008C57F0">
              <w:rPr>
                <w:rStyle w:val="Hipervnculo"/>
                <w:noProof/>
                <w:lang w:bidi="es-ES"/>
              </w:rPr>
              <w:t>8.1.1.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Listar máquinas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60222" w14:textId="4007A6B7" w:rsidR="00792755" w:rsidRDefault="00792755">
          <w:pPr>
            <w:pStyle w:val="TDC3"/>
            <w:tabs>
              <w:tab w:val="left" w:pos="15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45" w:history="1">
            <w:r w:rsidRPr="008C57F0">
              <w:rPr>
                <w:rStyle w:val="Hipervnculo"/>
                <w:noProof/>
                <w:lang w:bidi="es-ES"/>
              </w:rPr>
              <w:t>8.1.2.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Listar máquinas activas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C97CF" w14:textId="39F2B0D9" w:rsidR="00792755" w:rsidRDefault="00792755">
          <w:pPr>
            <w:pStyle w:val="TDC3"/>
            <w:tabs>
              <w:tab w:val="left" w:pos="15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46" w:history="1">
            <w:r w:rsidRPr="008C57F0">
              <w:rPr>
                <w:rStyle w:val="Hipervnculo"/>
                <w:noProof/>
                <w:lang w:bidi="es-ES"/>
              </w:rPr>
              <w:t>8.1.3.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Arrancar una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8C8A7" w14:textId="3134A394" w:rsidR="00792755" w:rsidRDefault="00792755">
          <w:pPr>
            <w:pStyle w:val="TDC3"/>
            <w:tabs>
              <w:tab w:val="left" w:pos="154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47" w:history="1">
            <w:r w:rsidRPr="008C57F0">
              <w:rPr>
                <w:rStyle w:val="Hipervnculo"/>
                <w:noProof/>
                <w:lang w:bidi="es-ES"/>
              </w:rPr>
              <w:t>8.1.4.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Redimensionar un disco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66A16" w14:textId="45DD4E9E" w:rsidR="00792755" w:rsidRDefault="00792755">
          <w:pPr>
            <w:pStyle w:val="TDC1"/>
            <w:tabs>
              <w:tab w:val="left" w:pos="560"/>
              <w:tab w:val="right" w:leader="dot" w:pos="10024"/>
            </w:tabs>
            <w:rPr>
              <w:b w:val="0"/>
              <w:noProof/>
              <w:color w:val="auto"/>
              <w:kern w:val="2"/>
              <w:sz w:val="22"/>
              <w:lang w:eastAsia="es-ES"/>
              <w14:ligatures w14:val="standardContextual"/>
            </w:rPr>
          </w:pPr>
          <w:hyperlink w:anchor="_Toc150712148" w:history="1">
            <w:r w:rsidRPr="008C57F0">
              <w:rPr>
                <w:rStyle w:val="Hipervnculo"/>
                <w:noProof/>
                <w:lang w:bidi="es-ES"/>
              </w:rPr>
              <w:t>9.</w:t>
            </w:r>
            <w:r>
              <w:rPr>
                <w:b w:val="0"/>
                <w:noProof/>
                <w:color w:val="auto"/>
                <w:kern w:val="2"/>
                <w:sz w:val="22"/>
                <w:lang w:eastAsia="es-ES"/>
                <w14:ligatures w14:val="standardContextual"/>
              </w:rPr>
              <w:tab/>
            </w:r>
            <w:r w:rsidRPr="008C57F0">
              <w:rPr>
                <w:rStyle w:val="Hipervnculo"/>
                <w:noProof/>
                <w:lang w:bidi="es-ES"/>
              </w:rPr>
              <w:t>Conclusiones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_Toc150712148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B376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3AB06" w14:textId="73D0A967" w:rsidR="009B23C1" w:rsidRPr="009B23C1" w:rsidRDefault="003A4C3A" w:rsidP="005C66BA">
          <w:r>
            <w:rPr>
              <w:bCs/>
            </w:rPr>
            <w:fldChar w:fldCharType="end"/>
          </w:r>
        </w:p>
      </w:sdtContent>
    </w:sdt>
    <w:p w14:paraId="3834EC82" w14:textId="306AE286" w:rsidR="005B3093" w:rsidRDefault="00A24947" w:rsidP="00634372">
      <w:pPr>
        <w:pStyle w:val="Ttulo1"/>
      </w:pPr>
      <w:bookmarkStart w:id="1" w:name="_Toc150712117"/>
      <w:r>
        <w:lastRenderedPageBreak/>
        <w:t>Configuración previa</w:t>
      </w:r>
      <w:bookmarkEnd w:id="1"/>
    </w:p>
    <w:p w14:paraId="2431E3E2" w14:textId="02855FA6" w:rsidR="00AE3A85" w:rsidRDefault="0067148F" w:rsidP="00E20748">
      <w:pPr>
        <w:pStyle w:val="Ttulo2"/>
      </w:pPr>
      <w:bookmarkStart w:id="2" w:name="_Toc150712118"/>
      <w:r>
        <w:t xml:space="preserve">Comprueba si tu procesador soporta </w:t>
      </w:r>
      <w:r w:rsidR="00764E9A">
        <w:t>virtualización</w:t>
      </w:r>
      <w:bookmarkEnd w:id="2"/>
    </w:p>
    <w:p w14:paraId="4D9626AA" w14:textId="37E8F191" w:rsidR="00E5263E" w:rsidRPr="00E5263E" w:rsidRDefault="00E5263E" w:rsidP="00E5263E">
      <w:pPr>
        <w:pStyle w:val="Contenido"/>
        <w:rPr>
          <w:lang w:bidi="es-ES"/>
        </w:rPr>
      </w:pPr>
      <w:r>
        <w:rPr>
          <w:lang w:bidi="es-ES"/>
        </w:rPr>
        <w:t>Mi procesador admite la te</w:t>
      </w:r>
      <w:r w:rsidR="00BE205E">
        <w:rPr>
          <w:lang w:bidi="es-ES"/>
        </w:rPr>
        <w:t xml:space="preserve">cnología AMD-V, por lo </w:t>
      </w:r>
      <w:r w:rsidR="00C45F9F">
        <w:rPr>
          <w:lang w:bidi="es-ES"/>
        </w:rPr>
        <w:t>tanto,</w:t>
      </w:r>
      <w:r w:rsidR="00BE205E">
        <w:rPr>
          <w:lang w:bidi="es-ES"/>
        </w:rPr>
        <w:t xml:space="preserve"> soporta virtualización</w:t>
      </w:r>
      <w:r w:rsidR="00C45F9F">
        <w:rPr>
          <w:lang w:bidi="es-ES"/>
        </w:rPr>
        <w:t>.</w:t>
      </w:r>
    </w:p>
    <w:p w14:paraId="33CFC613" w14:textId="4D5F6A1E" w:rsidR="00AE3A85" w:rsidRDefault="00AE3A85" w:rsidP="00764E9A">
      <w:pPr>
        <w:pStyle w:val="Contenido"/>
        <w:rPr>
          <w:lang w:bidi="es-ES"/>
        </w:rPr>
      </w:pPr>
      <w:r w:rsidRPr="00AE3A85">
        <w:rPr>
          <w:noProof/>
          <w:lang w:bidi="es-ES"/>
        </w:rPr>
        <w:drawing>
          <wp:inline distT="0" distB="0" distL="0" distR="0" wp14:anchorId="7C8E4195" wp14:editId="60FA2F96">
            <wp:extent cx="6316626" cy="646430"/>
            <wp:effectExtent l="0" t="0" r="8255" b="1270"/>
            <wp:docPr id="1652129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29392" name=""/>
                    <pic:cNvPicPr/>
                  </pic:nvPicPr>
                  <pic:blipFill rotWithShape="1">
                    <a:blip r:embed="rId9"/>
                    <a:srcRect l="862"/>
                    <a:stretch/>
                  </pic:blipFill>
                  <pic:spPr bwMode="auto">
                    <a:xfrm>
                      <a:off x="0" y="0"/>
                      <a:ext cx="6316626" cy="646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58DF1" w14:textId="2EC0C199" w:rsidR="00764E9A" w:rsidRPr="00764E9A" w:rsidRDefault="009F7F50" w:rsidP="00764E9A">
      <w:pPr>
        <w:pStyle w:val="Contenido"/>
        <w:rPr>
          <w:lang w:bidi="es-ES"/>
        </w:rPr>
      </w:pPr>
      <w:r w:rsidRPr="009F7F50">
        <w:rPr>
          <w:noProof/>
          <w:lang w:bidi="es-ES"/>
        </w:rPr>
        <w:drawing>
          <wp:inline distT="0" distB="0" distL="0" distR="0" wp14:anchorId="1B097F01" wp14:editId="1942B259">
            <wp:extent cx="4650790" cy="204501"/>
            <wp:effectExtent l="0" t="0" r="0" b="5080"/>
            <wp:docPr id="1980013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13151" name=""/>
                    <pic:cNvPicPr/>
                  </pic:nvPicPr>
                  <pic:blipFill rotWithShape="1">
                    <a:blip r:embed="rId10"/>
                    <a:srcRect l="27013" t="15415" b="5728"/>
                    <a:stretch/>
                  </pic:blipFill>
                  <pic:spPr bwMode="auto">
                    <a:xfrm>
                      <a:off x="0" y="0"/>
                      <a:ext cx="4657715" cy="20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9250D" w14:textId="081ECA53" w:rsidR="001B707E" w:rsidRDefault="00B966C5" w:rsidP="00A46D6D">
      <w:pPr>
        <w:pStyle w:val="Ttulo2"/>
      </w:pPr>
      <w:bookmarkStart w:id="3" w:name="_Toc150712119"/>
      <w:r>
        <w:t>Virtualización habilitada.</w:t>
      </w:r>
      <w:bookmarkEnd w:id="3"/>
    </w:p>
    <w:p w14:paraId="554800D4" w14:textId="1E8463D3" w:rsidR="00932A27" w:rsidRPr="00A46D6D" w:rsidRDefault="00932A27" w:rsidP="00A46D6D">
      <w:pPr>
        <w:pStyle w:val="Contenido"/>
        <w:rPr>
          <w:lang w:bidi="es-ES"/>
        </w:rPr>
      </w:pPr>
      <w:r>
        <w:rPr>
          <w:lang w:bidi="es-ES"/>
        </w:rPr>
        <w:t>La virtualización está habilitada tanto en la BIOS como en las características de Windows.</w:t>
      </w:r>
    </w:p>
    <w:p w14:paraId="09D916AA" w14:textId="4F6352C3" w:rsidR="000E3BE8" w:rsidRPr="000E3BE8" w:rsidRDefault="0090453D" w:rsidP="000E3BE8">
      <w:pPr>
        <w:pStyle w:val="Ttulo1"/>
      </w:pPr>
      <w:bookmarkStart w:id="4" w:name="_Toc150712120"/>
      <w:r>
        <w:t>Creación de máquinas virtuales</w:t>
      </w:r>
      <w:bookmarkEnd w:id="4"/>
    </w:p>
    <w:p w14:paraId="561FEB3E" w14:textId="77777777" w:rsidR="001D334F" w:rsidRPr="001D334F" w:rsidRDefault="001D334F" w:rsidP="001D334F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5" w:name="_Toc149123314"/>
      <w:bookmarkStart w:id="6" w:name="_Toc149123346"/>
      <w:bookmarkStart w:id="7" w:name="_Toc149123372"/>
      <w:bookmarkStart w:id="8" w:name="_Toc149231761"/>
      <w:bookmarkStart w:id="9" w:name="_Toc149245011"/>
      <w:bookmarkStart w:id="10" w:name="_Toc149245035"/>
      <w:bookmarkStart w:id="11" w:name="_Toc149396753"/>
      <w:bookmarkStart w:id="12" w:name="_Toc150454888"/>
      <w:bookmarkStart w:id="13" w:name="_Toc150455017"/>
      <w:bookmarkStart w:id="14" w:name="_Toc150455059"/>
      <w:bookmarkStart w:id="15" w:name="_Toc150696900"/>
      <w:bookmarkStart w:id="16" w:name="_Toc150712042"/>
      <w:bookmarkStart w:id="17" w:name="_Toc150712074"/>
      <w:bookmarkStart w:id="18" w:name="_Toc150712121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p w14:paraId="6B90AFFF" w14:textId="48DE0B74" w:rsidR="0090453D" w:rsidRDefault="000E3BE8" w:rsidP="00E20748">
      <w:pPr>
        <w:pStyle w:val="Ttulo2"/>
      </w:pPr>
      <w:bookmarkStart w:id="19" w:name="_Toc150712122"/>
      <w:r>
        <w:t>Máquina virtual de 64 bits para Linux</w:t>
      </w:r>
      <w:bookmarkEnd w:id="19"/>
    </w:p>
    <w:p w14:paraId="79FB0371" w14:textId="5436CCA6" w:rsidR="00B222D4" w:rsidRDefault="0084008F" w:rsidP="0084008F">
      <w:pPr>
        <w:pStyle w:val="Contenido"/>
        <w:rPr>
          <w:lang w:bidi="es-ES"/>
        </w:rPr>
      </w:pPr>
      <w:r>
        <w:rPr>
          <w:lang w:bidi="es-ES"/>
        </w:rPr>
        <w:t xml:space="preserve">Creada una máquina virtual en Virtual Box </w:t>
      </w:r>
      <w:r w:rsidR="00407133">
        <w:rPr>
          <w:lang w:bidi="es-ES"/>
        </w:rPr>
        <w:t xml:space="preserve">de 64 bits para Linux </w:t>
      </w:r>
      <w:proofErr w:type="spellStart"/>
      <w:r w:rsidR="00407133">
        <w:rPr>
          <w:lang w:bidi="es-ES"/>
        </w:rPr>
        <w:t>Mint</w:t>
      </w:r>
      <w:proofErr w:type="spellEnd"/>
      <w:r w:rsidR="00407133">
        <w:rPr>
          <w:lang w:bidi="es-ES"/>
        </w:rPr>
        <w:t xml:space="preserve"> con 2GB de RAM y 20 GB de disco duro</w:t>
      </w:r>
    </w:p>
    <w:p w14:paraId="59C2D294" w14:textId="0182DB5B" w:rsidR="00407133" w:rsidRDefault="00F67E1A" w:rsidP="0084008F">
      <w:pPr>
        <w:pStyle w:val="Contenido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673391DB" wp14:editId="2906B60D">
            <wp:extent cx="6368415" cy="567055"/>
            <wp:effectExtent l="0" t="0" r="0" b="4445"/>
            <wp:docPr id="1085198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15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1023" w14:textId="7F6E26AE" w:rsidR="00F67E1A" w:rsidRPr="0084008F" w:rsidRDefault="00F67E1A" w:rsidP="0084008F">
      <w:pPr>
        <w:pStyle w:val="Contenido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6DCEA81D" wp14:editId="1848F39E">
            <wp:extent cx="6363335" cy="668655"/>
            <wp:effectExtent l="0" t="0" r="0" b="0"/>
            <wp:docPr id="503488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5" cy="66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A8E4E" w14:textId="2CD75A3E" w:rsidR="000E3BE8" w:rsidRDefault="00F67E1A" w:rsidP="000E3BE8">
      <w:pPr>
        <w:pStyle w:val="Contenido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5CADB94A" wp14:editId="0FAA31A4">
            <wp:extent cx="6368415" cy="614680"/>
            <wp:effectExtent l="0" t="0" r="0" b="0"/>
            <wp:docPr id="103156681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15" cy="61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E56B" w14:textId="2BD651BC" w:rsidR="000E3BE8" w:rsidRDefault="00E11872" w:rsidP="00E20748">
      <w:pPr>
        <w:pStyle w:val="Ttulo2"/>
      </w:pPr>
      <w:bookmarkStart w:id="20" w:name="_Toc150712123"/>
      <w:r>
        <w:t>M</w:t>
      </w:r>
      <w:r w:rsidRPr="00E11872">
        <w:t>áquina virtual de 64bits para Window</w:t>
      </w:r>
      <w:r>
        <w:t>s</w:t>
      </w:r>
      <w:bookmarkEnd w:id="20"/>
    </w:p>
    <w:p w14:paraId="7A80D503" w14:textId="33F0E999" w:rsidR="00360488" w:rsidRPr="00360488" w:rsidRDefault="00FD0521" w:rsidP="00360488">
      <w:pPr>
        <w:pStyle w:val="Contenido"/>
        <w:rPr>
          <w:lang w:bidi="es-ES"/>
        </w:rPr>
      </w:pPr>
      <w:r>
        <w:rPr>
          <w:lang w:bidi="es-ES"/>
        </w:rPr>
        <w:t>Creada una máquina virtual en Virtual Box de 64 bits para Windows10 con 4GB de RAM y 20 GB de disco duro</w:t>
      </w:r>
    </w:p>
    <w:p w14:paraId="2169147D" w14:textId="647DF841" w:rsidR="00E11872" w:rsidRDefault="004A1148" w:rsidP="00E11872">
      <w:pPr>
        <w:pStyle w:val="Contenido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333D11FD" wp14:editId="4CE0BE00">
            <wp:extent cx="6363335" cy="577215"/>
            <wp:effectExtent l="0" t="0" r="0" b="0"/>
            <wp:docPr id="16680770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B3C8" w14:textId="1662B784" w:rsidR="004A1148" w:rsidRDefault="004A1148" w:rsidP="00E11872">
      <w:pPr>
        <w:pStyle w:val="Contenido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642705B6" wp14:editId="48131140">
            <wp:extent cx="6363335" cy="759460"/>
            <wp:effectExtent l="0" t="0" r="0" b="2540"/>
            <wp:docPr id="7737772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5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FE51D" w14:textId="1ACC2CF5" w:rsidR="004A1148" w:rsidRDefault="005C66BA" w:rsidP="00E11872">
      <w:pPr>
        <w:pStyle w:val="Contenido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227B9367" wp14:editId="5D15723B">
            <wp:extent cx="6368415" cy="678815"/>
            <wp:effectExtent l="0" t="0" r="0" b="6985"/>
            <wp:docPr id="78299981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841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3BA7A" w14:textId="77777777" w:rsidR="001C487A" w:rsidRDefault="001C487A" w:rsidP="00E11872">
      <w:pPr>
        <w:pStyle w:val="Contenido"/>
        <w:rPr>
          <w:lang w:bidi="es-ES"/>
        </w:rPr>
      </w:pPr>
    </w:p>
    <w:p w14:paraId="4DAE1302" w14:textId="77777777" w:rsidR="001C487A" w:rsidRDefault="001C487A" w:rsidP="00E11872">
      <w:pPr>
        <w:pStyle w:val="Contenido"/>
        <w:rPr>
          <w:lang w:bidi="es-ES"/>
        </w:rPr>
      </w:pPr>
    </w:p>
    <w:p w14:paraId="794075A4" w14:textId="77777777" w:rsidR="001C487A" w:rsidRDefault="001C487A" w:rsidP="00E11872">
      <w:pPr>
        <w:pStyle w:val="Contenido"/>
        <w:rPr>
          <w:lang w:bidi="es-ES"/>
        </w:rPr>
      </w:pPr>
    </w:p>
    <w:p w14:paraId="5C1B55A9" w14:textId="1E97E5F0" w:rsidR="00E11872" w:rsidRDefault="00402AFD" w:rsidP="00E20748">
      <w:pPr>
        <w:pStyle w:val="Ttulo2"/>
      </w:pPr>
      <w:bookmarkStart w:id="21" w:name="_Toc150712124"/>
      <w:r>
        <w:lastRenderedPageBreak/>
        <w:t>Tamaño del disco duro virtual</w:t>
      </w:r>
      <w:bookmarkEnd w:id="21"/>
    </w:p>
    <w:p w14:paraId="3B2FC5BD" w14:textId="5050C96D" w:rsidR="00402AFD" w:rsidRDefault="00C37FDD" w:rsidP="00402AFD">
      <w:pPr>
        <w:pStyle w:val="Contenido"/>
        <w:rPr>
          <w:lang w:bidi="es-ES"/>
        </w:rPr>
      </w:pPr>
      <w:r>
        <w:rPr>
          <w:lang w:bidi="es-ES"/>
        </w:rPr>
        <w:t>El disco duro virtual de Windows ocupa</w:t>
      </w:r>
      <w:r w:rsidR="00FC3803">
        <w:rPr>
          <w:lang w:bidi="es-ES"/>
        </w:rPr>
        <w:t xml:space="preserve"> 12 GB</w:t>
      </w:r>
    </w:p>
    <w:p w14:paraId="5E1D9A7F" w14:textId="6A3D99A5" w:rsidR="00C37FDD" w:rsidRDefault="00FC3803" w:rsidP="00FC3803">
      <w:pPr>
        <w:pStyle w:val="Contenido"/>
        <w:jc w:val="center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00F7B119" wp14:editId="3073482A">
            <wp:extent cx="2053988" cy="2683413"/>
            <wp:effectExtent l="0" t="0" r="3810" b="3175"/>
            <wp:docPr id="1577239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430" cy="269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BF8E" w14:textId="77777777" w:rsidR="00FC3803" w:rsidRPr="00402AFD" w:rsidRDefault="00FC3803" w:rsidP="00FC3803">
      <w:pPr>
        <w:pStyle w:val="Contenido"/>
        <w:rPr>
          <w:lang w:bidi="es-ES"/>
        </w:rPr>
      </w:pPr>
    </w:p>
    <w:p w14:paraId="34E6F812" w14:textId="085CEA6F" w:rsidR="00FC3803" w:rsidRDefault="00FC3803" w:rsidP="00FC3803">
      <w:pPr>
        <w:pStyle w:val="Contenido"/>
        <w:rPr>
          <w:lang w:bidi="es-ES"/>
        </w:rPr>
      </w:pPr>
      <w:r>
        <w:rPr>
          <w:lang w:bidi="es-ES"/>
        </w:rPr>
        <w:t xml:space="preserve">El disco duro virtual de </w:t>
      </w:r>
      <w:proofErr w:type="spellStart"/>
      <w:r>
        <w:rPr>
          <w:lang w:bidi="es-ES"/>
        </w:rPr>
        <w:t>LinuxMint</w:t>
      </w:r>
      <w:proofErr w:type="spellEnd"/>
      <w:r>
        <w:rPr>
          <w:lang w:bidi="es-ES"/>
        </w:rPr>
        <w:t xml:space="preserve"> ocupa 1</w:t>
      </w:r>
      <w:r w:rsidR="00960072">
        <w:rPr>
          <w:lang w:bidi="es-ES"/>
        </w:rPr>
        <w:t>3,6</w:t>
      </w:r>
      <w:r>
        <w:rPr>
          <w:lang w:bidi="es-ES"/>
        </w:rPr>
        <w:t xml:space="preserve"> GB</w:t>
      </w:r>
    </w:p>
    <w:p w14:paraId="6C4EB171" w14:textId="6D795824" w:rsidR="00FC3803" w:rsidRDefault="00960072" w:rsidP="00FC3803">
      <w:pPr>
        <w:pStyle w:val="Contenido"/>
        <w:jc w:val="center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7CA8D2D1" wp14:editId="3B10BCA2">
            <wp:extent cx="2052474" cy="2681093"/>
            <wp:effectExtent l="0" t="0" r="5080" b="5080"/>
            <wp:docPr id="147585703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849" cy="2695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EDAF5" w14:textId="6F335815" w:rsidR="005B1AF0" w:rsidRDefault="00960072" w:rsidP="000E3BE8">
      <w:pPr>
        <w:pStyle w:val="Contenido"/>
        <w:rPr>
          <w:lang w:bidi="es-ES"/>
        </w:rPr>
      </w:pPr>
      <w:r>
        <w:rPr>
          <w:lang w:bidi="es-ES"/>
        </w:rPr>
        <w:t>Aunque a ambas máquinas virtuales les hemos asignado</w:t>
      </w:r>
      <w:r w:rsidR="009E1967">
        <w:rPr>
          <w:lang w:bidi="es-ES"/>
        </w:rPr>
        <w:t xml:space="preserve"> 20 GB</w:t>
      </w:r>
      <w:r w:rsidR="00C93187">
        <w:rPr>
          <w:lang w:bidi="es-ES"/>
        </w:rPr>
        <w:t xml:space="preserve"> de disco duro virtual, estas ocupan menos del disco que le hemos asignado, el SO nos muestra únicamente el espacio físico que ocupan.</w:t>
      </w:r>
    </w:p>
    <w:p w14:paraId="3CFA73A5" w14:textId="7DD27350" w:rsidR="000E3BE8" w:rsidRPr="005B1AF0" w:rsidRDefault="005B1AF0" w:rsidP="005B1AF0">
      <w:pPr>
        <w:spacing w:after="200"/>
        <w:rPr>
          <w:b w:val="0"/>
          <w:sz w:val="22"/>
          <w:lang w:bidi="es-ES"/>
        </w:rPr>
      </w:pPr>
      <w:r>
        <w:rPr>
          <w:lang w:bidi="es-ES"/>
        </w:rPr>
        <w:br w:type="page"/>
      </w:r>
    </w:p>
    <w:p w14:paraId="1F6EEB84" w14:textId="58E09892" w:rsidR="009B23C1" w:rsidRPr="009B23C1" w:rsidRDefault="00447CC8" w:rsidP="005F132A">
      <w:pPr>
        <w:pStyle w:val="Ttulo1"/>
      </w:pPr>
      <w:bookmarkStart w:id="22" w:name="_Toc150712125"/>
      <w:r>
        <w:lastRenderedPageBreak/>
        <w:t>Gestión de máquinas virtuales y discos</w:t>
      </w:r>
      <w:bookmarkEnd w:id="22"/>
    </w:p>
    <w:p w14:paraId="7D4DDC86" w14:textId="77777777" w:rsidR="005F132A" w:rsidRPr="005F132A" w:rsidRDefault="005F132A" w:rsidP="005F132A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23" w:name="_Toc149123318"/>
      <w:bookmarkStart w:id="24" w:name="_Toc149123350"/>
      <w:bookmarkStart w:id="25" w:name="_Toc149123376"/>
      <w:bookmarkStart w:id="26" w:name="_Toc149231765"/>
      <w:bookmarkStart w:id="27" w:name="_Toc149245014"/>
      <w:bookmarkStart w:id="28" w:name="_Toc149245038"/>
      <w:bookmarkStart w:id="29" w:name="_Toc149396756"/>
      <w:bookmarkStart w:id="30" w:name="_Toc150454893"/>
      <w:bookmarkStart w:id="31" w:name="_Toc150455022"/>
      <w:bookmarkStart w:id="32" w:name="_Toc150455064"/>
      <w:bookmarkStart w:id="33" w:name="_Toc150696905"/>
      <w:bookmarkStart w:id="34" w:name="_Toc150712047"/>
      <w:bookmarkStart w:id="35" w:name="_Toc150712079"/>
      <w:bookmarkStart w:id="36" w:name="_Toc150712126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</w:p>
    <w:p w14:paraId="2F11FC03" w14:textId="51B31B93" w:rsidR="009B23C1" w:rsidRDefault="00CE49C8" w:rsidP="00E20748">
      <w:pPr>
        <w:pStyle w:val="Ttulo2"/>
      </w:pPr>
      <w:bookmarkStart w:id="37" w:name="_Toc150712127"/>
      <w:r>
        <w:t>Máquina virtual importada</w:t>
      </w:r>
      <w:bookmarkEnd w:id="37"/>
    </w:p>
    <w:p w14:paraId="48A79336" w14:textId="7E63F75B" w:rsidR="000D0E5E" w:rsidRDefault="00F24053" w:rsidP="000D0E5E">
      <w:pPr>
        <w:pStyle w:val="Contenido"/>
        <w:rPr>
          <w:lang w:bidi="es-ES"/>
        </w:rPr>
      </w:pPr>
      <w:r>
        <w:rPr>
          <w:lang w:bidi="es-ES"/>
        </w:rPr>
        <w:t xml:space="preserve">La máquina virtual de Linux es importada desde un OVA, la de Windows la instalé con una </w:t>
      </w:r>
      <w:proofErr w:type="spellStart"/>
      <w:r>
        <w:rPr>
          <w:lang w:bidi="es-ES"/>
        </w:rPr>
        <w:t>iso</w:t>
      </w:r>
      <w:proofErr w:type="spellEnd"/>
      <w:r>
        <w:rPr>
          <w:lang w:bidi="es-ES"/>
        </w:rPr>
        <w:t>.</w:t>
      </w:r>
    </w:p>
    <w:p w14:paraId="25EED503" w14:textId="00504BF0" w:rsidR="00F24053" w:rsidRPr="000D0E5E" w:rsidRDefault="0079257A" w:rsidP="000D0E5E">
      <w:pPr>
        <w:pStyle w:val="Contenido"/>
        <w:rPr>
          <w:lang w:bidi="es-ES"/>
        </w:rPr>
      </w:pPr>
      <w:r w:rsidRPr="0079257A">
        <w:rPr>
          <w:lang w:bidi="es-ES"/>
        </w:rPr>
        <w:drawing>
          <wp:inline distT="0" distB="0" distL="0" distR="0" wp14:anchorId="237DE133" wp14:editId="0533D2CD">
            <wp:extent cx="6371590" cy="4187825"/>
            <wp:effectExtent l="0" t="0" r="0" b="3175"/>
            <wp:docPr id="24373460" name="Imagen 1" descr="Imagen de la pantalla de un computad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3460" name="Imagen 1" descr="Imagen de la pantalla de un computador&#10;&#10;Descripción generada automáticamente con confianza baj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469E" w14:textId="5F35C00D" w:rsidR="009B23C1" w:rsidRDefault="00B41F9B" w:rsidP="00E20748">
      <w:pPr>
        <w:pStyle w:val="Ttulo2"/>
      </w:pPr>
      <w:bookmarkStart w:id="38" w:name="_Toc150712128"/>
      <w:r>
        <w:t>Eliminación</w:t>
      </w:r>
      <w:r w:rsidR="0079257A">
        <w:t xml:space="preserve"> </w:t>
      </w:r>
      <w:r>
        <w:t>del disco virtual</w:t>
      </w:r>
      <w:bookmarkEnd w:id="38"/>
    </w:p>
    <w:p w14:paraId="5B98C466" w14:textId="08454B38" w:rsidR="0079257A" w:rsidRDefault="004E52DA" w:rsidP="0079257A">
      <w:pPr>
        <w:pStyle w:val="Contenido"/>
        <w:rPr>
          <w:lang w:bidi="es-ES"/>
        </w:rPr>
      </w:pPr>
      <w:r>
        <w:rPr>
          <w:lang w:bidi="es-ES"/>
        </w:rPr>
        <w:t xml:space="preserve">Eliminaré </w:t>
      </w:r>
      <w:r w:rsidR="0055446F">
        <w:rPr>
          <w:lang w:bidi="es-ES"/>
        </w:rPr>
        <w:t>un disco virtual que tenía asignado a una máquina virtual de Windows 11, primero liberando el disco</w:t>
      </w:r>
    </w:p>
    <w:p w14:paraId="2C96C407" w14:textId="350E22BF" w:rsidR="0055446F" w:rsidRDefault="0055446F" w:rsidP="0055446F">
      <w:pPr>
        <w:pStyle w:val="Contenido"/>
        <w:jc w:val="center"/>
        <w:rPr>
          <w:lang w:bidi="es-ES"/>
        </w:rPr>
      </w:pPr>
      <w:r w:rsidRPr="0055446F">
        <w:rPr>
          <w:lang w:bidi="es-ES"/>
        </w:rPr>
        <w:drawing>
          <wp:inline distT="0" distB="0" distL="0" distR="0" wp14:anchorId="231187BA" wp14:editId="1E833D03">
            <wp:extent cx="4435151" cy="1413555"/>
            <wp:effectExtent l="0" t="0" r="0" b="0"/>
            <wp:docPr id="1386184323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84323" name="Imagen 1" descr="Captura de pantalla de un celular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5151" cy="14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744B" w14:textId="77777777" w:rsidR="00E53C58" w:rsidRDefault="00E53C58" w:rsidP="0055446F">
      <w:pPr>
        <w:pStyle w:val="Contenido"/>
        <w:jc w:val="center"/>
        <w:rPr>
          <w:lang w:bidi="es-ES"/>
        </w:rPr>
      </w:pPr>
    </w:p>
    <w:p w14:paraId="6AA778E4" w14:textId="77777777" w:rsidR="00E53C58" w:rsidRDefault="00E53C58" w:rsidP="0055446F">
      <w:pPr>
        <w:pStyle w:val="Contenido"/>
        <w:jc w:val="center"/>
        <w:rPr>
          <w:lang w:bidi="es-ES"/>
        </w:rPr>
      </w:pPr>
    </w:p>
    <w:p w14:paraId="63156DAF" w14:textId="77777777" w:rsidR="00E53C58" w:rsidRDefault="00E53C58" w:rsidP="0055446F">
      <w:pPr>
        <w:pStyle w:val="Contenido"/>
        <w:jc w:val="center"/>
        <w:rPr>
          <w:lang w:bidi="es-ES"/>
        </w:rPr>
      </w:pPr>
    </w:p>
    <w:p w14:paraId="35946E5F" w14:textId="77777777" w:rsidR="00E53C58" w:rsidRDefault="00E53C58" w:rsidP="0055446F">
      <w:pPr>
        <w:pStyle w:val="Contenido"/>
        <w:jc w:val="center"/>
        <w:rPr>
          <w:lang w:bidi="es-ES"/>
        </w:rPr>
      </w:pPr>
    </w:p>
    <w:p w14:paraId="2EFECC83" w14:textId="77777777" w:rsidR="00E53C58" w:rsidRDefault="00E53C58" w:rsidP="0055446F">
      <w:pPr>
        <w:pStyle w:val="Contenido"/>
        <w:jc w:val="center"/>
        <w:rPr>
          <w:lang w:bidi="es-ES"/>
        </w:rPr>
      </w:pPr>
    </w:p>
    <w:p w14:paraId="7B1613D3" w14:textId="77777777" w:rsidR="00E53C58" w:rsidRDefault="00E53C58" w:rsidP="0055446F">
      <w:pPr>
        <w:pStyle w:val="Contenido"/>
        <w:jc w:val="center"/>
        <w:rPr>
          <w:lang w:bidi="es-ES"/>
        </w:rPr>
      </w:pPr>
    </w:p>
    <w:p w14:paraId="366F7D1A" w14:textId="77777777" w:rsidR="00E53C58" w:rsidRDefault="00E53C58" w:rsidP="0055446F">
      <w:pPr>
        <w:pStyle w:val="Contenido"/>
        <w:jc w:val="center"/>
        <w:rPr>
          <w:lang w:bidi="es-ES"/>
        </w:rPr>
      </w:pPr>
    </w:p>
    <w:p w14:paraId="557E6DBA" w14:textId="2CAEEFF2" w:rsidR="007A22EF" w:rsidRDefault="00E53C58" w:rsidP="007A22EF">
      <w:pPr>
        <w:pStyle w:val="Contenido"/>
        <w:rPr>
          <w:lang w:bidi="es-ES"/>
        </w:rPr>
      </w:pPr>
      <w:r>
        <w:rPr>
          <w:lang w:bidi="es-ES"/>
        </w:rPr>
        <w:lastRenderedPageBreak/>
        <w:t>Y después eliminándol</w:t>
      </w:r>
      <w:r w:rsidR="00236AFD">
        <w:rPr>
          <w:lang w:bidi="es-ES"/>
        </w:rPr>
        <w:t>o</w:t>
      </w:r>
      <w:r>
        <w:rPr>
          <w:lang w:bidi="es-ES"/>
        </w:rPr>
        <w:t xml:space="preserve"> definitivamente.</w:t>
      </w:r>
    </w:p>
    <w:p w14:paraId="5278B38C" w14:textId="20387640" w:rsidR="00E53C58" w:rsidRPr="0079257A" w:rsidRDefault="00E53C58" w:rsidP="00E53C58">
      <w:pPr>
        <w:pStyle w:val="Contenido"/>
        <w:jc w:val="center"/>
        <w:rPr>
          <w:lang w:bidi="es-ES"/>
        </w:rPr>
      </w:pPr>
      <w:r w:rsidRPr="00E53C58">
        <w:rPr>
          <w:lang w:bidi="es-ES"/>
        </w:rPr>
        <w:drawing>
          <wp:inline distT="0" distB="0" distL="0" distR="0" wp14:anchorId="311D34DE" wp14:editId="7333531A">
            <wp:extent cx="2967135" cy="2175229"/>
            <wp:effectExtent l="0" t="0" r="5080" b="0"/>
            <wp:docPr id="1984834377" name="Imagen 1" descr="Interfaz de usuario gráfica, Texto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34377" name="Imagen 1" descr="Interfaz de usuario gráfica, Texto, Chat o mensaje de texto, Sitio web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3081" cy="217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700D" w14:textId="53928CE8" w:rsidR="009B23C1" w:rsidRPr="009B23C1" w:rsidRDefault="00B41F9B" w:rsidP="005F132A">
      <w:pPr>
        <w:pStyle w:val="Ttulo1"/>
      </w:pPr>
      <w:bookmarkStart w:id="39" w:name="_Toc150712129"/>
      <w:r>
        <w:t>Guest Additions</w:t>
      </w:r>
      <w:bookmarkEnd w:id="39"/>
    </w:p>
    <w:p w14:paraId="433E7A17" w14:textId="77777777" w:rsidR="00BB3316" w:rsidRPr="00BB3316" w:rsidRDefault="00BB3316" w:rsidP="00BB3316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40" w:name="_Toc149123322"/>
      <w:bookmarkStart w:id="41" w:name="_Toc149123354"/>
      <w:bookmarkStart w:id="42" w:name="_Toc149123380"/>
      <w:bookmarkStart w:id="43" w:name="_Toc149231769"/>
      <w:bookmarkStart w:id="44" w:name="_Toc149245018"/>
      <w:bookmarkStart w:id="45" w:name="_Toc149245042"/>
      <w:bookmarkStart w:id="46" w:name="_Toc149396760"/>
      <w:bookmarkStart w:id="47" w:name="_Toc150454897"/>
      <w:bookmarkStart w:id="48" w:name="_Toc150455026"/>
      <w:bookmarkStart w:id="49" w:name="_Toc150455068"/>
      <w:bookmarkStart w:id="50" w:name="_Toc150696909"/>
      <w:bookmarkStart w:id="51" w:name="_Toc150712051"/>
      <w:bookmarkStart w:id="52" w:name="_Toc150712083"/>
      <w:bookmarkStart w:id="53" w:name="_Toc150712130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758FD3B8" w14:textId="72471224" w:rsidR="00E17664" w:rsidRDefault="005A6800" w:rsidP="00E20748">
      <w:pPr>
        <w:pStyle w:val="Ttulo2"/>
      </w:pPr>
      <w:bookmarkStart w:id="54" w:name="_Toc150712131"/>
      <w:r>
        <w:t>¿Qué es Guest Additions?</w:t>
      </w:r>
      <w:bookmarkEnd w:id="54"/>
    </w:p>
    <w:p w14:paraId="29BA2D16" w14:textId="7276E042" w:rsidR="00E17664" w:rsidRDefault="000B1BD0" w:rsidP="00D11970">
      <w:pPr>
        <w:pStyle w:val="Contenido"/>
        <w:rPr>
          <w:lang w:bidi="es-ES"/>
        </w:rPr>
      </w:pPr>
      <w:r>
        <w:rPr>
          <w:lang w:bidi="es-ES"/>
        </w:rPr>
        <w:t>Es un paquete de herram</w:t>
      </w:r>
      <w:r w:rsidR="00D6764F">
        <w:rPr>
          <w:lang w:bidi="es-ES"/>
        </w:rPr>
        <w:t>ientas propio de VirtualBox que permite una mejor integración entre el si</w:t>
      </w:r>
      <w:r w:rsidR="008D1103">
        <w:rPr>
          <w:lang w:bidi="es-ES"/>
        </w:rPr>
        <w:t>stema anfitrión e invitado</w:t>
      </w:r>
      <w:r w:rsidR="00037FAB">
        <w:rPr>
          <w:lang w:bidi="es-ES"/>
        </w:rPr>
        <w:t xml:space="preserve"> como son el portapapeles compartido, la carpeta compartida o el redimensionado de pantalla.</w:t>
      </w:r>
    </w:p>
    <w:p w14:paraId="6660668D" w14:textId="77777777" w:rsidR="00E17664" w:rsidRPr="00D11970" w:rsidRDefault="00E17664" w:rsidP="00D11970">
      <w:pPr>
        <w:pStyle w:val="Contenido"/>
        <w:rPr>
          <w:lang w:bidi="es-ES"/>
        </w:rPr>
      </w:pPr>
    </w:p>
    <w:p w14:paraId="1B4B2CF4" w14:textId="3C115E75" w:rsidR="009B23C1" w:rsidRDefault="008C7AC3" w:rsidP="00E20748">
      <w:pPr>
        <w:pStyle w:val="Ttulo2"/>
      </w:pPr>
      <w:bookmarkStart w:id="55" w:name="_Toc150712132"/>
      <w:r>
        <w:t>Instalación de Guest Additions</w:t>
      </w:r>
      <w:bookmarkEnd w:id="55"/>
    </w:p>
    <w:p w14:paraId="18A1B599" w14:textId="16BFAAB4" w:rsidR="00FF4E54" w:rsidRPr="00AE3E50" w:rsidRDefault="00FF4E54" w:rsidP="00AE3E50">
      <w:pPr>
        <w:pStyle w:val="Contenido"/>
        <w:rPr>
          <w:lang w:bidi="es-ES"/>
        </w:rPr>
      </w:pPr>
      <w:r>
        <w:rPr>
          <w:lang w:bidi="es-ES"/>
        </w:rPr>
        <w:t xml:space="preserve">Una vez </w:t>
      </w:r>
      <w:proofErr w:type="spellStart"/>
      <w:r>
        <w:rPr>
          <w:lang w:bidi="es-ES"/>
        </w:rPr>
        <w:t>Guest</w:t>
      </w:r>
      <w:proofErr w:type="spellEnd"/>
      <w:r>
        <w:rPr>
          <w:lang w:bidi="es-ES"/>
        </w:rPr>
        <w:t xml:space="preserve"> </w:t>
      </w:r>
      <w:proofErr w:type="spellStart"/>
      <w:r>
        <w:rPr>
          <w:lang w:bidi="es-ES"/>
        </w:rPr>
        <w:t>Additions</w:t>
      </w:r>
      <w:proofErr w:type="spellEnd"/>
      <w:r>
        <w:rPr>
          <w:lang w:bidi="es-ES"/>
        </w:rPr>
        <w:t xml:space="preserve"> está instalado en ambas máquinas se habilitan las opciones de carpeta compartida, portapapeles y drag and </w:t>
      </w:r>
      <w:proofErr w:type="spellStart"/>
      <w:r>
        <w:rPr>
          <w:lang w:bidi="es-ES"/>
        </w:rPr>
        <w:t>drop</w:t>
      </w:r>
      <w:proofErr w:type="spellEnd"/>
      <w:r w:rsidR="00AB7CE7">
        <w:rPr>
          <w:lang w:bidi="es-ES"/>
        </w:rPr>
        <w:t xml:space="preserve"> en modo bidireccional</w:t>
      </w:r>
      <w:r>
        <w:rPr>
          <w:lang w:bidi="es-ES"/>
        </w:rPr>
        <w:t>.</w:t>
      </w:r>
    </w:p>
    <w:p w14:paraId="2A2F1E83" w14:textId="70E31B13" w:rsidR="009B23C1" w:rsidRDefault="008C7AC3" w:rsidP="002E7DDF">
      <w:pPr>
        <w:pStyle w:val="Ttulo1"/>
      </w:pPr>
      <w:bookmarkStart w:id="56" w:name="_Toc150712133"/>
      <w:r>
        <w:t>Compartición de carpetas</w:t>
      </w:r>
      <w:bookmarkEnd w:id="56"/>
    </w:p>
    <w:p w14:paraId="6320AE6B" w14:textId="4D37F01F" w:rsidR="00AB7CE7" w:rsidRPr="00AB7CE7" w:rsidRDefault="00D71BCB" w:rsidP="00AB7CE7">
      <w:pPr>
        <w:pStyle w:val="Contenido"/>
      </w:pPr>
      <w:r>
        <w:t>Comparto la carpeta de la asignatura de forma permanente y permitiendo lectura/escritura.</w:t>
      </w:r>
      <w:r w:rsidR="004625D4">
        <w:t xml:space="preserve"> Me ha dado muchos errores y tuve que ejecutar el comando </w:t>
      </w:r>
      <w:r w:rsidR="00E1207F">
        <w:t>“</w:t>
      </w:r>
      <w:r w:rsidR="00E1207F" w:rsidRPr="00E1207F">
        <w:t xml:space="preserve">sudo </w:t>
      </w:r>
      <w:proofErr w:type="spellStart"/>
      <w:r w:rsidR="00E1207F" w:rsidRPr="00E1207F">
        <w:t>adduser</w:t>
      </w:r>
      <w:proofErr w:type="spellEnd"/>
      <w:r w:rsidR="00E1207F" w:rsidRPr="00E1207F">
        <w:t xml:space="preserve"> $USER </w:t>
      </w:r>
      <w:proofErr w:type="spellStart"/>
      <w:r w:rsidR="00E1207F" w:rsidRPr="00E1207F">
        <w:t>vboxsf</w:t>
      </w:r>
      <w:proofErr w:type="spellEnd"/>
      <w:r w:rsidR="00E1207F">
        <w:t>” en el terminal de la máquina virtual para darle privilegios sobre las carpetas compartidas.</w:t>
      </w:r>
    </w:p>
    <w:p w14:paraId="6CB24900" w14:textId="77777777" w:rsidR="00BB3316" w:rsidRPr="00BB3316" w:rsidRDefault="00BB3316" w:rsidP="00BB3316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57" w:name="_Toc149123327"/>
      <w:bookmarkStart w:id="58" w:name="_Toc149123359"/>
      <w:bookmarkStart w:id="59" w:name="_Toc149123385"/>
      <w:bookmarkStart w:id="60" w:name="_Toc149231774"/>
      <w:bookmarkStart w:id="61" w:name="_Toc149245023"/>
      <w:bookmarkStart w:id="62" w:name="_Toc149245047"/>
      <w:bookmarkStart w:id="63" w:name="_Toc149396765"/>
      <w:bookmarkStart w:id="64" w:name="_Toc150454901"/>
      <w:bookmarkStart w:id="65" w:name="_Toc150455030"/>
      <w:bookmarkStart w:id="66" w:name="_Toc150455072"/>
      <w:bookmarkStart w:id="67" w:name="_Toc150696913"/>
      <w:bookmarkStart w:id="68" w:name="_Toc150712055"/>
      <w:bookmarkStart w:id="69" w:name="_Toc150712087"/>
      <w:bookmarkStart w:id="70" w:name="_Toc150712134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3160D470" w14:textId="77777777" w:rsidR="005134C8" w:rsidRDefault="005134C8" w:rsidP="005134C8">
      <w:pPr>
        <w:pStyle w:val="Contenido"/>
      </w:pPr>
    </w:p>
    <w:p w14:paraId="16AD35BF" w14:textId="3E03BECB" w:rsidR="005134C8" w:rsidRDefault="00AB7CE7" w:rsidP="00AB7CE7">
      <w:pPr>
        <w:pStyle w:val="Contenido"/>
        <w:jc w:val="center"/>
      </w:pPr>
      <w:r>
        <w:rPr>
          <w:noProof/>
        </w:rPr>
        <w:drawing>
          <wp:inline distT="0" distB="0" distL="0" distR="0" wp14:anchorId="317AB48C" wp14:editId="28716F36">
            <wp:extent cx="3375995" cy="2295583"/>
            <wp:effectExtent l="0" t="0" r="0" b="0"/>
            <wp:docPr id="154438774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38" cy="230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396AD" w14:textId="6242239F" w:rsidR="00032C0A" w:rsidRDefault="004C747B" w:rsidP="00411DD3">
      <w:pPr>
        <w:pStyle w:val="Ttulo1"/>
      </w:pPr>
      <w:bookmarkStart w:id="71" w:name="_Referencias"/>
      <w:bookmarkStart w:id="72" w:name="_Toc150712135"/>
      <w:bookmarkEnd w:id="71"/>
      <w:r>
        <w:lastRenderedPageBreak/>
        <w:t>Snapshots</w:t>
      </w:r>
      <w:bookmarkEnd w:id="72"/>
    </w:p>
    <w:p w14:paraId="7EE555F2" w14:textId="62D5CCC5" w:rsidR="00BA0748" w:rsidRPr="00BA0748" w:rsidRDefault="002D7A0E" w:rsidP="00507544">
      <w:pPr>
        <w:pStyle w:val="Contenido"/>
      </w:pPr>
      <w:r>
        <w:t xml:space="preserve">Las </w:t>
      </w:r>
      <w:proofErr w:type="spellStart"/>
      <w:r>
        <w:t>snapshots</w:t>
      </w:r>
      <w:proofErr w:type="spellEnd"/>
      <w:r>
        <w:t xml:space="preserve"> son copias de un instante determinado de los archivos, estas copias trabajan </w:t>
      </w:r>
      <w:r w:rsidR="00E5422A">
        <w:t>directamente sobre</w:t>
      </w:r>
      <w:r>
        <w:t xml:space="preserve"> el origen de los datos, mientras que l</w:t>
      </w:r>
      <w:r w:rsidR="00E5422A">
        <w:t>as copias de seguridad se realizan en una fuente de almacenamiento distinto</w:t>
      </w:r>
      <w:r w:rsidR="00522015">
        <w:t xml:space="preserve">. Las copias de seguridad son más seguras ya que son menos susceptibles a errores y </w:t>
      </w:r>
      <w:r w:rsidR="00A21327">
        <w:t xml:space="preserve">a datos corrompidos, aunque son más lentas, por ello utilizamos las </w:t>
      </w:r>
      <w:proofErr w:type="spellStart"/>
      <w:r w:rsidR="00A21327">
        <w:t>snapshots</w:t>
      </w:r>
      <w:proofErr w:type="spellEnd"/>
      <w:r w:rsidR="00222CEB">
        <w:t>.</w:t>
      </w:r>
    </w:p>
    <w:p w14:paraId="65F053B1" w14:textId="77777777" w:rsidR="00E20748" w:rsidRPr="00E20748" w:rsidRDefault="00E20748" w:rsidP="00E20748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73" w:name="_Toc150454904"/>
      <w:bookmarkStart w:id="74" w:name="_Toc150455032"/>
      <w:bookmarkStart w:id="75" w:name="_Toc150455074"/>
      <w:bookmarkStart w:id="76" w:name="_Toc150696915"/>
      <w:bookmarkStart w:id="77" w:name="_Toc150712057"/>
      <w:bookmarkStart w:id="78" w:name="_Toc150712089"/>
      <w:bookmarkStart w:id="79" w:name="_Toc150712136"/>
      <w:bookmarkEnd w:id="73"/>
      <w:bookmarkEnd w:id="74"/>
      <w:bookmarkEnd w:id="75"/>
      <w:bookmarkEnd w:id="76"/>
      <w:bookmarkEnd w:id="77"/>
      <w:bookmarkEnd w:id="78"/>
      <w:bookmarkEnd w:id="79"/>
    </w:p>
    <w:p w14:paraId="062F4BFE" w14:textId="77777777" w:rsidR="00495617" w:rsidRDefault="00495617" w:rsidP="00441107">
      <w:pPr>
        <w:pStyle w:val="Contenido"/>
        <w:rPr>
          <w:lang w:bidi="es-ES"/>
        </w:rPr>
      </w:pPr>
    </w:p>
    <w:p w14:paraId="3F2D1B82" w14:textId="2C15A7E9" w:rsidR="00495617" w:rsidRDefault="00BA6E20" w:rsidP="00495617">
      <w:pPr>
        <w:pStyle w:val="Ttulo2"/>
      </w:pPr>
      <w:bookmarkStart w:id="80" w:name="_Toc150712137"/>
      <w:r>
        <w:t>Creación de Snapshots</w:t>
      </w:r>
      <w:bookmarkEnd w:id="80"/>
    </w:p>
    <w:p w14:paraId="784EC04B" w14:textId="4E9CEB60" w:rsidR="00DB6C8E" w:rsidRPr="00DB6C8E" w:rsidRDefault="00DB6C8E" w:rsidP="00DB6C8E">
      <w:pPr>
        <w:pStyle w:val="Contenido"/>
        <w:rPr>
          <w:lang w:bidi="es-ES"/>
        </w:rPr>
      </w:pPr>
      <w:r>
        <w:rPr>
          <w:lang w:bidi="es-ES"/>
        </w:rPr>
        <w:t>Creamos un archivo</w:t>
      </w:r>
      <w:r w:rsidR="001B08FF">
        <w:rPr>
          <w:lang w:bidi="es-ES"/>
        </w:rPr>
        <w:t xml:space="preserve"> con el nombre antes de la </w:t>
      </w:r>
      <w:proofErr w:type="spellStart"/>
      <w:r w:rsidR="001B08FF">
        <w:rPr>
          <w:lang w:bidi="es-ES"/>
        </w:rPr>
        <w:t>snapshot</w:t>
      </w:r>
      <w:proofErr w:type="spellEnd"/>
      <w:r w:rsidR="001B08FF">
        <w:rPr>
          <w:lang w:bidi="es-ES"/>
        </w:rPr>
        <w:t xml:space="preserve"> y entonces le damos a </w:t>
      </w:r>
      <w:r w:rsidR="00E7290C">
        <w:rPr>
          <w:lang w:bidi="es-ES"/>
        </w:rPr>
        <w:t>máquina</w:t>
      </w:r>
      <w:r w:rsidR="001B08FF">
        <w:rPr>
          <w:lang w:bidi="es-ES"/>
        </w:rPr>
        <w:t>/</w:t>
      </w:r>
      <w:r w:rsidR="00E7290C">
        <w:rPr>
          <w:lang w:bidi="es-ES"/>
        </w:rPr>
        <w:t>tomar</w:t>
      </w:r>
      <w:r w:rsidR="001B08FF">
        <w:rPr>
          <w:lang w:bidi="es-ES"/>
        </w:rPr>
        <w:t xml:space="preserve"> </w:t>
      </w:r>
      <w:r w:rsidR="00E7290C">
        <w:rPr>
          <w:lang w:bidi="es-ES"/>
        </w:rPr>
        <w:t>instantánea</w:t>
      </w:r>
    </w:p>
    <w:p w14:paraId="399713BF" w14:textId="77777777" w:rsidR="00E7290C" w:rsidRDefault="00E7290C" w:rsidP="00DB6C8E">
      <w:pPr>
        <w:pStyle w:val="Contenido"/>
        <w:jc w:val="center"/>
        <w:rPr>
          <w:noProof/>
          <w:lang w:bidi="es-ES"/>
        </w:rPr>
      </w:pPr>
    </w:p>
    <w:p w14:paraId="7756D59E" w14:textId="78A6FF24" w:rsidR="00BA6E20" w:rsidRDefault="008355A9" w:rsidP="00DB6C8E">
      <w:pPr>
        <w:pStyle w:val="Contenido"/>
        <w:jc w:val="center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24465A7F" wp14:editId="37349E3B">
            <wp:extent cx="1936866" cy="2626822"/>
            <wp:effectExtent l="0" t="0" r="6350" b="2540"/>
            <wp:docPr id="115616791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" t="-1291" r="50793" b="-726"/>
                    <a:stretch/>
                  </pic:blipFill>
                  <pic:spPr bwMode="auto">
                    <a:xfrm>
                      <a:off x="0" y="0"/>
                      <a:ext cx="1941311" cy="263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882BF" w14:textId="46436BBC" w:rsidR="00E7290C" w:rsidRDefault="00E7290C" w:rsidP="00E7290C">
      <w:pPr>
        <w:pStyle w:val="Contenido"/>
        <w:rPr>
          <w:lang w:bidi="es-ES"/>
        </w:rPr>
      </w:pPr>
      <w:r>
        <w:rPr>
          <w:lang w:bidi="es-ES"/>
        </w:rPr>
        <w:t>Modificamos el nombre del archivo para comprobar que se restaura</w:t>
      </w:r>
    </w:p>
    <w:p w14:paraId="2B4F97AB" w14:textId="77777777" w:rsidR="00E7290C" w:rsidRDefault="00E7290C" w:rsidP="00E7290C">
      <w:pPr>
        <w:pStyle w:val="Contenido"/>
        <w:jc w:val="center"/>
        <w:rPr>
          <w:noProof/>
          <w:lang w:bidi="es-ES"/>
        </w:rPr>
      </w:pPr>
    </w:p>
    <w:p w14:paraId="5352DDD6" w14:textId="6768674B" w:rsidR="00E7290C" w:rsidRDefault="00E7290C" w:rsidP="00E7290C">
      <w:pPr>
        <w:pStyle w:val="Contenido"/>
        <w:jc w:val="center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34464AFE" wp14:editId="25DF1C5B">
            <wp:extent cx="1928553" cy="2287662"/>
            <wp:effectExtent l="0" t="0" r="0" b="0"/>
            <wp:docPr id="69013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464" b="45751"/>
                    <a:stretch/>
                  </pic:blipFill>
                  <pic:spPr bwMode="auto">
                    <a:xfrm>
                      <a:off x="0" y="0"/>
                      <a:ext cx="1949621" cy="2312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1F1B1" w14:textId="77777777" w:rsidR="001D0231" w:rsidRDefault="001D0231" w:rsidP="00E7290C">
      <w:pPr>
        <w:pStyle w:val="Contenido"/>
        <w:jc w:val="center"/>
        <w:rPr>
          <w:lang w:bidi="es-ES"/>
        </w:rPr>
      </w:pPr>
    </w:p>
    <w:p w14:paraId="10A75E7C" w14:textId="77777777" w:rsidR="001D0231" w:rsidRDefault="001D0231" w:rsidP="00E7290C">
      <w:pPr>
        <w:pStyle w:val="Contenido"/>
        <w:jc w:val="center"/>
        <w:rPr>
          <w:lang w:bidi="es-ES"/>
        </w:rPr>
      </w:pPr>
    </w:p>
    <w:p w14:paraId="69CDD0C9" w14:textId="77777777" w:rsidR="001D0231" w:rsidRDefault="001D0231" w:rsidP="00E7290C">
      <w:pPr>
        <w:pStyle w:val="Contenido"/>
        <w:jc w:val="center"/>
        <w:rPr>
          <w:lang w:bidi="es-ES"/>
        </w:rPr>
      </w:pPr>
    </w:p>
    <w:p w14:paraId="599FC324" w14:textId="77777777" w:rsidR="001D0231" w:rsidRDefault="001D0231" w:rsidP="00E7290C">
      <w:pPr>
        <w:pStyle w:val="Contenido"/>
        <w:jc w:val="center"/>
        <w:rPr>
          <w:lang w:bidi="es-ES"/>
        </w:rPr>
      </w:pPr>
    </w:p>
    <w:p w14:paraId="7B58E354" w14:textId="77777777" w:rsidR="001D0231" w:rsidRDefault="001D0231" w:rsidP="00E7290C">
      <w:pPr>
        <w:pStyle w:val="Contenido"/>
        <w:jc w:val="center"/>
        <w:rPr>
          <w:lang w:bidi="es-ES"/>
        </w:rPr>
      </w:pPr>
    </w:p>
    <w:p w14:paraId="0A45D123" w14:textId="19F0026B" w:rsidR="001D0231" w:rsidRDefault="001D0231" w:rsidP="00E7290C">
      <w:pPr>
        <w:pStyle w:val="Contenido"/>
        <w:jc w:val="center"/>
        <w:rPr>
          <w:lang w:bidi="es-ES"/>
        </w:rPr>
      </w:pPr>
    </w:p>
    <w:p w14:paraId="45EADFAB" w14:textId="77777777" w:rsidR="001D0231" w:rsidRDefault="001D0231" w:rsidP="00E7290C">
      <w:pPr>
        <w:pStyle w:val="Contenido"/>
        <w:jc w:val="center"/>
        <w:rPr>
          <w:lang w:bidi="es-ES"/>
        </w:rPr>
      </w:pPr>
    </w:p>
    <w:p w14:paraId="23539E7E" w14:textId="55D772C8" w:rsidR="00BA6E20" w:rsidRDefault="003A4B6C" w:rsidP="00BA6E20">
      <w:pPr>
        <w:pStyle w:val="Ttulo2"/>
      </w:pPr>
      <w:bookmarkStart w:id="81" w:name="_Toc150712138"/>
      <w:r>
        <w:lastRenderedPageBreak/>
        <w:t>Restauración de Snapshots</w:t>
      </w:r>
      <w:bookmarkEnd w:id="81"/>
    </w:p>
    <w:p w14:paraId="42DC0920" w14:textId="6767C54A" w:rsidR="00702DDA" w:rsidRPr="00702DDA" w:rsidRDefault="00702DDA" w:rsidP="00702DDA">
      <w:pPr>
        <w:pStyle w:val="Contenido"/>
        <w:rPr>
          <w:lang w:bidi="es-ES"/>
        </w:rPr>
      </w:pPr>
      <w:r>
        <w:rPr>
          <w:lang w:bidi="es-ES"/>
        </w:rPr>
        <w:t xml:space="preserve">Cerramos la máquina y antes de iniciarla reiniciamos desde la </w:t>
      </w:r>
      <w:proofErr w:type="spellStart"/>
      <w:r>
        <w:rPr>
          <w:lang w:bidi="es-ES"/>
        </w:rPr>
        <w:t>snapshot</w:t>
      </w:r>
      <w:proofErr w:type="spellEnd"/>
      <w:r>
        <w:rPr>
          <w:lang w:bidi="es-ES"/>
        </w:rPr>
        <w:t>, luego vemos que el archivo tiene el nombre original.</w:t>
      </w:r>
    </w:p>
    <w:p w14:paraId="651DE0AE" w14:textId="36F9FB2C" w:rsidR="003A4B6C" w:rsidRDefault="001D0231" w:rsidP="00702DDA">
      <w:pPr>
        <w:pStyle w:val="Contenido"/>
        <w:jc w:val="center"/>
      </w:pPr>
      <w:r>
        <w:rPr>
          <w:noProof/>
        </w:rPr>
        <w:drawing>
          <wp:inline distT="0" distB="0" distL="0" distR="0" wp14:anchorId="0894E7F5" wp14:editId="733EFBFC">
            <wp:extent cx="3998421" cy="876797"/>
            <wp:effectExtent l="0" t="0" r="2540" b="0"/>
            <wp:docPr id="9629168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700" cy="8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86D46" w14:textId="1A5422E6" w:rsidR="001D0231" w:rsidRDefault="001D0231" w:rsidP="00702DDA">
      <w:pPr>
        <w:pStyle w:val="Contenido"/>
        <w:jc w:val="center"/>
      </w:pPr>
      <w:r>
        <w:rPr>
          <w:noProof/>
        </w:rPr>
        <w:drawing>
          <wp:inline distT="0" distB="0" distL="0" distR="0" wp14:anchorId="28F7196E" wp14:editId="78B3953A">
            <wp:extent cx="3960708" cy="889461"/>
            <wp:effectExtent l="0" t="0" r="1905" b="6350"/>
            <wp:docPr id="211937371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75" cy="89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93718" w14:textId="1E5D726D" w:rsidR="003A4B6C" w:rsidRDefault="009624E9" w:rsidP="003A4B6C">
      <w:pPr>
        <w:pStyle w:val="Ttulo1"/>
      </w:pPr>
      <w:bookmarkStart w:id="82" w:name="_Toc150712139"/>
      <w:r>
        <w:t>Clonación</w:t>
      </w:r>
      <w:bookmarkEnd w:id="82"/>
    </w:p>
    <w:p w14:paraId="3B944572" w14:textId="77777777" w:rsidR="009624E9" w:rsidRPr="009624E9" w:rsidRDefault="009624E9" w:rsidP="009624E9">
      <w:pPr>
        <w:pStyle w:val="Prrafodelista"/>
        <w:numPr>
          <w:ilvl w:val="0"/>
          <w:numId w:val="4"/>
        </w:numPr>
        <w:spacing w:after="200"/>
        <w:contextualSpacing w:val="0"/>
        <w:outlineLvl w:val="1"/>
        <w:rPr>
          <w:noProof/>
          <w:vanish/>
          <w:lang w:bidi="es-ES"/>
        </w:rPr>
      </w:pPr>
      <w:bookmarkStart w:id="83" w:name="_Toc150454909"/>
      <w:bookmarkStart w:id="84" w:name="_Toc150455036"/>
      <w:bookmarkStart w:id="85" w:name="_Toc150455078"/>
      <w:bookmarkStart w:id="86" w:name="_Toc150696919"/>
      <w:bookmarkStart w:id="87" w:name="_Toc150712061"/>
      <w:bookmarkStart w:id="88" w:name="_Toc150712093"/>
      <w:bookmarkStart w:id="89" w:name="_Toc150712140"/>
      <w:bookmarkEnd w:id="83"/>
      <w:bookmarkEnd w:id="84"/>
      <w:bookmarkEnd w:id="85"/>
      <w:bookmarkEnd w:id="86"/>
      <w:bookmarkEnd w:id="87"/>
      <w:bookmarkEnd w:id="88"/>
      <w:bookmarkEnd w:id="89"/>
    </w:p>
    <w:p w14:paraId="35050AD1" w14:textId="455B3407" w:rsidR="009624E9" w:rsidRDefault="009624E9" w:rsidP="009624E9">
      <w:pPr>
        <w:pStyle w:val="Ttulo2"/>
      </w:pPr>
      <w:bookmarkStart w:id="90" w:name="_Toc150712141"/>
      <w:r>
        <w:t xml:space="preserve">Clonación de máquinas </w:t>
      </w:r>
      <w:r w:rsidR="006E624E">
        <w:t>y tipos de clonación</w:t>
      </w:r>
      <w:bookmarkEnd w:id="90"/>
    </w:p>
    <w:p w14:paraId="4BFD3E7F" w14:textId="141235BF" w:rsidR="00702DDA" w:rsidRDefault="007C6E6E" w:rsidP="00702DDA">
      <w:pPr>
        <w:pStyle w:val="Contenido"/>
        <w:rPr>
          <w:lang w:bidi="es-ES"/>
        </w:rPr>
      </w:pPr>
      <w:r>
        <w:rPr>
          <w:lang w:bidi="es-ES"/>
        </w:rPr>
        <w:t>A la hora de clonar una máquina virtual podemos hacer una clonación completa (</w:t>
      </w:r>
      <w:r w:rsidR="001F35FA">
        <w:rPr>
          <w:lang w:bidi="es-ES"/>
        </w:rPr>
        <w:t xml:space="preserve">se hace </w:t>
      </w:r>
      <w:proofErr w:type="gramStart"/>
      <w:r w:rsidR="001F35FA">
        <w:rPr>
          <w:lang w:bidi="es-ES"/>
        </w:rPr>
        <w:t xml:space="preserve">un </w:t>
      </w:r>
      <w:proofErr w:type="spellStart"/>
      <w:r w:rsidR="001F35FA">
        <w:rPr>
          <w:lang w:bidi="es-ES"/>
        </w:rPr>
        <w:t>backup</w:t>
      </w:r>
      <w:proofErr w:type="spellEnd"/>
      <w:proofErr w:type="gramEnd"/>
      <w:r w:rsidR="001F35FA">
        <w:rPr>
          <w:lang w:bidi="es-ES"/>
        </w:rPr>
        <w:t xml:space="preserve"> de la MV y se restaura otra desde </w:t>
      </w:r>
      <w:r w:rsidR="00BC296A">
        <w:rPr>
          <w:lang w:bidi="es-ES"/>
        </w:rPr>
        <w:t>ahí</w:t>
      </w:r>
      <w:r>
        <w:rPr>
          <w:lang w:bidi="es-ES"/>
        </w:rPr>
        <w:t>)</w:t>
      </w:r>
      <w:r w:rsidR="001F35FA">
        <w:rPr>
          <w:lang w:bidi="es-ES"/>
        </w:rPr>
        <w:t xml:space="preserve"> o una clonación enlazada (esta se hace desde una </w:t>
      </w:r>
      <w:proofErr w:type="spellStart"/>
      <w:r w:rsidR="001F35FA">
        <w:rPr>
          <w:lang w:bidi="es-ES"/>
        </w:rPr>
        <w:t>snapshot</w:t>
      </w:r>
      <w:proofErr w:type="spellEnd"/>
      <w:r w:rsidR="001F35FA">
        <w:rPr>
          <w:lang w:bidi="es-ES"/>
        </w:rPr>
        <w:t>)</w:t>
      </w:r>
      <w:r w:rsidR="00DB7E6B">
        <w:rPr>
          <w:lang w:bidi="es-ES"/>
        </w:rPr>
        <w:t>. La clonación enlazada hace que el clon dependa de la existencia del disco virtual original</w:t>
      </w:r>
      <w:r w:rsidR="00D72332">
        <w:rPr>
          <w:lang w:bidi="es-ES"/>
        </w:rPr>
        <w:t>, mientras que en la clonación completa se crearía un disco nuevo.</w:t>
      </w:r>
    </w:p>
    <w:p w14:paraId="54374A46" w14:textId="1E336077" w:rsidR="00C021E7" w:rsidRDefault="00C021E7" w:rsidP="00C021E7">
      <w:pPr>
        <w:pStyle w:val="Contenido"/>
        <w:jc w:val="center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4BFBEDBF" wp14:editId="720EB6D9">
            <wp:extent cx="3556695" cy="2261062"/>
            <wp:effectExtent l="0" t="0" r="5715" b="6350"/>
            <wp:docPr id="99502713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85" cy="227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6C5C" w14:textId="5BCB401A" w:rsidR="00C021E7" w:rsidRDefault="00A90EB6" w:rsidP="00C021E7">
      <w:pPr>
        <w:pStyle w:val="Contenido"/>
        <w:jc w:val="center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15583C5E" wp14:editId="4D995B29">
            <wp:extent cx="3499659" cy="895505"/>
            <wp:effectExtent l="0" t="0" r="5715" b="0"/>
            <wp:docPr id="197203605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783" cy="90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FB3DD" w14:textId="4A0486D8" w:rsidR="00A90EB6" w:rsidRDefault="00A90EB6" w:rsidP="00A90EB6">
      <w:pPr>
        <w:pStyle w:val="Contenido"/>
        <w:rPr>
          <w:lang w:bidi="es-ES"/>
        </w:rPr>
      </w:pPr>
      <w:r>
        <w:rPr>
          <w:lang w:bidi="es-ES"/>
        </w:rPr>
        <w:t xml:space="preserve">Aquí vemos que el clon enlazado no tiene archivo de disco mientras que el clon completo sí, aunque </w:t>
      </w:r>
      <w:r w:rsidR="00432177">
        <w:rPr>
          <w:lang w:bidi="es-ES"/>
        </w:rPr>
        <w:t>este último tardó más en clonarse.</w:t>
      </w:r>
    </w:p>
    <w:p w14:paraId="74F72775" w14:textId="126069AC" w:rsidR="00A90EB6" w:rsidRPr="00702DDA" w:rsidRDefault="00A90EB6" w:rsidP="00A90EB6">
      <w:pPr>
        <w:pStyle w:val="Contenido"/>
        <w:jc w:val="center"/>
        <w:rPr>
          <w:lang w:bidi="es-ES"/>
        </w:rPr>
      </w:pPr>
      <w:r>
        <w:rPr>
          <w:noProof/>
          <w:lang w:bidi="es-ES"/>
        </w:rPr>
        <w:drawing>
          <wp:inline distT="0" distB="0" distL="0" distR="0" wp14:anchorId="2548D3D1" wp14:editId="7FEE7C59">
            <wp:extent cx="3618301" cy="864524"/>
            <wp:effectExtent l="0" t="0" r="1270" b="0"/>
            <wp:docPr id="47168795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93" cy="88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9C38A" w14:textId="77777777" w:rsidR="006E624E" w:rsidRDefault="006E624E" w:rsidP="006E624E">
      <w:pPr>
        <w:pStyle w:val="Contenido"/>
        <w:rPr>
          <w:lang w:bidi="es-ES"/>
        </w:rPr>
      </w:pPr>
    </w:p>
    <w:p w14:paraId="54DDBC38" w14:textId="6E8E80CF" w:rsidR="00220B13" w:rsidRPr="000A18E5" w:rsidRDefault="00020E60" w:rsidP="00D26EE2">
      <w:pPr>
        <w:pStyle w:val="Ttulo1"/>
        <w:numPr>
          <w:ilvl w:val="0"/>
          <w:numId w:val="4"/>
        </w:numPr>
        <w:spacing w:after="200"/>
        <w:rPr>
          <w:vanish/>
        </w:rPr>
      </w:pPr>
      <w:bookmarkStart w:id="91" w:name="_Toc150712142"/>
      <w:r>
        <w:lastRenderedPageBreak/>
        <w:t>Operaci</w:t>
      </w:r>
      <w:r w:rsidR="00DF0302">
        <w:t>ones</w:t>
      </w:r>
      <w:r>
        <w:t xml:space="preserve"> mediante VBoxManage</w:t>
      </w:r>
      <w:bookmarkStart w:id="92" w:name="_Toc150454912"/>
      <w:bookmarkStart w:id="93" w:name="_Toc150455039"/>
      <w:bookmarkStart w:id="94" w:name="_Toc150455081"/>
      <w:bookmarkStart w:id="95" w:name="_Toc150696922"/>
      <w:bookmarkEnd w:id="91"/>
      <w:bookmarkEnd w:id="92"/>
      <w:bookmarkEnd w:id="93"/>
      <w:bookmarkEnd w:id="94"/>
      <w:bookmarkEnd w:id="95"/>
    </w:p>
    <w:p w14:paraId="20CA6E9B" w14:textId="77777777" w:rsidR="003C1040" w:rsidRDefault="003C1040" w:rsidP="000A18E5">
      <w:pPr>
        <w:pStyle w:val="Prrafodelista"/>
        <w:spacing w:after="200"/>
        <w:ind w:left="360"/>
        <w:contextualSpacing w:val="0"/>
        <w:outlineLvl w:val="1"/>
        <w:rPr>
          <w:lang w:bidi="es-ES"/>
        </w:rPr>
      </w:pPr>
    </w:p>
    <w:p w14:paraId="11559EA4" w14:textId="223C576C" w:rsidR="003C1040" w:rsidRDefault="003C1040" w:rsidP="003C1040">
      <w:pPr>
        <w:pStyle w:val="Ttulo2"/>
      </w:pPr>
      <w:bookmarkStart w:id="96" w:name="_Toc150712143"/>
      <w:r>
        <w:t>Operaciones</w:t>
      </w:r>
      <w:bookmarkEnd w:id="96"/>
    </w:p>
    <w:p w14:paraId="1648EFB9" w14:textId="3256DF46" w:rsidR="000A18E5" w:rsidRPr="000A18E5" w:rsidRDefault="000A18E5" w:rsidP="000A18E5">
      <w:pPr>
        <w:pStyle w:val="Contenido"/>
        <w:rPr>
          <w:lang w:bidi="es-ES"/>
        </w:rPr>
      </w:pPr>
      <w:r>
        <w:rPr>
          <w:lang w:bidi="es-ES"/>
        </w:rPr>
        <w:t xml:space="preserve">Una vez añadido Virtual Box al </w:t>
      </w:r>
      <w:proofErr w:type="spellStart"/>
      <w:r>
        <w:rPr>
          <w:lang w:bidi="es-ES"/>
        </w:rPr>
        <w:t>path</w:t>
      </w:r>
      <w:proofErr w:type="spellEnd"/>
      <w:r w:rsidR="006D47BF">
        <w:rPr>
          <w:lang w:bidi="es-ES"/>
        </w:rPr>
        <w:t xml:space="preserve"> </w:t>
      </w:r>
      <w:r>
        <w:rPr>
          <w:lang w:bidi="es-ES"/>
        </w:rPr>
        <w:t xml:space="preserve">se pueden hacer operaciones directamente desde el </w:t>
      </w:r>
      <w:proofErr w:type="spellStart"/>
      <w:r>
        <w:rPr>
          <w:lang w:bidi="es-ES"/>
        </w:rPr>
        <w:t>cmd</w:t>
      </w:r>
      <w:proofErr w:type="spellEnd"/>
      <w:r>
        <w:rPr>
          <w:lang w:bidi="es-ES"/>
        </w:rPr>
        <w:t xml:space="preserve"> de Windows.</w:t>
      </w:r>
    </w:p>
    <w:p w14:paraId="73119B0F" w14:textId="56E7D46C" w:rsidR="003C1040" w:rsidRDefault="009150DA" w:rsidP="003C0C83">
      <w:pPr>
        <w:pStyle w:val="Ttulo3"/>
      </w:pPr>
      <w:bookmarkStart w:id="97" w:name="_Toc150712144"/>
      <w:r>
        <w:t>Listar máquinas</w:t>
      </w:r>
      <w:bookmarkEnd w:id="97"/>
    </w:p>
    <w:p w14:paraId="3091ABBB" w14:textId="36714452" w:rsidR="004A54DE" w:rsidRPr="004A54DE" w:rsidRDefault="004A54DE" w:rsidP="004A54DE">
      <w:pPr>
        <w:pStyle w:val="Contenido"/>
        <w:rPr>
          <w:lang w:bidi="es-ES"/>
        </w:rPr>
      </w:pPr>
      <w:r>
        <w:rPr>
          <w:lang w:bidi="es-ES"/>
        </w:rPr>
        <w:t xml:space="preserve">El comando </w:t>
      </w:r>
      <w:proofErr w:type="spellStart"/>
      <w:r w:rsidR="006D47BF">
        <w:rPr>
          <w:lang w:bidi="es-ES"/>
        </w:rPr>
        <w:t>list</w:t>
      </w:r>
      <w:proofErr w:type="spellEnd"/>
      <w:r w:rsidR="006D47BF">
        <w:rPr>
          <w:lang w:bidi="es-ES"/>
        </w:rPr>
        <w:t xml:space="preserve"> </w:t>
      </w:r>
      <w:proofErr w:type="spellStart"/>
      <w:r w:rsidR="006D47BF">
        <w:rPr>
          <w:lang w:bidi="es-ES"/>
        </w:rPr>
        <w:t>vms</w:t>
      </w:r>
      <w:proofErr w:type="spellEnd"/>
      <w:r w:rsidR="006D47BF">
        <w:rPr>
          <w:lang w:bidi="es-ES"/>
        </w:rPr>
        <w:t xml:space="preserve"> me muestra las máquinas virtuales que tengo creadas.</w:t>
      </w:r>
    </w:p>
    <w:p w14:paraId="39640F3E" w14:textId="6753C405" w:rsidR="009150DA" w:rsidRDefault="004A54DE" w:rsidP="009150DA">
      <w:pPr>
        <w:rPr>
          <w:lang w:bidi="es-ES"/>
        </w:rPr>
      </w:pPr>
      <w:r w:rsidRPr="004A54DE">
        <w:rPr>
          <w:lang w:bidi="es-ES"/>
        </w:rPr>
        <w:drawing>
          <wp:inline distT="0" distB="0" distL="0" distR="0" wp14:anchorId="1393F37F" wp14:editId="7006A632">
            <wp:extent cx="6371590" cy="843915"/>
            <wp:effectExtent l="0" t="0" r="0" b="0"/>
            <wp:docPr id="206733324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333240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D04D" w14:textId="16CD11F2" w:rsidR="009150DA" w:rsidRDefault="00DF0302" w:rsidP="009150DA">
      <w:pPr>
        <w:pStyle w:val="Ttulo3"/>
      </w:pPr>
      <w:bookmarkStart w:id="98" w:name="_Toc150712145"/>
      <w:r>
        <w:t>Listar máquinas activas</w:t>
      </w:r>
      <w:bookmarkEnd w:id="98"/>
    </w:p>
    <w:p w14:paraId="2E10996C" w14:textId="12437540" w:rsidR="007959C3" w:rsidRPr="007959C3" w:rsidRDefault="007959C3" w:rsidP="007959C3">
      <w:pPr>
        <w:pStyle w:val="Contenido"/>
        <w:rPr>
          <w:lang w:bidi="es-ES"/>
        </w:rPr>
      </w:pPr>
      <w:r>
        <w:rPr>
          <w:lang w:bidi="es-ES"/>
        </w:rPr>
        <w:t xml:space="preserve">El comando </w:t>
      </w:r>
      <w:proofErr w:type="spellStart"/>
      <w:r>
        <w:rPr>
          <w:lang w:bidi="es-ES"/>
        </w:rPr>
        <w:t>list</w:t>
      </w:r>
      <w:proofErr w:type="spellEnd"/>
      <w:r>
        <w:rPr>
          <w:lang w:bidi="es-ES"/>
        </w:rPr>
        <w:t xml:space="preserve"> </w:t>
      </w:r>
      <w:proofErr w:type="spellStart"/>
      <w:r>
        <w:rPr>
          <w:lang w:bidi="es-ES"/>
        </w:rPr>
        <w:t>runningvms</w:t>
      </w:r>
      <w:proofErr w:type="spellEnd"/>
      <w:r w:rsidR="00BD4430">
        <w:rPr>
          <w:lang w:bidi="es-ES"/>
        </w:rPr>
        <w:t xml:space="preserve"> muestra las máquinas virtuales iniciadas.</w:t>
      </w:r>
    </w:p>
    <w:p w14:paraId="413B7DFA" w14:textId="00116157" w:rsidR="00DF0302" w:rsidRDefault="007959C3" w:rsidP="00DF0302">
      <w:pPr>
        <w:rPr>
          <w:lang w:bidi="es-ES"/>
        </w:rPr>
      </w:pPr>
      <w:r w:rsidRPr="007959C3">
        <w:rPr>
          <w:lang w:bidi="es-ES"/>
        </w:rPr>
        <w:drawing>
          <wp:inline distT="0" distB="0" distL="0" distR="0" wp14:anchorId="35CFFE21" wp14:editId="07550253">
            <wp:extent cx="6239746" cy="733527"/>
            <wp:effectExtent l="0" t="0" r="8890" b="9525"/>
            <wp:docPr id="165833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32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7E55" w14:textId="54363B2B" w:rsidR="00DF0302" w:rsidRDefault="00DF0302" w:rsidP="00DF0302">
      <w:pPr>
        <w:pStyle w:val="Ttulo3"/>
      </w:pPr>
      <w:bookmarkStart w:id="99" w:name="_Toc150712146"/>
      <w:r>
        <w:t>Arrancar una máquina</w:t>
      </w:r>
      <w:bookmarkEnd w:id="99"/>
    </w:p>
    <w:p w14:paraId="0FD60AE2" w14:textId="3ADFDE74" w:rsidR="009E52C1" w:rsidRPr="009E52C1" w:rsidRDefault="009E52C1" w:rsidP="009E52C1">
      <w:pPr>
        <w:pStyle w:val="Contenido"/>
        <w:rPr>
          <w:lang w:bidi="es-ES"/>
        </w:rPr>
      </w:pPr>
      <w:r>
        <w:rPr>
          <w:lang w:bidi="es-ES"/>
        </w:rPr>
        <w:t xml:space="preserve">El comando </w:t>
      </w:r>
      <w:proofErr w:type="spellStart"/>
      <w:r>
        <w:rPr>
          <w:lang w:bidi="es-ES"/>
        </w:rPr>
        <w:t>startvm</w:t>
      </w:r>
      <w:proofErr w:type="spellEnd"/>
      <w:r>
        <w:rPr>
          <w:lang w:bidi="es-ES"/>
        </w:rPr>
        <w:t xml:space="preserve"> inicia una máquina virtual</w:t>
      </w:r>
    </w:p>
    <w:p w14:paraId="48334A12" w14:textId="09BDEED1" w:rsidR="00DF0302" w:rsidRDefault="009E52C1" w:rsidP="00DF0302">
      <w:pPr>
        <w:rPr>
          <w:lang w:bidi="es-ES"/>
        </w:rPr>
      </w:pPr>
      <w:r w:rsidRPr="009E52C1">
        <w:rPr>
          <w:lang w:bidi="es-ES"/>
        </w:rPr>
        <w:drawing>
          <wp:inline distT="0" distB="0" distL="0" distR="0" wp14:anchorId="567F80A5" wp14:editId="74772709">
            <wp:extent cx="5620534" cy="952633"/>
            <wp:effectExtent l="0" t="0" r="0" b="0"/>
            <wp:docPr id="202001438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14380" name="Imagen 1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1095B" w14:textId="3F88BAAF" w:rsidR="00DF0302" w:rsidRDefault="00DF0302" w:rsidP="00DF0302">
      <w:pPr>
        <w:pStyle w:val="Ttulo3"/>
      </w:pPr>
      <w:bookmarkStart w:id="100" w:name="_Toc150712147"/>
      <w:r>
        <w:t>Redimensionar un disco</w:t>
      </w:r>
      <w:bookmarkEnd w:id="100"/>
    </w:p>
    <w:p w14:paraId="65CED025" w14:textId="3ACE94E7" w:rsidR="00DF0302" w:rsidRDefault="003777F2" w:rsidP="003777F2">
      <w:pPr>
        <w:pStyle w:val="Contenido"/>
        <w:rPr>
          <w:lang w:bidi="es-ES"/>
        </w:rPr>
      </w:pPr>
      <w:r>
        <w:rPr>
          <w:lang w:bidi="es-ES"/>
        </w:rPr>
        <w:t xml:space="preserve">Primero buscamos los discos que hay creados con el comando </w:t>
      </w:r>
      <w:proofErr w:type="spellStart"/>
      <w:r>
        <w:rPr>
          <w:lang w:bidi="es-ES"/>
        </w:rPr>
        <w:t>list</w:t>
      </w:r>
      <w:proofErr w:type="spellEnd"/>
      <w:r>
        <w:rPr>
          <w:lang w:bidi="es-ES"/>
        </w:rPr>
        <w:t xml:space="preserve"> </w:t>
      </w:r>
      <w:proofErr w:type="spellStart"/>
      <w:r>
        <w:rPr>
          <w:lang w:bidi="es-ES"/>
        </w:rPr>
        <w:t>hdds</w:t>
      </w:r>
      <w:proofErr w:type="spellEnd"/>
    </w:p>
    <w:p w14:paraId="224ED5BD" w14:textId="5422D28F" w:rsidR="003777F2" w:rsidRDefault="00295CE2" w:rsidP="003777F2">
      <w:pPr>
        <w:pStyle w:val="Contenido"/>
        <w:jc w:val="center"/>
        <w:rPr>
          <w:lang w:bidi="es-ES"/>
        </w:rPr>
      </w:pPr>
      <w:r w:rsidRPr="00295CE2">
        <w:rPr>
          <w:lang w:bidi="es-ES"/>
        </w:rPr>
        <w:drawing>
          <wp:inline distT="0" distB="0" distL="0" distR="0" wp14:anchorId="74C0D158" wp14:editId="11F737C2">
            <wp:extent cx="6371590" cy="895350"/>
            <wp:effectExtent l="0" t="0" r="0" b="0"/>
            <wp:docPr id="19027126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12651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64C3" w14:textId="112AEF72" w:rsidR="00295CE2" w:rsidRDefault="00295CE2" w:rsidP="00295CE2">
      <w:pPr>
        <w:pStyle w:val="Contenido"/>
        <w:rPr>
          <w:lang w:bidi="es-ES"/>
        </w:rPr>
      </w:pPr>
      <w:r>
        <w:rPr>
          <w:lang w:bidi="es-ES"/>
        </w:rPr>
        <w:t xml:space="preserve">Luego lo redimensionamos </w:t>
      </w:r>
      <w:r w:rsidR="005D5456">
        <w:rPr>
          <w:lang w:bidi="es-ES"/>
        </w:rPr>
        <w:t xml:space="preserve">con el comando </w:t>
      </w:r>
      <w:proofErr w:type="spellStart"/>
      <w:r w:rsidR="005D5456">
        <w:rPr>
          <w:lang w:bidi="es-ES"/>
        </w:rPr>
        <w:t>modifymedium</w:t>
      </w:r>
      <w:proofErr w:type="spellEnd"/>
      <w:r w:rsidR="005D5456">
        <w:rPr>
          <w:lang w:bidi="es-ES"/>
        </w:rPr>
        <w:t xml:space="preserve"> </w:t>
      </w:r>
      <w:proofErr w:type="spellStart"/>
      <w:r w:rsidR="005D5456">
        <w:rPr>
          <w:lang w:bidi="es-ES"/>
        </w:rPr>
        <w:t>resize</w:t>
      </w:r>
      <w:proofErr w:type="spellEnd"/>
    </w:p>
    <w:p w14:paraId="6168AE03" w14:textId="68ECCE87" w:rsidR="005D5456" w:rsidRDefault="00E37327" w:rsidP="00295CE2">
      <w:pPr>
        <w:pStyle w:val="Contenido"/>
        <w:rPr>
          <w:lang w:bidi="es-ES"/>
        </w:rPr>
      </w:pPr>
      <w:r w:rsidRPr="00E37327">
        <w:rPr>
          <w:lang w:bidi="es-ES"/>
        </w:rPr>
        <w:drawing>
          <wp:inline distT="0" distB="0" distL="0" distR="0" wp14:anchorId="5FBC021C" wp14:editId="6844CBBE">
            <wp:extent cx="6371590" cy="312420"/>
            <wp:effectExtent l="0" t="0" r="0" b="0"/>
            <wp:docPr id="1432904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9043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159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9FD1" w14:textId="64B944B2" w:rsidR="00AB3DBE" w:rsidRDefault="00E37327" w:rsidP="003777F2">
      <w:pPr>
        <w:pStyle w:val="Contenido"/>
        <w:rPr>
          <w:lang w:bidi="es-ES"/>
        </w:rPr>
      </w:pPr>
      <w:r>
        <w:rPr>
          <w:lang w:bidi="es-ES"/>
        </w:rPr>
        <w:t>Solo permite asignarle un tamaño mayor al que tiene</w:t>
      </w:r>
    </w:p>
    <w:p w14:paraId="4C549A89" w14:textId="26BDEAB4" w:rsidR="003777F2" w:rsidRPr="00AB3DBE" w:rsidRDefault="00AB3DBE" w:rsidP="00AB3DBE">
      <w:pPr>
        <w:spacing w:after="200"/>
        <w:rPr>
          <w:b w:val="0"/>
          <w:sz w:val="22"/>
          <w:lang w:bidi="es-ES"/>
        </w:rPr>
      </w:pPr>
      <w:r>
        <w:rPr>
          <w:lang w:bidi="es-ES"/>
        </w:rPr>
        <w:br w:type="page"/>
      </w:r>
    </w:p>
    <w:p w14:paraId="4F5FB9DB" w14:textId="4E1E1EA0" w:rsidR="0087605E" w:rsidRDefault="00DF0302" w:rsidP="00792755">
      <w:pPr>
        <w:pStyle w:val="Ttulo1"/>
        <w:numPr>
          <w:ilvl w:val="0"/>
          <w:numId w:val="11"/>
        </w:numPr>
      </w:pPr>
      <w:bookmarkStart w:id="101" w:name="_Toc150712148"/>
      <w:r>
        <w:lastRenderedPageBreak/>
        <w:t>Conclusiones</w:t>
      </w:r>
      <w:bookmarkEnd w:id="101"/>
    </w:p>
    <w:p w14:paraId="77409C4B" w14:textId="06E5D26C" w:rsidR="0003647A" w:rsidRPr="0003647A" w:rsidRDefault="0075171B" w:rsidP="0003647A">
      <w:pPr>
        <w:pStyle w:val="Contenido"/>
      </w:pPr>
      <w:r>
        <w:t>Las máquinas virtuales son una herramienta útil para el desarrollo de aplicaciones y el test</w:t>
      </w:r>
      <w:r w:rsidR="00746E38">
        <w:t xml:space="preserve">eo de </w:t>
      </w:r>
      <w:proofErr w:type="gramStart"/>
      <w:r w:rsidR="00746E38">
        <w:t>las mismas</w:t>
      </w:r>
      <w:proofErr w:type="gramEnd"/>
      <w:r w:rsidR="00746E38">
        <w:t>, permitiendo trabajar en un entorno seguro y recuperable en caso de problemas</w:t>
      </w:r>
      <w:r w:rsidR="004B1ABD">
        <w:t xml:space="preserve">. Es </w:t>
      </w:r>
      <w:r w:rsidR="003F1ECF">
        <w:t xml:space="preserve">importante familiarizarse con las máquinas virtuales ya que permiten </w:t>
      </w:r>
      <w:r w:rsidR="00792755">
        <w:t>la experimentación, abriendo un gran abanico de posibilidades para los desarrolladores.</w:t>
      </w:r>
    </w:p>
    <w:sectPr w:rsidR="0003647A" w:rsidRPr="0003647A" w:rsidSect="00AB02A7">
      <w:headerReference w:type="default" r:id="rId35"/>
      <w:footerReference w:type="default" r:id="rId36"/>
      <w:pgSz w:w="11906" w:h="16838" w:code="9"/>
      <w:pgMar w:top="720" w:right="936" w:bottom="720" w:left="936" w:header="0" w:footer="289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8AFA9F" w14:textId="77777777" w:rsidR="00975421" w:rsidRDefault="00975421">
      <w:r>
        <w:separator/>
      </w:r>
    </w:p>
    <w:p w14:paraId="61BD6992" w14:textId="77777777" w:rsidR="00975421" w:rsidRDefault="00975421"/>
  </w:endnote>
  <w:endnote w:type="continuationSeparator" w:id="0">
    <w:p w14:paraId="0BDAD2F0" w14:textId="77777777" w:rsidR="00975421" w:rsidRDefault="00975421">
      <w:r>
        <w:continuationSeparator/>
      </w:r>
    </w:p>
    <w:p w14:paraId="64DAEDFE" w14:textId="77777777" w:rsidR="00975421" w:rsidRDefault="0097542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noProof/>
      </w:rPr>
      <w:id w:val="-890194395"/>
      <w:docPartObj>
        <w:docPartGallery w:val="Page Numbers (Bottom of Page)"/>
        <w:docPartUnique/>
      </w:docPartObj>
    </w:sdtPr>
    <w:sdtContent>
      <w:p w14:paraId="2BD4CAA4" w14:textId="77777777" w:rsidR="00DF027C" w:rsidRDefault="00DF027C">
        <w:pPr>
          <w:pStyle w:val="Piedepgina"/>
          <w:jc w:val="center"/>
          <w:rPr>
            <w:noProof/>
          </w:rPr>
        </w:pPr>
        <w:r>
          <w:rPr>
            <w:noProof/>
            <w:lang w:bidi="es-ES"/>
          </w:rPr>
          <w:fldChar w:fldCharType="begin"/>
        </w:r>
        <w:r>
          <w:rPr>
            <w:noProof/>
            <w:lang w:bidi="es-ES"/>
          </w:rPr>
          <w:instrText xml:space="preserve"> PAGE   \* MERGEFORMAT </w:instrText>
        </w:r>
        <w:r>
          <w:rPr>
            <w:noProof/>
            <w:lang w:bidi="es-ES"/>
          </w:rPr>
          <w:fldChar w:fldCharType="separate"/>
        </w:r>
        <w:r w:rsidR="00AB02A7">
          <w:rPr>
            <w:noProof/>
            <w:lang w:bidi="es-ES"/>
          </w:rPr>
          <w:t>2</w:t>
        </w:r>
        <w:r>
          <w:rPr>
            <w:noProof/>
            <w:lang w:bidi="es-ES"/>
          </w:rPr>
          <w:fldChar w:fldCharType="end"/>
        </w:r>
      </w:p>
    </w:sdtContent>
  </w:sdt>
  <w:p w14:paraId="1D6EB857" w14:textId="77777777" w:rsidR="00DF027C" w:rsidRDefault="00DF027C">
    <w:pPr>
      <w:pStyle w:val="Piedepgina"/>
      <w:rPr>
        <w:noProof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B60654" w14:textId="77777777" w:rsidR="00975421" w:rsidRDefault="00975421">
      <w:r>
        <w:separator/>
      </w:r>
    </w:p>
    <w:p w14:paraId="681D9BA8" w14:textId="77777777" w:rsidR="00975421" w:rsidRDefault="00975421"/>
  </w:footnote>
  <w:footnote w:type="continuationSeparator" w:id="0">
    <w:p w14:paraId="5DFD2D42" w14:textId="77777777" w:rsidR="00975421" w:rsidRDefault="00975421">
      <w:r>
        <w:continuationSeparator/>
      </w:r>
    </w:p>
    <w:p w14:paraId="54BE2414" w14:textId="77777777" w:rsidR="00975421" w:rsidRDefault="0097542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035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10035"/>
    </w:tblGrid>
    <w:tr w:rsidR="00D077E9" w14:paraId="03392418" w14:textId="77777777" w:rsidTr="00360494">
      <w:trPr>
        <w:trHeight w:val="978"/>
      </w:trPr>
      <w:tc>
        <w:tcPr>
          <w:tcW w:w="10035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14:paraId="76284DAF" w14:textId="77777777" w:rsidR="00D077E9" w:rsidRDefault="00D077E9">
          <w:pPr>
            <w:pStyle w:val="Encabezado"/>
            <w:rPr>
              <w:noProof/>
            </w:rPr>
          </w:pPr>
        </w:p>
      </w:tc>
    </w:tr>
  </w:tbl>
  <w:p w14:paraId="422A6763" w14:textId="77777777" w:rsidR="00D077E9" w:rsidRDefault="00D077E9" w:rsidP="00D077E9">
    <w:pPr>
      <w:pStyle w:val="Encabezado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B23FA"/>
    <w:multiLevelType w:val="multilevel"/>
    <w:tmpl w:val="D9F4F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904E83"/>
    <w:multiLevelType w:val="multilevel"/>
    <w:tmpl w:val="6400C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8E2FB9"/>
    <w:multiLevelType w:val="multilevel"/>
    <w:tmpl w:val="4DAAC164"/>
    <w:lvl w:ilvl="0">
      <w:start w:val="1"/>
      <w:numFmt w:val="decimal"/>
      <w:pStyle w:val="Ttulo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1CC09E2"/>
    <w:multiLevelType w:val="hybridMultilevel"/>
    <w:tmpl w:val="6BE6C86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664F5A"/>
    <w:multiLevelType w:val="hybridMultilevel"/>
    <w:tmpl w:val="D8888D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687C78"/>
    <w:multiLevelType w:val="hybridMultilevel"/>
    <w:tmpl w:val="A208B0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0D7049"/>
    <w:multiLevelType w:val="hybridMultilevel"/>
    <w:tmpl w:val="E3748E6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AF3230"/>
    <w:multiLevelType w:val="hybridMultilevel"/>
    <w:tmpl w:val="15D611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08248B"/>
    <w:multiLevelType w:val="multilevel"/>
    <w:tmpl w:val="CF326F2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pStyle w:val="Ttulo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DBA16BB"/>
    <w:multiLevelType w:val="hybridMultilevel"/>
    <w:tmpl w:val="7CD0B2D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2431577">
    <w:abstractNumId w:val="1"/>
  </w:num>
  <w:num w:numId="2" w16cid:durableId="984817957">
    <w:abstractNumId w:val="0"/>
  </w:num>
  <w:num w:numId="3" w16cid:durableId="873613290">
    <w:abstractNumId w:val="2"/>
  </w:num>
  <w:num w:numId="4" w16cid:durableId="1954481705">
    <w:abstractNumId w:val="8"/>
  </w:num>
  <w:num w:numId="5" w16cid:durableId="1434785638">
    <w:abstractNumId w:val="4"/>
  </w:num>
  <w:num w:numId="6" w16cid:durableId="615605874">
    <w:abstractNumId w:val="9"/>
  </w:num>
  <w:num w:numId="7" w16cid:durableId="2112816689">
    <w:abstractNumId w:val="3"/>
  </w:num>
  <w:num w:numId="8" w16cid:durableId="1076629960">
    <w:abstractNumId w:val="5"/>
  </w:num>
  <w:num w:numId="9" w16cid:durableId="599073322">
    <w:abstractNumId w:val="6"/>
  </w:num>
  <w:num w:numId="10" w16cid:durableId="231232833">
    <w:abstractNumId w:val="7"/>
  </w:num>
  <w:num w:numId="11" w16cid:durableId="1097750613">
    <w:abstractNumId w:val="2"/>
    <w:lvlOverride w:ilvl="0">
      <w:startOverride w:val="9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attachedTemplate r:id="rId1"/>
  <w:defaultTabStop w:val="720"/>
  <w:hyphenationZone w:val="425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929"/>
    <w:rsid w:val="000065F2"/>
    <w:rsid w:val="00011F1B"/>
    <w:rsid w:val="00020E60"/>
    <w:rsid w:val="0002482E"/>
    <w:rsid w:val="000303E9"/>
    <w:rsid w:val="00032C0A"/>
    <w:rsid w:val="00034FA8"/>
    <w:rsid w:val="0003647A"/>
    <w:rsid w:val="00037839"/>
    <w:rsid w:val="00037FAB"/>
    <w:rsid w:val="00043931"/>
    <w:rsid w:val="00050324"/>
    <w:rsid w:val="000542DB"/>
    <w:rsid w:val="0005651F"/>
    <w:rsid w:val="00071F57"/>
    <w:rsid w:val="00073CAB"/>
    <w:rsid w:val="000747A0"/>
    <w:rsid w:val="00074E90"/>
    <w:rsid w:val="000A0150"/>
    <w:rsid w:val="000A18E5"/>
    <w:rsid w:val="000B1BD0"/>
    <w:rsid w:val="000B376E"/>
    <w:rsid w:val="000D0E5E"/>
    <w:rsid w:val="000E3BE8"/>
    <w:rsid w:val="000E63C9"/>
    <w:rsid w:val="0010025D"/>
    <w:rsid w:val="0010086C"/>
    <w:rsid w:val="00105464"/>
    <w:rsid w:val="00117EA1"/>
    <w:rsid w:val="00130E9D"/>
    <w:rsid w:val="00134AC6"/>
    <w:rsid w:val="001441F2"/>
    <w:rsid w:val="00145E73"/>
    <w:rsid w:val="00150A6D"/>
    <w:rsid w:val="001572DC"/>
    <w:rsid w:val="001577DF"/>
    <w:rsid w:val="00161294"/>
    <w:rsid w:val="00185B35"/>
    <w:rsid w:val="00193410"/>
    <w:rsid w:val="001A79BE"/>
    <w:rsid w:val="001B04B9"/>
    <w:rsid w:val="001B08FF"/>
    <w:rsid w:val="001B155A"/>
    <w:rsid w:val="001B707E"/>
    <w:rsid w:val="001B7389"/>
    <w:rsid w:val="001C487A"/>
    <w:rsid w:val="001D0231"/>
    <w:rsid w:val="001D05CD"/>
    <w:rsid w:val="001D334F"/>
    <w:rsid w:val="001D7D9B"/>
    <w:rsid w:val="001E6234"/>
    <w:rsid w:val="001F2BC8"/>
    <w:rsid w:val="001F35FA"/>
    <w:rsid w:val="001F5F6B"/>
    <w:rsid w:val="00201A96"/>
    <w:rsid w:val="00220B13"/>
    <w:rsid w:val="0022138F"/>
    <w:rsid w:val="00222CEB"/>
    <w:rsid w:val="002352A1"/>
    <w:rsid w:val="00236AFD"/>
    <w:rsid w:val="002421D9"/>
    <w:rsid w:val="00243EBC"/>
    <w:rsid w:val="00246A35"/>
    <w:rsid w:val="00256B19"/>
    <w:rsid w:val="00265CF9"/>
    <w:rsid w:val="00265F37"/>
    <w:rsid w:val="00282331"/>
    <w:rsid w:val="00284348"/>
    <w:rsid w:val="00290859"/>
    <w:rsid w:val="00292178"/>
    <w:rsid w:val="00295CE2"/>
    <w:rsid w:val="002A022B"/>
    <w:rsid w:val="002A0DD1"/>
    <w:rsid w:val="002A5866"/>
    <w:rsid w:val="002B458C"/>
    <w:rsid w:val="002C0A56"/>
    <w:rsid w:val="002D7A0E"/>
    <w:rsid w:val="002E7DDF"/>
    <w:rsid w:val="002F41AE"/>
    <w:rsid w:val="002F51F5"/>
    <w:rsid w:val="0030157A"/>
    <w:rsid w:val="003017CE"/>
    <w:rsid w:val="00306DCE"/>
    <w:rsid w:val="00312137"/>
    <w:rsid w:val="003249EA"/>
    <w:rsid w:val="00330359"/>
    <w:rsid w:val="0033762F"/>
    <w:rsid w:val="00337666"/>
    <w:rsid w:val="00340950"/>
    <w:rsid w:val="003424C5"/>
    <w:rsid w:val="003450C1"/>
    <w:rsid w:val="003453D4"/>
    <w:rsid w:val="0035573E"/>
    <w:rsid w:val="00360488"/>
    <w:rsid w:val="00360494"/>
    <w:rsid w:val="00366C7E"/>
    <w:rsid w:val="0036796A"/>
    <w:rsid w:val="003733DD"/>
    <w:rsid w:val="003777F2"/>
    <w:rsid w:val="00384EA3"/>
    <w:rsid w:val="003905C5"/>
    <w:rsid w:val="0039096A"/>
    <w:rsid w:val="003A39A1"/>
    <w:rsid w:val="003A4B6C"/>
    <w:rsid w:val="003A4C3A"/>
    <w:rsid w:val="003B2C41"/>
    <w:rsid w:val="003B4066"/>
    <w:rsid w:val="003C0C83"/>
    <w:rsid w:val="003C1040"/>
    <w:rsid w:val="003C2191"/>
    <w:rsid w:val="003D34AD"/>
    <w:rsid w:val="003D3863"/>
    <w:rsid w:val="003D5D67"/>
    <w:rsid w:val="003E0222"/>
    <w:rsid w:val="003E7DDD"/>
    <w:rsid w:val="003F1ECF"/>
    <w:rsid w:val="00402AFD"/>
    <w:rsid w:val="004038B9"/>
    <w:rsid w:val="00407133"/>
    <w:rsid w:val="004110DE"/>
    <w:rsid w:val="00411DD3"/>
    <w:rsid w:val="00417901"/>
    <w:rsid w:val="00420DBE"/>
    <w:rsid w:val="004222B9"/>
    <w:rsid w:val="0042301F"/>
    <w:rsid w:val="004235AE"/>
    <w:rsid w:val="00432177"/>
    <w:rsid w:val="00432486"/>
    <w:rsid w:val="0044085A"/>
    <w:rsid w:val="00440F15"/>
    <w:rsid w:val="00441107"/>
    <w:rsid w:val="004413F7"/>
    <w:rsid w:val="00447CC8"/>
    <w:rsid w:val="00454B95"/>
    <w:rsid w:val="004625D4"/>
    <w:rsid w:val="004738FB"/>
    <w:rsid w:val="0047444C"/>
    <w:rsid w:val="004866A8"/>
    <w:rsid w:val="00490C3F"/>
    <w:rsid w:val="00495488"/>
    <w:rsid w:val="00495617"/>
    <w:rsid w:val="004A0F66"/>
    <w:rsid w:val="004A1138"/>
    <w:rsid w:val="004A1148"/>
    <w:rsid w:val="004A1F20"/>
    <w:rsid w:val="004A54DE"/>
    <w:rsid w:val="004B1ABD"/>
    <w:rsid w:val="004B21A5"/>
    <w:rsid w:val="004C1BE1"/>
    <w:rsid w:val="004C2D2C"/>
    <w:rsid w:val="004C5A3F"/>
    <w:rsid w:val="004C747B"/>
    <w:rsid w:val="004E52DA"/>
    <w:rsid w:val="004E5FEE"/>
    <w:rsid w:val="004F64E6"/>
    <w:rsid w:val="00500537"/>
    <w:rsid w:val="005037F0"/>
    <w:rsid w:val="00507544"/>
    <w:rsid w:val="005134C8"/>
    <w:rsid w:val="005136F5"/>
    <w:rsid w:val="00516A86"/>
    <w:rsid w:val="00521232"/>
    <w:rsid w:val="00522015"/>
    <w:rsid w:val="005275F6"/>
    <w:rsid w:val="0054336B"/>
    <w:rsid w:val="0055025A"/>
    <w:rsid w:val="0055446F"/>
    <w:rsid w:val="00572102"/>
    <w:rsid w:val="005800D0"/>
    <w:rsid w:val="00592D9B"/>
    <w:rsid w:val="005A6800"/>
    <w:rsid w:val="005B1AF0"/>
    <w:rsid w:val="005B3093"/>
    <w:rsid w:val="005B4A7B"/>
    <w:rsid w:val="005C66BA"/>
    <w:rsid w:val="005D5456"/>
    <w:rsid w:val="005D5DC6"/>
    <w:rsid w:val="005D7430"/>
    <w:rsid w:val="005F132A"/>
    <w:rsid w:val="005F1BB0"/>
    <w:rsid w:val="005F7B89"/>
    <w:rsid w:val="0060461F"/>
    <w:rsid w:val="006050A7"/>
    <w:rsid w:val="006243EF"/>
    <w:rsid w:val="00625BE0"/>
    <w:rsid w:val="006309AE"/>
    <w:rsid w:val="00634372"/>
    <w:rsid w:val="00656C4D"/>
    <w:rsid w:val="00657F8A"/>
    <w:rsid w:val="00661758"/>
    <w:rsid w:val="0066327D"/>
    <w:rsid w:val="006656F2"/>
    <w:rsid w:val="0067148F"/>
    <w:rsid w:val="00671D1A"/>
    <w:rsid w:val="00677084"/>
    <w:rsid w:val="00692248"/>
    <w:rsid w:val="00692BA3"/>
    <w:rsid w:val="006A08CE"/>
    <w:rsid w:val="006A3D3E"/>
    <w:rsid w:val="006B51E2"/>
    <w:rsid w:val="006B54A8"/>
    <w:rsid w:val="006B6C7B"/>
    <w:rsid w:val="006D47BF"/>
    <w:rsid w:val="006D592D"/>
    <w:rsid w:val="006D73AC"/>
    <w:rsid w:val="006E5716"/>
    <w:rsid w:val="006E624E"/>
    <w:rsid w:val="006E7841"/>
    <w:rsid w:val="006F73ED"/>
    <w:rsid w:val="00702DDA"/>
    <w:rsid w:val="007302B3"/>
    <w:rsid w:val="00730733"/>
    <w:rsid w:val="007309A6"/>
    <w:rsid w:val="00730E3A"/>
    <w:rsid w:val="00736AAF"/>
    <w:rsid w:val="00743AE5"/>
    <w:rsid w:val="00746E38"/>
    <w:rsid w:val="0075171B"/>
    <w:rsid w:val="00761FC2"/>
    <w:rsid w:val="00764E9A"/>
    <w:rsid w:val="00765B2A"/>
    <w:rsid w:val="00783A34"/>
    <w:rsid w:val="00784A9B"/>
    <w:rsid w:val="0079257A"/>
    <w:rsid w:val="00792755"/>
    <w:rsid w:val="00793D3E"/>
    <w:rsid w:val="007959C3"/>
    <w:rsid w:val="00795CB0"/>
    <w:rsid w:val="007971DC"/>
    <w:rsid w:val="007A22EF"/>
    <w:rsid w:val="007A3112"/>
    <w:rsid w:val="007B25AF"/>
    <w:rsid w:val="007B3F92"/>
    <w:rsid w:val="007C6B52"/>
    <w:rsid w:val="007C6E6E"/>
    <w:rsid w:val="007D1329"/>
    <w:rsid w:val="007D16C5"/>
    <w:rsid w:val="007D55BC"/>
    <w:rsid w:val="007D6929"/>
    <w:rsid w:val="007F0C01"/>
    <w:rsid w:val="00822A4D"/>
    <w:rsid w:val="008235E2"/>
    <w:rsid w:val="008355A9"/>
    <w:rsid w:val="0084008F"/>
    <w:rsid w:val="00844513"/>
    <w:rsid w:val="0084604B"/>
    <w:rsid w:val="008551FC"/>
    <w:rsid w:val="008613BB"/>
    <w:rsid w:val="00862FE4"/>
    <w:rsid w:val="0086389A"/>
    <w:rsid w:val="0087605E"/>
    <w:rsid w:val="008873DB"/>
    <w:rsid w:val="00890BBD"/>
    <w:rsid w:val="00892C84"/>
    <w:rsid w:val="008941AE"/>
    <w:rsid w:val="008A01E6"/>
    <w:rsid w:val="008A7F17"/>
    <w:rsid w:val="008B1FEE"/>
    <w:rsid w:val="008C7880"/>
    <w:rsid w:val="008C7AC3"/>
    <w:rsid w:val="008D1103"/>
    <w:rsid w:val="008D21DA"/>
    <w:rsid w:val="008D612E"/>
    <w:rsid w:val="008E10CF"/>
    <w:rsid w:val="008E3C2D"/>
    <w:rsid w:val="00903C32"/>
    <w:rsid w:val="0090453D"/>
    <w:rsid w:val="009150DA"/>
    <w:rsid w:val="00916B16"/>
    <w:rsid w:val="009173B9"/>
    <w:rsid w:val="0092263C"/>
    <w:rsid w:val="00932A27"/>
    <w:rsid w:val="0093335D"/>
    <w:rsid w:val="009345C1"/>
    <w:rsid w:val="0093613E"/>
    <w:rsid w:val="0094011A"/>
    <w:rsid w:val="00943026"/>
    <w:rsid w:val="00943D46"/>
    <w:rsid w:val="0095279A"/>
    <w:rsid w:val="00960072"/>
    <w:rsid w:val="009624E9"/>
    <w:rsid w:val="00966B81"/>
    <w:rsid w:val="00973A53"/>
    <w:rsid w:val="00975421"/>
    <w:rsid w:val="00977F79"/>
    <w:rsid w:val="00980A98"/>
    <w:rsid w:val="00981D3E"/>
    <w:rsid w:val="0098327D"/>
    <w:rsid w:val="00992978"/>
    <w:rsid w:val="009952EE"/>
    <w:rsid w:val="009B23C1"/>
    <w:rsid w:val="009B248A"/>
    <w:rsid w:val="009B59A6"/>
    <w:rsid w:val="009C09A0"/>
    <w:rsid w:val="009C7720"/>
    <w:rsid w:val="009E07F6"/>
    <w:rsid w:val="009E0B49"/>
    <w:rsid w:val="009E1967"/>
    <w:rsid w:val="009E2479"/>
    <w:rsid w:val="009E52C1"/>
    <w:rsid w:val="009E62B2"/>
    <w:rsid w:val="009F5B41"/>
    <w:rsid w:val="009F7F50"/>
    <w:rsid w:val="00A00ECF"/>
    <w:rsid w:val="00A0102F"/>
    <w:rsid w:val="00A12949"/>
    <w:rsid w:val="00A20918"/>
    <w:rsid w:val="00A21327"/>
    <w:rsid w:val="00A22B20"/>
    <w:rsid w:val="00A2302F"/>
    <w:rsid w:val="00A23AFA"/>
    <w:rsid w:val="00A24947"/>
    <w:rsid w:val="00A31B3E"/>
    <w:rsid w:val="00A36DE2"/>
    <w:rsid w:val="00A46D6D"/>
    <w:rsid w:val="00A532F3"/>
    <w:rsid w:val="00A565BE"/>
    <w:rsid w:val="00A6021F"/>
    <w:rsid w:val="00A63D29"/>
    <w:rsid w:val="00A71C31"/>
    <w:rsid w:val="00A7395B"/>
    <w:rsid w:val="00A8489E"/>
    <w:rsid w:val="00A90EB6"/>
    <w:rsid w:val="00A94A05"/>
    <w:rsid w:val="00AA1061"/>
    <w:rsid w:val="00AA5990"/>
    <w:rsid w:val="00AA5C56"/>
    <w:rsid w:val="00AB02A7"/>
    <w:rsid w:val="00AB0361"/>
    <w:rsid w:val="00AB3DBE"/>
    <w:rsid w:val="00AB7CE7"/>
    <w:rsid w:val="00AC29F3"/>
    <w:rsid w:val="00AD2603"/>
    <w:rsid w:val="00AD457F"/>
    <w:rsid w:val="00AE07F7"/>
    <w:rsid w:val="00AE3A85"/>
    <w:rsid w:val="00AE3E50"/>
    <w:rsid w:val="00AE6371"/>
    <w:rsid w:val="00AE6757"/>
    <w:rsid w:val="00AE7F3E"/>
    <w:rsid w:val="00AF257E"/>
    <w:rsid w:val="00AF3537"/>
    <w:rsid w:val="00B11E5C"/>
    <w:rsid w:val="00B222D4"/>
    <w:rsid w:val="00B231E5"/>
    <w:rsid w:val="00B25331"/>
    <w:rsid w:val="00B36EDD"/>
    <w:rsid w:val="00B36F40"/>
    <w:rsid w:val="00B41F9B"/>
    <w:rsid w:val="00B47F7B"/>
    <w:rsid w:val="00B5465E"/>
    <w:rsid w:val="00B71846"/>
    <w:rsid w:val="00B774CD"/>
    <w:rsid w:val="00B81059"/>
    <w:rsid w:val="00B8326E"/>
    <w:rsid w:val="00B941A9"/>
    <w:rsid w:val="00B949BD"/>
    <w:rsid w:val="00B966C5"/>
    <w:rsid w:val="00BA0748"/>
    <w:rsid w:val="00BA6E20"/>
    <w:rsid w:val="00BB3316"/>
    <w:rsid w:val="00BC296A"/>
    <w:rsid w:val="00BD4430"/>
    <w:rsid w:val="00BE1A72"/>
    <w:rsid w:val="00BE205E"/>
    <w:rsid w:val="00BF5120"/>
    <w:rsid w:val="00C021E7"/>
    <w:rsid w:val="00C02B87"/>
    <w:rsid w:val="00C02EC8"/>
    <w:rsid w:val="00C1006E"/>
    <w:rsid w:val="00C10A76"/>
    <w:rsid w:val="00C15C43"/>
    <w:rsid w:val="00C262FB"/>
    <w:rsid w:val="00C37FDD"/>
    <w:rsid w:val="00C4086D"/>
    <w:rsid w:val="00C45F9F"/>
    <w:rsid w:val="00C60B75"/>
    <w:rsid w:val="00C638F3"/>
    <w:rsid w:val="00C85102"/>
    <w:rsid w:val="00C92685"/>
    <w:rsid w:val="00C93187"/>
    <w:rsid w:val="00CA1896"/>
    <w:rsid w:val="00CB5B28"/>
    <w:rsid w:val="00CC2A05"/>
    <w:rsid w:val="00CD5D13"/>
    <w:rsid w:val="00CD6D8C"/>
    <w:rsid w:val="00CD75E1"/>
    <w:rsid w:val="00CE24E6"/>
    <w:rsid w:val="00CE49C8"/>
    <w:rsid w:val="00CF5371"/>
    <w:rsid w:val="00D00AE9"/>
    <w:rsid w:val="00D0323A"/>
    <w:rsid w:val="00D04A7D"/>
    <w:rsid w:val="00D0559F"/>
    <w:rsid w:val="00D064B5"/>
    <w:rsid w:val="00D077E9"/>
    <w:rsid w:val="00D11970"/>
    <w:rsid w:val="00D12665"/>
    <w:rsid w:val="00D2094A"/>
    <w:rsid w:val="00D42CB7"/>
    <w:rsid w:val="00D4413B"/>
    <w:rsid w:val="00D5413D"/>
    <w:rsid w:val="00D561C2"/>
    <w:rsid w:val="00D570A9"/>
    <w:rsid w:val="00D5735F"/>
    <w:rsid w:val="00D6764F"/>
    <w:rsid w:val="00D70D02"/>
    <w:rsid w:val="00D71BCB"/>
    <w:rsid w:val="00D72332"/>
    <w:rsid w:val="00D74FCE"/>
    <w:rsid w:val="00D770C7"/>
    <w:rsid w:val="00D86945"/>
    <w:rsid w:val="00D90290"/>
    <w:rsid w:val="00D91CB7"/>
    <w:rsid w:val="00DB4E3C"/>
    <w:rsid w:val="00DB6905"/>
    <w:rsid w:val="00DB6C8E"/>
    <w:rsid w:val="00DB7E6B"/>
    <w:rsid w:val="00DC04A2"/>
    <w:rsid w:val="00DC2720"/>
    <w:rsid w:val="00DC706A"/>
    <w:rsid w:val="00DC794A"/>
    <w:rsid w:val="00DD152F"/>
    <w:rsid w:val="00DE213F"/>
    <w:rsid w:val="00DF027C"/>
    <w:rsid w:val="00DF0302"/>
    <w:rsid w:val="00E00A32"/>
    <w:rsid w:val="00E0316C"/>
    <w:rsid w:val="00E031AB"/>
    <w:rsid w:val="00E0481A"/>
    <w:rsid w:val="00E11872"/>
    <w:rsid w:val="00E1207F"/>
    <w:rsid w:val="00E12D5F"/>
    <w:rsid w:val="00E17664"/>
    <w:rsid w:val="00E20748"/>
    <w:rsid w:val="00E22ACD"/>
    <w:rsid w:val="00E32E16"/>
    <w:rsid w:val="00E37327"/>
    <w:rsid w:val="00E5263E"/>
    <w:rsid w:val="00E53C58"/>
    <w:rsid w:val="00E5422A"/>
    <w:rsid w:val="00E6106E"/>
    <w:rsid w:val="00E620B0"/>
    <w:rsid w:val="00E672E5"/>
    <w:rsid w:val="00E7290C"/>
    <w:rsid w:val="00E7424C"/>
    <w:rsid w:val="00E81B40"/>
    <w:rsid w:val="00E873E6"/>
    <w:rsid w:val="00EA59CB"/>
    <w:rsid w:val="00EA7B02"/>
    <w:rsid w:val="00EC2556"/>
    <w:rsid w:val="00ED0DB7"/>
    <w:rsid w:val="00EF555B"/>
    <w:rsid w:val="00EF66BE"/>
    <w:rsid w:val="00F01F52"/>
    <w:rsid w:val="00F027BB"/>
    <w:rsid w:val="00F1107A"/>
    <w:rsid w:val="00F11DCF"/>
    <w:rsid w:val="00F162EA"/>
    <w:rsid w:val="00F24053"/>
    <w:rsid w:val="00F30245"/>
    <w:rsid w:val="00F50D40"/>
    <w:rsid w:val="00F52D27"/>
    <w:rsid w:val="00F54842"/>
    <w:rsid w:val="00F54AAC"/>
    <w:rsid w:val="00F60382"/>
    <w:rsid w:val="00F67E1A"/>
    <w:rsid w:val="00F821CB"/>
    <w:rsid w:val="00F82E46"/>
    <w:rsid w:val="00F83527"/>
    <w:rsid w:val="00F86B66"/>
    <w:rsid w:val="00FA2E1D"/>
    <w:rsid w:val="00FC3803"/>
    <w:rsid w:val="00FD0521"/>
    <w:rsid w:val="00FD583F"/>
    <w:rsid w:val="00FD7488"/>
    <w:rsid w:val="00FE5AC6"/>
    <w:rsid w:val="00FE73E3"/>
    <w:rsid w:val="00FF16B4"/>
    <w:rsid w:val="00FF4E54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DF673A0"/>
  <w15:docId w15:val="{0FB35CDB-8F16-4642-8FE4-D93AC03AF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iPriority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6945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Ttulo1">
    <w:name w:val="heading 1"/>
    <w:basedOn w:val="Normal"/>
    <w:next w:val="Ttulo2"/>
    <w:link w:val="Ttulo1Car"/>
    <w:uiPriority w:val="9"/>
    <w:qFormat/>
    <w:rsid w:val="00634372"/>
    <w:pPr>
      <w:keepNext/>
      <w:numPr>
        <w:numId w:val="3"/>
      </w:numPr>
      <w:spacing w:before="240" w:after="60"/>
      <w:outlineLvl w:val="0"/>
    </w:pPr>
    <w:rPr>
      <w:rFonts w:asciiTheme="majorHAnsi" w:eastAsiaTheme="majorEastAsia" w:hAnsiTheme="majorHAnsi" w:cstheme="majorBidi"/>
      <w:noProof/>
      <w:color w:val="061F57" w:themeColor="text2" w:themeShade="BF"/>
      <w:kern w:val="28"/>
      <w:sz w:val="52"/>
      <w:szCs w:val="32"/>
      <w:lang w:bidi="es-ES"/>
    </w:rPr>
  </w:style>
  <w:style w:type="paragraph" w:styleId="Ttulo2">
    <w:name w:val="heading 2"/>
    <w:next w:val="Contenido"/>
    <w:link w:val="Ttulo2Car"/>
    <w:autoRedefine/>
    <w:uiPriority w:val="4"/>
    <w:qFormat/>
    <w:rsid w:val="00E20748"/>
    <w:pPr>
      <w:numPr>
        <w:ilvl w:val="1"/>
        <w:numId w:val="4"/>
      </w:numPr>
      <w:outlineLvl w:val="1"/>
    </w:pPr>
    <w:rPr>
      <w:rFonts w:eastAsiaTheme="minorEastAsia"/>
      <w:b/>
      <w:noProof/>
      <w:color w:val="082A75" w:themeColor="text2"/>
      <w:sz w:val="28"/>
      <w:szCs w:val="22"/>
      <w:lang w:bidi="es-ES"/>
    </w:rPr>
  </w:style>
  <w:style w:type="paragraph" w:styleId="Ttulo3">
    <w:name w:val="heading 3"/>
    <w:basedOn w:val="Ttulo2"/>
    <w:next w:val="Normal"/>
    <w:link w:val="Ttulo3Car"/>
    <w:autoRedefine/>
    <w:uiPriority w:val="5"/>
    <w:unhideWhenUsed/>
    <w:qFormat/>
    <w:rsid w:val="00F50D40"/>
    <w:pPr>
      <w:numPr>
        <w:ilvl w:val="2"/>
      </w:numPr>
      <w:outlineLvl w:val="2"/>
    </w:pPr>
    <w:rPr>
      <w:b w:val="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  <w:szCs w:val="16"/>
    </w:rPr>
  </w:style>
  <w:style w:type="paragraph" w:styleId="Ttulo">
    <w:name w:val="Title"/>
    <w:link w:val="TtuloCar"/>
    <w:uiPriority w:val="1"/>
    <w:qFormat/>
    <w:rsid w:val="00117EA1"/>
    <w:pPr>
      <w:spacing w:line="240" w:lineRule="auto"/>
    </w:pPr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character" w:customStyle="1" w:styleId="TtuloCar">
    <w:name w:val="Título Car"/>
    <w:basedOn w:val="Fuentedeprrafopredeter"/>
    <w:link w:val="Ttulo"/>
    <w:uiPriority w:val="1"/>
    <w:rsid w:val="00117EA1"/>
    <w:rPr>
      <w:rFonts w:asciiTheme="majorHAnsi" w:eastAsiaTheme="majorEastAsia" w:hAnsiTheme="majorHAnsi" w:cstheme="majorBidi"/>
      <w:b/>
      <w:bCs/>
      <w:color w:val="082A75" w:themeColor="text2"/>
      <w:sz w:val="56"/>
      <w:szCs w:val="52"/>
      <w:lang w:bidi="es-ES"/>
    </w:rPr>
  </w:style>
  <w:style w:type="paragraph" w:styleId="Subttulo">
    <w:name w:val="Subtitle"/>
    <w:basedOn w:val="Normal"/>
    <w:link w:val="SubttuloC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tuloCar">
    <w:name w:val="Subtítulo Car"/>
    <w:basedOn w:val="Fuentedeprrafopredeter"/>
    <w:link w:val="Subttulo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character" w:customStyle="1" w:styleId="Ttulo1Car">
    <w:name w:val="Título 1 Car"/>
    <w:basedOn w:val="Fuentedeprrafopredeter"/>
    <w:link w:val="Ttulo1"/>
    <w:uiPriority w:val="9"/>
    <w:rsid w:val="00634372"/>
    <w:rPr>
      <w:rFonts w:asciiTheme="majorHAnsi" w:eastAsiaTheme="majorEastAsia" w:hAnsiTheme="majorHAnsi" w:cstheme="majorBidi"/>
      <w:b/>
      <w:noProof/>
      <w:color w:val="061F57" w:themeColor="text2" w:themeShade="BF"/>
      <w:kern w:val="28"/>
      <w:sz w:val="52"/>
      <w:szCs w:val="32"/>
      <w:lang w:bidi="es-ES"/>
    </w:rPr>
  </w:style>
  <w:style w:type="paragraph" w:styleId="Encabezado">
    <w:name w:val="header"/>
    <w:basedOn w:val="Normal"/>
    <w:link w:val="EncabezadoCar"/>
    <w:uiPriority w:val="8"/>
    <w:unhideWhenUsed/>
    <w:rsid w:val="005037F0"/>
  </w:style>
  <w:style w:type="character" w:customStyle="1" w:styleId="EncabezadoCar">
    <w:name w:val="Encabezado Car"/>
    <w:basedOn w:val="Fuentedeprrafopredeter"/>
    <w:link w:val="Encabezado"/>
    <w:uiPriority w:val="8"/>
    <w:rsid w:val="0093335D"/>
  </w:style>
  <w:style w:type="paragraph" w:styleId="Piedepgina">
    <w:name w:val="footer"/>
    <w:basedOn w:val="Normal"/>
    <w:link w:val="PiedepginaCar"/>
    <w:uiPriority w:val="99"/>
    <w:unhideWhenUsed/>
    <w:rsid w:val="005037F0"/>
  </w:style>
  <w:style w:type="character" w:customStyle="1" w:styleId="PiedepginaCar">
    <w:name w:val="Pie de página Car"/>
    <w:basedOn w:val="Fuentedeprrafopredeter"/>
    <w:link w:val="Piedepgina"/>
    <w:uiPriority w:val="99"/>
    <w:rsid w:val="005037F0"/>
    <w:rPr>
      <w:sz w:val="24"/>
      <w:szCs w:val="24"/>
    </w:rPr>
  </w:style>
  <w:style w:type="paragraph" w:customStyle="1" w:styleId="Nombre">
    <w:name w:val="Nombre"/>
    <w:basedOn w:val="Normal"/>
    <w:uiPriority w:val="3"/>
    <w:qFormat/>
    <w:rsid w:val="00B231E5"/>
    <w:pPr>
      <w:spacing w:line="240" w:lineRule="auto"/>
      <w:jc w:val="right"/>
    </w:pPr>
  </w:style>
  <w:style w:type="character" w:customStyle="1" w:styleId="Ttulo2Car">
    <w:name w:val="Título 2 Car"/>
    <w:basedOn w:val="Fuentedeprrafopredeter"/>
    <w:link w:val="Ttulo2"/>
    <w:uiPriority w:val="4"/>
    <w:rsid w:val="00E20748"/>
    <w:rPr>
      <w:rFonts w:eastAsiaTheme="minorEastAsia"/>
      <w:b/>
      <w:noProof/>
      <w:color w:val="082A75" w:themeColor="text2"/>
      <w:sz w:val="28"/>
      <w:szCs w:val="22"/>
      <w:lang w:bidi="es-ES"/>
    </w:rPr>
  </w:style>
  <w:style w:type="table" w:styleId="Tablaconcuadrcula">
    <w:name w:val="Table Grid"/>
    <w:basedOn w:val="Tabla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elmarcadordeposicin">
    <w:name w:val="Placeholder Text"/>
    <w:basedOn w:val="Fuentedeprrafopredeter"/>
    <w:uiPriority w:val="99"/>
    <w:unhideWhenUsed/>
    <w:rsid w:val="00D86945"/>
    <w:rPr>
      <w:color w:val="808080"/>
    </w:rPr>
  </w:style>
  <w:style w:type="paragraph" w:customStyle="1" w:styleId="Contenido">
    <w:name w:val="Contenido"/>
    <w:basedOn w:val="Normal"/>
    <w:link w:val="Carcterdecontenido"/>
    <w:qFormat/>
    <w:rsid w:val="00117EA1"/>
    <w:rPr>
      <w:b w:val="0"/>
      <w:sz w:val="22"/>
    </w:rPr>
  </w:style>
  <w:style w:type="paragraph" w:customStyle="1" w:styleId="Textodestacado">
    <w:name w:val="Texto destacado"/>
    <w:basedOn w:val="Normal"/>
    <w:link w:val="Carcterdetextodestacado"/>
    <w:qFormat/>
    <w:rsid w:val="00DF027C"/>
  </w:style>
  <w:style w:type="character" w:customStyle="1" w:styleId="Carcterdecontenido">
    <w:name w:val="Carácter de contenido"/>
    <w:basedOn w:val="Fuentedeprrafopredeter"/>
    <w:link w:val="Contenido"/>
    <w:rsid w:val="00117EA1"/>
    <w:rPr>
      <w:rFonts w:eastAsiaTheme="minorEastAsia"/>
      <w:color w:val="082A75" w:themeColor="text2"/>
      <w:sz w:val="22"/>
      <w:szCs w:val="22"/>
    </w:rPr>
  </w:style>
  <w:style w:type="character" w:customStyle="1" w:styleId="Carcterdetextodestacado">
    <w:name w:val="Carácter de texto destacado"/>
    <w:basedOn w:val="Fuentedeprrafopredeter"/>
    <w:link w:val="Textodestacado"/>
    <w:rsid w:val="00DF027C"/>
    <w:rPr>
      <w:rFonts w:eastAsiaTheme="minorEastAsia"/>
      <w:b/>
      <w:color w:val="082A75" w:themeColor="text2"/>
      <w:sz w:val="28"/>
      <w:szCs w:val="22"/>
    </w:rPr>
  </w:style>
  <w:style w:type="paragraph" w:styleId="Sinespaciado">
    <w:name w:val="No Spacing"/>
    <w:link w:val="SinespaciadoCar"/>
    <w:uiPriority w:val="1"/>
    <w:qFormat/>
    <w:rsid w:val="00D00AE9"/>
    <w:pPr>
      <w:spacing w:after="0" w:line="240" w:lineRule="auto"/>
    </w:pPr>
    <w:rPr>
      <w:rFonts w:eastAsiaTheme="minorEastAsia"/>
      <w:sz w:val="22"/>
      <w:szCs w:val="22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00AE9"/>
    <w:rPr>
      <w:rFonts w:eastAsiaTheme="minorEastAsia"/>
      <w:sz w:val="22"/>
      <w:szCs w:val="22"/>
      <w:lang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6D592D"/>
    <w:pPr>
      <w:keepLines/>
      <w:spacing w:after="0" w:line="259" w:lineRule="auto"/>
      <w:outlineLvl w:val="9"/>
    </w:pPr>
    <w:rPr>
      <w:b w:val="0"/>
      <w:color w:val="013A57" w:themeColor="accent1" w:themeShade="BF"/>
      <w:kern w:val="0"/>
      <w:sz w:val="3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6D592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6D592D"/>
    <w:pPr>
      <w:spacing w:after="100"/>
      <w:ind w:left="280"/>
    </w:pPr>
  </w:style>
  <w:style w:type="character" w:styleId="Hipervnculo">
    <w:name w:val="Hyperlink"/>
    <w:basedOn w:val="Fuentedeprrafopredeter"/>
    <w:uiPriority w:val="99"/>
    <w:unhideWhenUsed/>
    <w:rsid w:val="006D592D"/>
    <w:rPr>
      <w:color w:val="3592C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B23C1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5"/>
    <w:rsid w:val="00F50D40"/>
    <w:rPr>
      <w:rFonts w:eastAsiaTheme="minorEastAsia"/>
      <w:noProof/>
      <w:color w:val="082A75" w:themeColor="text2"/>
      <w:sz w:val="28"/>
      <w:szCs w:val="22"/>
      <w:lang w:bidi="es-ES"/>
    </w:rPr>
  </w:style>
  <w:style w:type="paragraph" w:styleId="Prrafodelista">
    <w:name w:val="List Paragraph"/>
    <w:basedOn w:val="Normal"/>
    <w:uiPriority w:val="34"/>
    <w:unhideWhenUsed/>
    <w:qFormat/>
    <w:rsid w:val="001D334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3A4C3A"/>
    <w:rPr>
      <w:color w:val="3592CF" w:themeColor="followedHyperlink"/>
      <w:u w:val="single"/>
    </w:rPr>
  </w:style>
  <w:style w:type="paragraph" w:styleId="Bibliografa">
    <w:name w:val="Bibliography"/>
    <w:basedOn w:val="Normal"/>
    <w:next w:val="Normal"/>
    <w:uiPriority w:val="37"/>
    <w:unhideWhenUsed/>
    <w:rsid w:val="00043931"/>
  </w:style>
  <w:style w:type="paragraph" w:styleId="TDC3">
    <w:name w:val="toc 3"/>
    <w:basedOn w:val="Normal"/>
    <w:next w:val="Normal"/>
    <w:autoRedefine/>
    <w:uiPriority w:val="39"/>
    <w:unhideWhenUsed/>
    <w:rsid w:val="00DF0302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5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85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8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54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5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5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drigo\AppData\Roaming\Microsoft\Templates\Informe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057AEB65A1545A987F3B1F8BDED0C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4E3B90-6463-4F2E-AD65-8B3C9554352E}"/>
      </w:docPartPr>
      <w:docPartBody>
        <w:p w:rsidR="0075179B" w:rsidRDefault="00000000">
          <w:pPr>
            <w:pStyle w:val="D057AEB65A1545A987F3B1F8BDED0CEA"/>
          </w:pPr>
          <w:r>
            <w:rPr>
              <w:noProof/>
              <w:lang w:bidi="es-ES"/>
            </w:rPr>
            <w:t>NOMBRE DE LA COMPAÑÍA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4EAE"/>
    <w:rsid w:val="0075179B"/>
    <w:rsid w:val="00753244"/>
    <w:rsid w:val="0090402D"/>
    <w:rsid w:val="009305B9"/>
    <w:rsid w:val="00AE1CCE"/>
    <w:rsid w:val="00BA582E"/>
    <w:rsid w:val="00BE0AB5"/>
    <w:rsid w:val="00E44EAE"/>
    <w:rsid w:val="00F52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s-ES" w:eastAsia="es-E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link w:val="SubttuloC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kern w:val="0"/>
      <w:sz w:val="32"/>
      <w:lang w:eastAsia="en-US"/>
      <w14:ligatures w14:val="none"/>
    </w:rPr>
  </w:style>
  <w:style w:type="character" w:customStyle="1" w:styleId="SubttuloCar">
    <w:name w:val="Subtítulo Car"/>
    <w:basedOn w:val="Fuentedeprrafopredeter"/>
    <w:link w:val="Subttulo"/>
    <w:uiPriority w:val="2"/>
    <w:rPr>
      <w:caps/>
      <w:color w:val="44546A" w:themeColor="text2"/>
      <w:spacing w:val="20"/>
      <w:kern w:val="0"/>
      <w:sz w:val="32"/>
      <w:lang w:eastAsia="en-US"/>
      <w14:ligatures w14:val="none"/>
    </w:rPr>
  </w:style>
  <w:style w:type="paragraph" w:customStyle="1" w:styleId="D057AEB65A1545A987F3B1F8BDED0CEA">
    <w:name w:val="D057AEB65A1545A987F3B1F8BDED0C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Manual</b:Tag>
    <b:SourceType>DocumentFromInternetSite</b:SourceType>
    <b:Guid>{CF1C9C84-4AD7-44CB-AF37-A264B5E2CC33}</b:Guid>
    <b:Title>Manual</b:Title>
    <b:Author>
      <b:Author>
        <b:NameList>
          <b:Person>
            <b:Last>MSI</b:Last>
          </b:Person>
        </b:NameList>
      </b:Author>
    </b:Author>
    <b:InternetSiteTitle>msi.com</b:InternetSiteTitle>
    <b:URL>https://download.msi.com/archive/mnu_exe/nb/MS-15HK_v1.0_Spanish.pdf</b:URL>
    <b:RefOrder>1</b:RefOrder>
  </b:Source>
  <b:Source>
    <b:Tag>SAM</b:Tag>
    <b:SourceType>InternetSite</b:SourceType>
    <b:Guid>{5B9066B0-4B35-4289-BB50-97C54A8E359E}</b:Guid>
    <b:Author>
      <b:Author>
        <b:NameList>
          <b:Person>
            <b:Last>SAMSUNG</b:Last>
          </b:Person>
        </b:NameList>
      </b:Author>
    </b:Author>
    <b:URL>https://semiconductor.samsung.com/ssd/pc-ssd/pm9b1/mzvl4512hblu-00b07/</b:URL>
    <b:RefOrder>2</b:RefOrder>
  </b:Source>
  <b:Source>
    <b:Tag>PCc</b:Tag>
    <b:SourceType>InternetSite</b:SourceType>
    <b:Guid>{055CFDF8-A6D9-46F5-94E8-570CE91C3B28}</b:Guid>
    <b:Title>SSD Samsung</b:Title>
    <b:URL>https://www.pccomponentes.com/samsung-970-evo-plus-250gb-ssd-nvme-m2</b:URL>
    <b:Author>
      <b:Author>
        <b:NameList>
          <b:Person>
            <b:Last>PCcomponentes</b:Last>
          </b:Person>
        </b:NameList>
      </b:Author>
    </b:Author>
    <b:RefOrder>3</b:RefOrder>
  </b:Source>
  <b:Source>
    <b:Tag>Pro</b:Tag>
    <b:SourceType>InternetSite</b:SourceType>
    <b:Guid>{FC44E254-302D-4707-AEC2-712714D2F0B3}</b:Guid>
    <b:Author>
      <b:Author>
        <b:NameList>
          <b:Person>
            <b:Last>ProfesionalReview</b:Last>
          </b:Person>
        </b:NameList>
      </b:Author>
    </b:Author>
    <b:Title>Review MSI B7M</b:Title>
    <b:URL>https://www.profesionalreview.com/2023/07/31/msi-modern-15-b7m-review/</b:URL>
    <b:RefOrder>4</b:RefOrder>
  </b:Source>
</b:Sources>
</file>

<file path=customXml/itemProps1.xml><?xml version="1.0" encoding="utf-8"?>
<ds:datastoreItem xmlns:ds="http://schemas.openxmlformats.org/officeDocument/2006/customXml" ds:itemID="{1B1E8020-354E-42FC-94D8-4FBF8D3FBA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.dotx</Template>
  <TotalTime>322</TotalTime>
  <Pages>10</Pages>
  <Words>1066</Words>
  <Characters>5863</Characters>
  <Application>Microsoft Office Word</Application>
  <DocSecurity>0</DocSecurity>
  <Lines>48</Lines>
  <Paragraphs>13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Rodrigo</dc:creator>
  <cp:keywords/>
  <cp:lastModifiedBy>Rodrigo Tapiador Cano</cp:lastModifiedBy>
  <cp:revision>131</cp:revision>
  <cp:lastPrinted>2023-11-12T19:08:00Z</cp:lastPrinted>
  <dcterms:created xsi:type="dcterms:W3CDTF">2023-11-09T18:30:00Z</dcterms:created>
  <dcterms:modified xsi:type="dcterms:W3CDTF">2023-11-12T19:08:00Z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