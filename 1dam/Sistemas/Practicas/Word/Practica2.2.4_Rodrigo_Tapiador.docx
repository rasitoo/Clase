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F2E0A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444E88B3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2.2.</w:t>
                                  </w:r>
                                  <w:r w:rsidR="00C00997">
                                    <w:rPr>
                                      <w:lang w:bidi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444E88B3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2.2.</w:t>
                            </w:r>
                            <w:r w:rsidR="00C00997">
                              <w:rPr>
                                <w:lang w:bidi="es-ES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78B608C0" w14:textId="6694005B" w:rsidR="00E142EE" w:rsidRDefault="008E3C7C" w:rsidP="00464074">
      <w:pPr>
        <w:pStyle w:val="Ttulo2"/>
      </w:pPr>
      <w:r>
        <w:t xml:space="preserve">Crea un usuario llamado administrador con password administrador. </w:t>
      </w:r>
      <w:r w:rsidR="00B37B4D" w:rsidRPr="00B37B4D">
        <w:rPr>
          <w:noProof/>
        </w:rPr>
        <w:drawing>
          <wp:inline distT="0" distB="0" distL="0" distR="0" wp14:anchorId="3D3A5720" wp14:editId="46EB9F9D">
            <wp:extent cx="5716270" cy="342998"/>
            <wp:effectExtent l="0" t="0" r="0" b="0"/>
            <wp:docPr id="257470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70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23" cy="3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C46D" w14:textId="1143688A" w:rsidR="00A77A25" w:rsidRDefault="00E3558F" w:rsidP="00464074">
      <w:pPr>
        <w:pStyle w:val="Ttulo2"/>
        <w:rPr>
          <w:noProof/>
        </w:rPr>
      </w:pPr>
      <w:r>
        <w:t>Lógate en una consola como administrador</w:t>
      </w:r>
    </w:p>
    <w:p w14:paraId="55D4C688" w14:textId="77777777" w:rsidR="00E32FFF" w:rsidRPr="00E32FFF" w:rsidRDefault="00E32FFF" w:rsidP="008A3F00">
      <w:pPr>
        <w:ind w:left="0"/>
      </w:pPr>
    </w:p>
    <w:p w14:paraId="0A59CB88" w14:textId="1FE3C59E" w:rsidR="002022AF" w:rsidRPr="002022AF" w:rsidRDefault="008A3F00" w:rsidP="008A3F00">
      <w:pPr>
        <w:jc w:val="center"/>
      </w:pPr>
      <w:r w:rsidRPr="008A3F00">
        <w:drawing>
          <wp:inline distT="0" distB="0" distL="0" distR="0" wp14:anchorId="0021146C" wp14:editId="4CDCA405">
            <wp:extent cx="5845810" cy="2154337"/>
            <wp:effectExtent l="0" t="0" r="2540" b="0"/>
            <wp:docPr id="1617993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35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385" cy="21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DFA" w14:textId="79F6B23D" w:rsidR="00522315" w:rsidRDefault="00CB166C" w:rsidP="00E246F8">
      <w:pPr>
        <w:pStyle w:val="Ttulo2"/>
        <w:jc w:val="center"/>
      </w:pPr>
      <w:r>
        <w:t>Comprueba a que bases de datos se puede conectar administrador</w:t>
      </w:r>
      <w:r w:rsidR="009608EF" w:rsidRPr="009608EF">
        <w:rPr>
          <w:noProof/>
        </w:rPr>
        <w:t xml:space="preserve"> </w:t>
      </w:r>
      <w:r w:rsidR="009608EF" w:rsidRPr="009608EF">
        <w:rPr>
          <w:noProof/>
        </w:rPr>
        <w:drawing>
          <wp:inline distT="0" distB="0" distL="0" distR="0" wp14:anchorId="258B603D" wp14:editId="6EF7D7A1">
            <wp:extent cx="2867425" cy="1810003"/>
            <wp:effectExtent l="0" t="0" r="0" b="0"/>
            <wp:docPr id="1906307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700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B45" w14:textId="33B762D5" w:rsidR="002D69FF" w:rsidRDefault="00E17A2F" w:rsidP="00464074">
      <w:pPr>
        <w:pStyle w:val="Ttulo2"/>
      </w:pPr>
      <w:r>
        <w:t>Crea una base de datos llamada gestión</w:t>
      </w:r>
    </w:p>
    <w:p w14:paraId="0DC9186A" w14:textId="5657BAC1" w:rsidR="00975244" w:rsidRDefault="00E246F8" w:rsidP="00E246F8">
      <w:pPr>
        <w:jc w:val="center"/>
      </w:pPr>
      <w:r w:rsidRPr="00E246F8">
        <w:drawing>
          <wp:inline distT="0" distB="0" distL="0" distR="0" wp14:anchorId="7EA452A1" wp14:editId="0102E680">
            <wp:extent cx="3077004" cy="428685"/>
            <wp:effectExtent l="0" t="0" r="0" b="9525"/>
            <wp:docPr id="28006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ABD" w14:textId="13985ED5" w:rsidR="003E4083" w:rsidRDefault="00B54CA6" w:rsidP="00464074">
      <w:pPr>
        <w:pStyle w:val="Ttulo2"/>
      </w:pPr>
      <w:r>
        <w:lastRenderedPageBreak/>
        <w:t>P</w:t>
      </w:r>
      <w:r>
        <w:t>ermite al usuario administrador que haga select, insert, update, y delete sobre gestión</w:t>
      </w:r>
    </w:p>
    <w:p w14:paraId="01B1AE34" w14:textId="7EAB3B3F" w:rsidR="000D1C4E" w:rsidRDefault="0048598D" w:rsidP="00E64015">
      <w:pPr>
        <w:rPr>
          <w:noProof/>
        </w:rPr>
      </w:pPr>
      <w:r w:rsidRPr="0048598D">
        <w:rPr>
          <w:noProof/>
        </w:rPr>
        <w:drawing>
          <wp:inline distT="0" distB="0" distL="0" distR="0" wp14:anchorId="0B5EDD0E" wp14:editId="23E40BF3">
            <wp:extent cx="6645910" cy="333375"/>
            <wp:effectExtent l="0" t="0" r="2540" b="9525"/>
            <wp:docPr id="317323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3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2BA" w14:textId="1C7D7B10" w:rsidR="006513DA" w:rsidRDefault="00B54CA6" w:rsidP="00464074">
      <w:pPr>
        <w:pStyle w:val="Ttulo2"/>
      </w:pPr>
      <w:r>
        <w:rPr>
          <w:noProof/>
        </w:rPr>
        <w:t>V</w:t>
      </w:r>
      <w:r>
        <w:t>amos a crear ahora un usuario llamado usu1 con contraseña usu1 Va a tener los mismos permisos que administrador pero además va a poder darle a otros usuarios sus permisos.</w:t>
      </w:r>
    </w:p>
    <w:p w14:paraId="00CA28FE" w14:textId="60CB78C1" w:rsidR="000A5412" w:rsidRDefault="00D403A7" w:rsidP="00F03F69">
      <w:pPr>
        <w:jc w:val="center"/>
      </w:pPr>
      <w:r w:rsidRPr="00D403A7">
        <w:rPr>
          <w:noProof/>
        </w:rPr>
        <w:drawing>
          <wp:inline distT="0" distB="0" distL="0" distR="0" wp14:anchorId="73679847" wp14:editId="6B832CCA">
            <wp:extent cx="6645910" cy="961390"/>
            <wp:effectExtent l="0" t="0" r="2540" b="0"/>
            <wp:docPr id="204268911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9110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4A9" w14:textId="5864D577" w:rsidR="00A36EBA" w:rsidRDefault="001D4B62" w:rsidP="00F03F69">
      <w:pPr>
        <w:jc w:val="center"/>
      </w:pPr>
      <w:r w:rsidRPr="001D4B62">
        <w:drawing>
          <wp:inline distT="0" distB="0" distL="0" distR="0" wp14:anchorId="2F5E249A" wp14:editId="49AEF0C6">
            <wp:extent cx="5296639" cy="371527"/>
            <wp:effectExtent l="0" t="0" r="0" b="9525"/>
            <wp:docPr id="70419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7382" w14:textId="1EA015F3" w:rsidR="001D4B62" w:rsidRPr="000A5412" w:rsidRDefault="001D4B62" w:rsidP="001D4B62">
      <w:r>
        <w:t>Grant option permite dar los permisos que tiene</w:t>
      </w:r>
    </w:p>
    <w:p w14:paraId="01A14EEE" w14:textId="7837FB3E" w:rsidR="000D1C4E" w:rsidRDefault="00B54CA6" w:rsidP="00464074">
      <w:pPr>
        <w:pStyle w:val="Ttulo2"/>
      </w:pPr>
      <w:r>
        <w:t>Crea un usuario llamado usu2 con contraseña usu2</w:t>
      </w:r>
    </w:p>
    <w:p w14:paraId="76D62B2C" w14:textId="6A8BAEF1" w:rsidR="0096735D" w:rsidRDefault="00395085" w:rsidP="00395085">
      <w:pPr>
        <w:jc w:val="center"/>
      </w:pPr>
      <w:r w:rsidRPr="00395085">
        <w:rPr>
          <w:noProof/>
        </w:rPr>
        <w:drawing>
          <wp:inline distT="0" distB="0" distL="0" distR="0" wp14:anchorId="7D31DFB9" wp14:editId="7D60C240">
            <wp:extent cx="5144218" cy="447737"/>
            <wp:effectExtent l="0" t="0" r="0" b="9525"/>
            <wp:docPr id="418061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1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5A72" w14:textId="381ADBD0" w:rsidR="001723D4" w:rsidRDefault="006E3093" w:rsidP="00464074">
      <w:pPr>
        <w:pStyle w:val="Ttulo2"/>
      </w:pPr>
      <w:r>
        <w:t>D</w:t>
      </w:r>
      <w:r>
        <w:t>esde la consola de usu1 asígnale al usu2 los mismos permisos que tiene dicho usuario sobre la base de datos gestión.</w:t>
      </w:r>
    </w:p>
    <w:p w14:paraId="7B78F87E" w14:textId="36ACF76B" w:rsidR="00871FB5" w:rsidRDefault="008F52D1" w:rsidP="00871FB5">
      <w:r w:rsidRPr="008F52D1">
        <w:rPr>
          <w:noProof/>
        </w:rPr>
        <w:drawing>
          <wp:inline distT="0" distB="0" distL="0" distR="0" wp14:anchorId="59A9595C" wp14:editId="1A1EE8E0">
            <wp:extent cx="6645910" cy="2618105"/>
            <wp:effectExtent l="0" t="0" r="2540" b="0"/>
            <wp:docPr id="53373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30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9016" w14:textId="17840530" w:rsidR="00464074" w:rsidRDefault="00C11F4C" w:rsidP="00871FB5">
      <w:pPr>
        <w:pStyle w:val="Ttulo2"/>
        <w:rPr>
          <w:noProof/>
        </w:rPr>
      </w:pPr>
      <w:r w:rsidRPr="00464074">
        <w:t>C</w:t>
      </w:r>
      <w:r w:rsidR="006E3093">
        <w:t>rea una nuevo usuario llamado invitado que va a poder ejecutar todos los privilegios sobre la base de datos gestión.</w:t>
      </w:r>
      <w:r w:rsidR="00B04292" w:rsidRPr="00B04292">
        <w:rPr>
          <w:noProof/>
        </w:rPr>
        <w:t xml:space="preserve"> </w:t>
      </w:r>
      <w:r w:rsidR="00B04292" w:rsidRPr="00B04292">
        <w:rPr>
          <w:noProof/>
        </w:rPr>
        <w:drawing>
          <wp:inline distT="0" distB="0" distL="0" distR="0" wp14:anchorId="2090A451" wp14:editId="67FC7E02">
            <wp:extent cx="5830114" cy="381053"/>
            <wp:effectExtent l="0" t="0" r="0" b="0"/>
            <wp:docPr id="1715901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01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9AC" w14:textId="77777777" w:rsidR="00871FB5" w:rsidRDefault="00871FB5" w:rsidP="00871FB5"/>
    <w:p w14:paraId="7A22F938" w14:textId="77777777" w:rsidR="004249FC" w:rsidRPr="00871FB5" w:rsidRDefault="004249FC" w:rsidP="00871FB5"/>
    <w:p w14:paraId="7B583397" w14:textId="35AD6F03" w:rsidR="00464074" w:rsidRDefault="00BC5FC8" w:rsidP="00464074">
      <w:pPr>
        <w:pStyle w:val="Ttulo2"/>
      </w:pPr>
      <w:r>
        <w:lastRenderedPageBreak/>
        <w:t>L</w:t>
      </w:r>
      <w:r>
        <w:t>ógate como invitado.</w:t>
      </w:r>
    </w:p>
    <w:p w14:paraId="4FFB44FB" w14:textId="619896B4" w:rsidR="002656E4" w:rsidRPr="002656E4" w:rsidRDefault="002656E4" w:rsidP="002656E4">
      <w:r w:rsidRPr="002656E4">
        <w:drawing>
          <wp:inline distT="0" distB="0" distL="0" distR="0" wp14:anchorId="35DA7293" wp14:editId="40B5BC12">
            <wp:extent cx="6645910" cy="2357120"/>
            <wp:effectExtent l="0" t="0" r="2540" b="5080"/>
            <wp:docPr id="1039979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956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4DD" w14:textId="454D4CE5" w:rsidR="00464074" w:rsidRDefault="00BC5FC8" w:rsidP="00464074">
      <w:pPr>
        <w:pStyle w:val="Ttulo2"/>
      </w:pPr>
      <w:r>
        <w:t>¿puede el usuario invitado crear una base de datos llamada invitado?</w:t>
      </w:r>
    </w:p>
    <w:p w14:paraId="7B4C0F4F" w14:textId="2E03A4B6" w:rsidR="00464074" w:rsidRDefault="003641D5" w:rsidP="00C61C8D">
      <w:pPr>
        <w:jc w:val="center"/>
      </w:pPr>
      <w:r w:rsidRPr="003641D5">
        <w:drawing>
          <wp:inline distT="0" distB="0" distL="0" distR="0" wp14:anchorId="219A7CD0" wp14:editId="6A0F6079">
            <wp:extent cx="6645910" cy="490855"/>
            <wp:effectExtent l="0" t="0" r="2540" b="4445"/>
            <wp:docPr id="1892700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3B24" w14:textId="197900D0" w:rsidR="00E707CF" w:rsidRDefault="00E707CF" w:rsidP="00E707CF">
      <w:r>
        <w:t>No puede, ya que solo tiene permisos sobre la base</w:t>
      </w:r>
      <w:r w:rsidR="00EA2924">
        <w:t xml:space="preserve"> </w:t>
      </w:r>
      <w:r>
        <w:t>de datos gestión.</w:t>
      </w:r>
    </w:p>
    <w:p w14:paraId="125FB9D0" w14:textId="749F5F28" w:rsidR="008776C6" w:rsidRDefault="00EF5B53" w:rsidP="00EF5B53">
      <w:pPr>
        <w:pStyle w:val="Ttulo2"/>
      </w:pPr>
      <w:r>
        <w:t>Comprueba que el usuario invitado puede crear una tabla sobre gestión llamada usuarios con los siguientes campos: dni, nombre y profesión.</w:t>
      </w:r>
      <w:r w:rsidR="007D4651" w:rsidRPr="007D4651">
        <w:rPr>
          <w:noProof/>
        </w:rPr>
        <w:t xml:space="preserve"> </w:t>
      </w:r>
      <w:r w:rsidR="007D4651" w:rsidRPr="007D4651">
        <w:rPr>
          <w:noProof/>
        </w:rPr>
        <w:drawing>
          <wp:inline distT="0" distB="0" distL="0" distR="0" wp14:anchorId="7F782340" wp14:editId="429BF8AA">
            <wp:extent cx="6645910" cy="555625"/>
            <wp:effectExtent l="0" t="0" r="2540" b="0"/>
            <wp:docPr id="223565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5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3F1" w14:textId="160C86A1" w:rsidR="008776C6" w:rsidRDefault="00EF5B53" w:rsidP="00772E19">
      <w:pPr>
        <w:pStyle w:val="Ttulo2"/>
      </w:pPr>
      <w:r>
        <w:t>I</w:t>
      </w:r>
      <w:r>
        <w:t>ntroduce 3 registros en la tabla usuarios.</w:t>
      </w:r>
    </w:p>
    <w:p w14:paraId="767E764C" w14:textId="46200BE4" w:rsidR="00772E19" w:rsidRDefault="007576D4" w:rsidP="00C61C8D">
      <w:pPr>
        <w:jc w:val="center"/>
      </w:pPr>
      <w:r w:rsidRPr="006B5F2D">
        <w:drawing>
          <wp:inline distT="0" distB="0" distL="0" distR="0" wp14:anchorId="21DECA8E" wp14:editId="00D7A927">
            <wp:extent cx="6645910" cy="1533525"/>
            <wp:effectExtent l="0" t="0" r="2540" b="9525"/>
            <wp:docPr id="372418242" name="Imagen 3724182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8242" name="Imagen 372418242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ABFF" w14:textId="1B7FB97C" w:rsidR="00115C88" w:rsidRDefault="001E32B4" w:rsidP="007576D4">
      <w:pPr>
        <w:pStyle w:val="Ttulo2"/>
      </w:pPr>
      <w:r>
        <w:lastRenderedPageBreak/>
        <w:t>Crea una tabla llamada salarios con los campos dni, salario, antigüedad</w:t>
      </w:r>
      <w:r w:rsidR="00D839A6" w:rsidRPr="00D839A6">
        <w:rPr>
          <w:noProof/>
        </w:rPr>
        <w:drawing>
          <wp:inline distT="0" distB="0" distL="0" distR="0" wp14:anchorId="732C1939" wp14:editId="404112EC">
            <wp:extent cx="6645910" cy="541020"/>
            <wp:effectExtent l="0" t="0" r="2540" b="0"/>
            <wp:docPr id="441717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77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F78" w14:textId="2134A793" w:rsidR="00115C88" w:rsidRDefault="001E32B4" w:rsidP="00115C88">
      <w:pPr>
        <w:pStyle w:val="Ttulo2"/>
      </w:pPr>
      <w:r>
        <w:t>I</w:t>
      </w:r>
      <w:r>
        <w:t>ntroduce 3 registros.</w:t>
      </w:r>
    </w:p>
    <w:p w14:paraId="36C7E797" w14:textId="059A711B" w:rsidR="005450DC" w:rsidRDefault="00E946C7" w:rsidP="00C61C8D">
      <w:pPr>
        <w:jc w:val="center"/>
      </w:pPr>
      <w:r w:rsidRPr="00E946C7">
        <w:drawing>
          <wp:inline distT="0" distB="0" distL="0" distR="0" wp14:anchorId="462B32F8" wp14:editId="0CB7E35F">
            <wp:extent cx="6645910" cy="1984375"/>
            <wp:effectExtent l="0" t="0" r="2540" b="0"/>
            <wp:docPr id="2022259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599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C078" w14:textId="27BCB4D3" w:rsidR="00FA1328" w:rsidRDefault="00ED6E3C" w:rsidP="008B0185">
      <w:pPr>
        <w:pStyle w:val="Ttulo2"/>
      </w:pPr>
      <w:r>
        <w:t>Comprueba que tanto usu1 como invitado pueden ver los registros de la tabla usuarios y de la tabla salarios</w:t>
      </w:r>
    </w:p>
    <w:p w14:paraId="7D221C12" w14:textId="3613A487" w:rsidR="006E2711" w:rsidRPr="006E2711" w:rsidRDefault="006E2711" w:rsidP="006E2711">
      <w:r>
        <w:t>Invitado</w:t>
      </w:r>
      <w:r w:rsidR="0011004B">
        <w:t>.</w:t>
      </w:r>
    </w:p>
    <w:p w14:paraId="1FFA7D95" w14:textId="69E0DCA2" w:rsidR="00D00761" w:rsidRDefault="00531C84" w:rsidP="00C61C8D">
      <w:pPr>
        <w:jc w:val="center"/>
      </w:pPr>
      <w:r w:rsidRPr="00531C84">
        <w:rPr>
          <w:noProof/>
        </w:rPr>
        <w:drawing>
          <wp:inline distT="0" distB="0" distL="0" distR="0" wp14:anchorId="3136C99E" wp14:editId="1DE185F2">
            <wp:extent cx="3543795" cy="3677163"/>
            <wp:effectExtent l="0" t="0" r="0" b="0"/>
            <wp:docPr id="601323729" name="Imagen 1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3729" name="Imagen 1" descr="Un texto con letras negra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F573" w14:textId="77777777" w:rsidR="0011004B" w:rsidRDefault="0011004B" w:rsidP="00C61C8D">
      <w:pPr>
        <w:jc w:val="center"/>
      </w:pPr>
    </w:p>
    <w:p w14:paraId="0A6FD638" w14:textId="77777777" w:rsidR="0011004B" w:rsidRDefault="0011004B" w:rsidP="00C61C8D">
      <w:pPr>
        <w:jc w:val="center"/>
      </w:pPr>
    </w:p>
    <w:p w14:paraId="01BEB770" w14:textId="77777777" w:rsidR="0011004B" w:rsidRDefault="0011004B" w:rsidP="00C61C8D">
      <w:pPr>
        <w:jc w:val="center"/>
      </w:pPr>
    </w:p>
    <w:p w14:paraId="08B6A732" w14:textId="77777777" w:rsidR="0011004B" w:rsidRDefault="0011004B" w:rsidP="00C61C8D">
      <w:pPr>
        <w:jc w:val="center"/>
      </w:pPr>
    </w:p>
    <w:p w14:paraId="25AAC823" w14:textId="483234AA" w:rsidR="0011004B" w:rsidRDefault="0011004B" w:rsidP="0011004B">
      <w:r>
        <w:lastRenderedPageBreak/>
        <w:t>Usu1.</w:t>
      </w:r>
    </w:p>
    <w:p w14:paraId="7ACA6A2F" w14:textId="2084C8F1" w:rsidR="00BA1AE8" w:rsidRDefault="00BA1AE8" w:rsidP="00C61C8D">
      <w:pPr>
        <w:jc w:val="center"/>
      </w:pPr>
      <w:r w:rsidRPr="00BA1AE8">
        <w:drawing>
          <wp:inline distT="0" distB="0" distL="0" distR="0" wp14:anchorId="211D8877" wp14:editId="0508F894">
            <wp:extent cx="3639058" cy="4096322"/>
            <wp:effectExtent l="0" t="0" r="0" b="0"/>
            <wp:docPr id="3403818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81869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85FA" w14:textId="77777777" w:rsidR="004C0FA7" w:rsidRDefault="004C0FA7" w:rsidP="004C0FA7">
      <w:pPr>
        <w:jc w:val="center"/>
      </w:pPr>
    </w:p>
    <w:p w14:paraId="320720E5" w14:textId="5E513D0C" w:rsidR="00FA1328" w:rsidRDefault="00ED6E3C" w:rsidP="00FA1328">
      <w:pPr>
        <w:pStyle w:val="Ttulo2"/>
      </w:pPr>
      <w:r>
        <w:t>Revoca todos los privilegios de invitado sobre la base de datos gestión. Comprueba que no es eficaz la revocación hasta que el usuario no inicia una nueva sesión.</w:t>
      </w:r>
    </w:p>
    <w:p w14:paraId="7187DFE9" w14:textId="25C9913B" w:rsidR="00FA1328" w:rsidRDefault="004F155E" w:rsidP="00A06D60">
      <w:pPr>
        <w:jc w:val="center"/>
        <w:rPr>
          <w:noProof/>
        </w:rPr>
      </w:pPr>
      <w:r w:rsidRPr="004F155E">
        <w:rPr>
          <w:noProof/>
        </w:rPr>
        <w:drawing>
          <wp:inline distT="0" distB="0" distL="0" distR="0" wp14:anchorId="169EF21D" wp14:editId="6ABB12B5">
            <wp:extent cx="6154009" cy="381053"/>
            <wp:effectExtent l="0" t="0" r="0" b="0"/>
            <wp:docPr id="305196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969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F51" w14:textId="2E97B5E6" w:rsidR="004F155E" w:rsidRDefault="00DE7BE0" w:rsidP="00CB3D7A">
      <w:pPr>
        <w:rPr>
          <w:noProof/>
        </w:rPr>
      </w:pPr>
      <w:r>
        <w:rPr>
          <w:noProof/>
        </w:rPr>
        <w:t>La revocación ha sido eficaz sin iniciar nueva sesion.</w:t>
      </w:r>
    </w:p>
    <w:p w14:paraId="22696576" w14:textId="7DEFDC2B" w:rsidR="00CB3D7A" w:rsidRDefault="00CB3D7A" w:rsidP="00A06D60">
      <w:pPr>
        <w:jc w:val="center"/>
      </w:pPr>
      <w:r w:rsidRPr="00CB3D7A">
        <w:drawing>
          <wp:inline distT="0" distB="0" distL="0" distR="0" wp14:anchorId="75DE4F96" wp14:editId="44B48ED1">
            <wp:extent cx="6645910" cy="2248535"/>
            <wp:effectExtent l="0" t="0" r="2540" b="0"/>
            <wp:docPr id="206157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726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F734" w14:textId="732EB02B" w:rsidR="00FA1328" w:rsidRDefault="00DE1EC1" w:rsidP="00FA1328">
      <w:pPr>
        <w:pStyle w:val="Ttulo2"/>
      </w:pPr>
      <w:r>
        <w:lastRenderedPageBreak/>
        <w:t>Modifica el privilegio del usuario invitado para que solo pueda tener acceso a la columna nombre y profesión de la tabla usuarios de la base de datos gestión</w:t>
      </w:r>
    </w:p>
    <w:p w14:paraId="7322D44B" w14:textId="23D02E14" w:rsidR="00FA1328" w:rsidRDefault="009B7B7B" w:rsidP="00A06D60">
      <w:pPr>
        <w:jc w:val="center"/>
      </w:pPr>
      <w:r w:rsidRPr="009B7B7B">
        <w:rPr>
          <w:noProof/>
        </w:rPr>
        <w:drawing>
          <wp:inline distT="0" distB="0" distL="0" distR="0" wp14:anchorId="78420568" wp14:editId="564157BF">
            <wp:extent cx="6645910" cy="361315"/>
            <wp:effectExtent l="0" t="0" r="2540" b="635"/>
            <wp:docPr id="99346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33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1219" w14:textId="791F5D58" w:rsidR="00FA1328" w:rsidRDefault="00DE1EC1" w:rsidP="00CE5FF7">
      <w:pPr>
        <w:pStyle w:val="Ttulo2"/>
      </w:pPr>
      <w:r>
        <w:t>Desde la consola de invitados intenta visualizar el campo DNI de la tabla usuarios ¿Qué pasa?</w:t>
      </w:r>
    </w:p>
    <w:p w14:paraId="5C464169" w14:textId="09F9EDA7" w:rsidR="00CE5FF7" w:rsidRDefault="00786AA1" w:rsidP="00954880">
      <w:pPr>
        <w:jc w:val="center"/>
      </w:pPr>
      <w:r w:rsidRPr="00786AA1">
        <w:rPr>
          <w:noProof/>
        </w:rPr>
        <w:drawing>
          <wp:inline distT="0" distB="0" distL="0" distR="0" wp14:anchorId="534BB8BB" wp14:editId="05F10282">
            <wp:extent cx="6645910" cy="526415"/>
            <wp:effectExtent l="0" t="0" r="2540" b="6985"/>
            <wp:docPr id="81519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2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2FC" w14:textId="6F6385DB" w:rsidR="00786AA1" w:rsidRDefault="00786AA1" w:rsidP="00786AA1">
      <w:r>
        <w:t>No tiene permisos.</w:t>
      </w:r>
    </w:p>
    <w:p w14:paraId="03DE5374" w14:textId="0703C108" w:rsidR="00CE5FF7" w:rsidRDefault="00C00997" w:rsidP="00CE5FF7">
      <w:pPr>
        <w:pStyle w:val="Ttulo2"/>
      </w:pPr>
      <w:r>
        <w:t>I</w:t>
      </w:r>
      <w:r>
        <w:t>ntenta ahora visualizar los campos nombre y profesión. ¿Qué pasa?</w:t>
      </w:r>
    </w:p>
    <w:p w14:paraId="6FB392A0" w14:textId="1B78CB92" w:rsidR="004C3F60" w:rsidRDefault="005F6275" w:rsidP="00C61C8D">
      <w:pPr>
        <w:jc w:val="center"/>
      </w:pPr>
      <w:r w:rsidRPr="005F6275">
        <w:rPr>
          <w:noProof/>
        </w:rPr>
        <w:drawing>
          <wp:inline distT="0" distB="0" distL="0" distR="0" wp14:anchorId="34AC08CC" wp14:editId="46DA49AF">
            <wp:extent cx="5868219" cy="2048161"/>
            <wp:effectExtent l="0" t="0" r="0" b="9525"/>
            <wp:docPr id="86653967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39676" name="Imagen 1" descr="Diagrama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52C9" w14:textId="70FB90BD" w:rsidR="005F6275" w:rsidRPr="004C3F60" w:rsidRDefault="005F6275" w:rsidP="005F6275">
      <w:r>
        <w:t>Tiene  permisos</w:t>
      </w:r>
    </w:p>
    <w:sectPr w:rsidR="005F6275" w:rsidRPr="004C3F60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2124" w14:textId="77777777" w:rsidR="002D10DA" w:rsidRDefault="002D10DA" w:rsidP="00A66B18">
      <w:pPr>
        <w:spacing w:before="0" w:after="0"/>
      </w:pPr>
      <w:r>
        <w:separator/>
      </w:r>
    </w:p>
  </w:endnote>
  <w:endnote w:type="continuationSeparator" w:id="0">
    <w:p w14:paraId="5830ED2E" w14:textId="77777777" w:rsidR="002D10DA" w:rsidRDefault="002D10D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B953" w14:textId="77777777" w:rsidR="002D10DA" w:rsidRDefault="002D10DA" w:rsidP="00A66B18">
      <w:pPr>
        <w:spacing w:before="0" w:after="0"/>
      </w:pPr>
      <w:r>
        <w:separator/>
      </w:r>
    </w:p>
  </w:footnote>
  <w:footnote w:type="continuationSeparator" w:id="0">
    <w:p w14:paraId="1DA4D587" w14:textId="77777777" w:rsidR="002D10DA" w:rsidRDefault="002D10D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D428B2C0"/>
    <w:lvl w:ilvl="0" w:tplc="DBD29C96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00AE6"/>
    <w:rsid w:val="00030C2F"/>
    <w:rsid w:val="00062CD8"/>
    <w:rsid w:val="00083BAA"/>
    <w:rsid w:val="00091082"/>
    <w:rsid w:val="000A5412"/>
    <w:rsid w:val="000B09E9"/>
    <w:rsid w:val="000B123E"/>
    <w:rsid w:val="000D0566"/>
    <w:rsid w:val="000D1C4E"/>
    <w:rsid w:val="000D5608"/>
    <w:rsid w:val="000E73E5"/>
    <w:rsid w:val="0010680C"/>
    <w:rsid w:val="0011004B"/>
    <w:rsid w:val="00115C88"/>
    <w:rsid w:val="0012311A"/>
    <w:rsid w:val="00152616"/>
    <w:rsid w:val="00152B0B"/>
    <w:rsid w:val="00156E1C"/>
    <w:rsid w:val="001723D4"/>
    <w:rsid w:val="001766D6"/>
    <w:rsid w:val="00192419"/>
    <w:rsid w:val="001928C8"/>
    <w:rsid w:val="001C270D"/>
    <w:rsid w:val="001D4B62"/>
    <w:rsid w:val="001E2320"/>
    <w:rsid w:val="001E32B4"/>
    <w:rsid w:val="001F2406"/>
    <w:rsid w:val="002022AF"/>
    <w:rsid w:val="00214E28"/>
    <w:rsid w:val="00224180"/>
    <w:rsid w:val="002248A4"/>
    <w:rsid w:val="002249F9"/>
    <w:rsid w:val="00240930"/>
    <w:rsid w:val="0024497F"/>
    <w:rsid w:val="002656E4"/>
    <w:rsid w:val="002907E5"/>
    <w:rsid w:val="0029222C"/>
    <w:rsid w:val="002D10DA"/>
    <w:rsid w:val="002D69FF"/>
    <w:rsid w:val="002D7119"/>
    <w:rsid w:val="002E1FB3"/>
    <w:rsid w:val="00311948"/>
    <w:rsid w:val="00350178"/>
    <w:rsid w:val="00352B81"/>
    <w:rsid w:val="00355291"/>
    <w:rsid w:val="003641D5"/>
    <w:rsid w:val="00374AA3"/>
    <w:rsid w:val="00390599"/>
    <w:rsid w:val="00394757"/>
    <w:rsid w:val="00395085"/>
    <w:rsid w:val="0039514E"/>
    <w:rsid w:val="003A0150"/>
    <w:rsid w:val="003C64A0"/>
    <w:rsid w:val="003E24DF"/>
    <w:rsid w:val="003E4083"/>
    <w:rsid w:val="003E52F9"/>
    <w:rsid w:val="00411235"/>
    <w:rsid w:val="0041428F"/>
    <w:rsid w:val="004249FC"/>
    <w:rsid w:val="0043385D"/>
    <w:rsid w:val="00452EA4"/>
    <w:rsid w:val="00462BDE"/>
    <w:rsid w:val="00464074"/>
    <w:rsid w:val="00471EC7"/>
    <w:rsid w:val="0048598D"/>
    <w:rsid w:val="004A16E5"/>
    <w:rsid w:val="004A2B0D"/>
    <w:rsid w:val="004A2C10"/>
    <w:rsid w:val="004B4DDF"/>
    <w:rsid w:val="004C0FA7"/>
    <w:rsid w:val="004C3F60"/>
    <w:rsid w:val="004F155E"/>
    <w:rsid w:val="00522315"/>
    <w:rsid w:val="00531C84"/>
    <w:rsid w:val="005450DC"/>
    <w:rsid w:val="0055687C"/>
    <w:rsid w:val="005645A7"/>
    <w:rsid w:val="0056795C"/>
    <w:rsid w:val="0059540A"/>
    <w:rsid w:val="00597591"/>
    <w:rsid w:val="005A0525"/>
    <w:rsid w:val="005C2210"/>
    <w:rsid w:val="005D16A5"/>
    <w:rsid w:val="005D5FB3"/>
    <w:rsid w:val="005F6275"/>
    <w:rsid w:val="00601EA0"/>
    <w:rsid w:val="006066F2"/>
    <w:rsid w:val="00615018"/>
    <w:rsid w:val="0062123A"/>
    <w:rsid w:val="006314C0"/>
    <w:rsid w:val="00645F35"/>
    <w:rsid w:val="00646E75"/>
    <w:rsid w:val="006513DA"/>
    <w:rsid w:val="0066246D"/>
    <w:rsid w:val="006B28F3"/>
    <w:rsid w:val="006B2C4B"/>
    <w:rsid w:val="006B5F2D"/>
    <w:rsid w:val="006C1620"/>
    <w:rsid w:val="006E2711"/>
    <w:rsid w:val="006E3093"/>
    <w:rsid w:val="006F6F10"/>
    <w:rsid w:val="007576D4"/>
    <w:rsid w:val="007611F0"/>
    <w:rsid w:val="00772E19"/>
    <w:rsid w:val="00783E79"/>
    <w:rsid w:val="00786AA1"/>
    <w:rsid w:val="00796E5C"/>
    <w:rsid w:val="007A13E1"/>
    <w:rsid w:val="007B5AE8"/>
    <w:rsid w:val="007C37B0"/>
    <w:rsid w:val="007D4651"/>
    <w:rsid w:val="007F5192"/>
    <w:rsid w:val="007F7DB3"/>
    <w:rsid w:val="00801C5C"/>
    <w:rsid w:val="008117C1"/>
    <w:rsid w:val="00831721"/>
    <w:rsid w:val="00862A06"/>
    <w:rsid w:val="00863925"/>
    <w:rsid w:val="00871FB5"/>
    <w:rsid w:val="008776C6"/>
    <w:rsid w:val="00891217"/>
    <w:rsid w:val="008A3F00"/>
    <w:rsid w:val="008B0185"/>
    <w:rsid w:val="008C3798"/>
    <w:rsid w:val="008E3C7C"/>
    <w:rsid w:val="008F52D1"/>
    <w:rsid w:val="00904A47"/>
    <w:rsid w:val="00913587"/>
    <w:rsid w:val="009179A8"/>
    <w:rsid w:val="00954880"/>
    <w:rsid w:val="009608EF"/>
    <w:rsid w:val="0096735D"/>
    <w:rsid w:val="00975244"/>
    <w:rsid w:val="009A1EAA"/>
    <w:rsid w:val="009A332B"/>
    <w:rsid w:val="009B69A3"/>
    <w:rsid w:val="009B7B7B"/>
    <w:rsid w:val="009D0844"/>
    <w:rsid w:val="009D240D"/>
    <w:rsid w:val="00A06D60"/>
    <w:rsid w:val="00A11DED"/>
    <w:rsid w:val="00A26FE7"/>
    <w:rsid w:val="00A36EBA"/>
    <w:rsid w:val="00A528FF"/>
    <w:rsid w:val="00A61F39"/>
    <w:rsid w:val="00A65A89"/>
    <w:rsid w:val="00A66B18"/>
    <w:rsid w:val="00A6783B"/>
    <w:rsid w:val="00A74F31"/>
    <w:rsid w:val="00A77A25"/>
    <w:rsid w:val="00A93A99"/>
    <w:rsid w:val="00A96CF8"/>
    <w:rsid w:val="00AA089B"/>
    <w:rsid w:val="00AA3995"/>
    <w:rsid w:val="00AC6CF5"/>
    <w:rsid w:val="00AD2844"/>
    <w:rsid w:val="00AE1388"/>
    <w:rsid w:val="00AF3982"/>
    <w:rsid w:val="00B04292"/>
    <w:rsid w:val="00B37B4D"/>
    <w:rsid w:val="00B50294"/>
    <w:rsid w:val="00B54CA6"/>
    <w:rsid w:val="00B57D6E"/>
    <w:rsid w:val="00B93312"/>
    <w:rsid w:val="00B96896"/>
    <w:rsid w:val="00BA1AE8"/>
    <w:rsid w:val="00BC5FC8"/>
    <w:rsid w:val="00BD51B0"/>
    <w:rsid w:val="00C00997"/>
    <w:rsid w:val="00C03BE8"/>
    <w:rsid w:val="00C11F4C"/>
    <w:rsid w:val="00C14C42"/>
    <w:rsid w:val="00C4144B"/>
    <w:rsid w:val="00C61C8D"/>
    <w:rsid w:val="00C67FD9"/>
    <w:rsid w:val="00C701F7"/>
    <w:rsid w:val="00C70786"/>
    <w:rsid w:val="00C76AB2"/>
    <w:rsid w:val="00C77B91"/>
    <w:rsid w:val="00C950AE"/>
    <w:rsid w:val="00C960F6"/>
    <w:rsid w:val="00CB166C"/>
    <w:rsid w:val="00CB3D7A"/>
    <w:rsid w:val="00CD5B1C"/>
    <w:rsid w:val="00CE5FF7"/>
    <w:rsid w:val="00D00761"/>
    <w:rsid w:val="00D031FE"/>
    <w:rsid w:val="00D03AB0"/>
    <w:rsid w:val="00D043C0"/>
    <w:rsid w:val="00D10958"/>
    <w:rsid w:val="00D403A7"/>
    <w:rsid w:val="00D66593"/>
    <w:rsid w:val="00D732C5"/>
    <w:rsid w:val="00D75A78"/>
    <w:rsid w:val="00D827D0"/>
    <w:rsid w:val="00D839A6"/>
    <w:rsid w:val="00DA4594"/>
    <w:rsid w:val="00DB6825"/>
    <w:rsid w:val="00DD6914"/>
    <w:rsid w:val="00DE1EC1"/>
    <w:rsid w:val="00DE6DA2"/>
    <w:rsid w:val="00DE7BE0"/>
    <w:rsid w:val="00DF2D30"/>
    <w:rsid w:val="00E142EE"/>
    <w:rsid w:val="00E17A2F"/>
    <w:rsid w:val="00E222D4"/>
    <w:rsid w:val="00E2290E"/>
    <w:rsid w:val="00E246F8"/>
    <w:rsid w:val="00E32FFF"/>
    <w:rsid w:val="00E3558F"/>
    <w:rsid w:val="00E4786A"/>
    <w:rsid w:val="00E55D74"/>
    <w:rsid w:val="00E64015"/>
    <w:rsid w:val="00E6540C"/>
    <w:rsid w:val="00E707CF"/>
    <w:rsid w:val="00E76887"/>
    <w:rsid w:val="00E81E2A"/>
    <w:rsid w:val="00E94033"/>
    <w:rsid w:val="00E946C7"/>
    <w:rsid w:val="00E96125"/>
    <w:rsid w:val="00EA2924"/>
    <w:rsid w:val="00EC25D7"/>
    <w:rsid w:val="00EC566C"/>
    <w:rsid w:val="00ED6E3C"/>
    <w:rsid w:val="00EE0952"/>
    <w:rsid w:val="00EE7ED1"/>
    <w:rsid w:val="00EF5B53"/>
    <w:rsid w:val="00F03F69"/>
    <w:rsid w:val="00F27C43"/>
    <w:rsid w:val="00F355E1"/>
    <w:rsid w:val="00F93D48"/>
    <w:rsid w:val="00FA1328"/>
    <w:rsid w:val="00FB4084"/>
    <w:rsid w:val="00FD346D"/>
    <w:rsid w:val="00FE0F43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074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64074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6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2023-11-20T11:46:00Z</dcterms:created>
  <dcterms:modified xsi:type="dcterms:W3CDTF">2023-11-20T12:57:00Z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