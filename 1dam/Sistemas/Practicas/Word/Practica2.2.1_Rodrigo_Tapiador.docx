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D2BE" w14:textId="77777777" w:rsidR="00831721" w:rsidRDefault="00831721" w:rsidP="00831721">
      <w:pPr>
        <w:spacing w:before="120" w:after="0"/>
      </w:pP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A906212" wp14:editId="600EFE37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F94B5" id="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vB8AcAADg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2680DC46" w14:textId="77777777" w:rsidTr="00A6783B">
        <w:trPr>
          <w:trHeight w:val="270"/>
          <w:jc w:val="center"/>
        </w:trPr>
        <w:tc>
          <w:tcPr>
            <w:tcW w:w="10800" w:type="dxa"/>
          </w:tcPr>
          <w:p w14:paraId="7EDAAF37" w14:textId="77777777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ES"/>
              </w:rPr>
              <mc:AlternateContent>
                <mc:Choice Requires="wps">
                  <w:drawing>
                    <wp:inline distT="0" distB="0" distL="0" distR="0" wp14:anchorId="3A3B6E3B" wp14:editId="150096A4">
                      <wp:extent cx="3333750" cy="407670"/>
                      <wp:effectExtent l="19050" t="19050" r="19050" b="2095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79047962" w14:textId="2AB3A0F4" w:rsidR="00A66B18" w:rsidRPr="00AA089B" w:rsidRDefault="00C14C42" w:rsidP="00AA089B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Pr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>á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 xml:space="preserve">ctica </w:t>
                                  </w:r>
                                  <w:r w:rsidR="001F2406">
                                    <w:rPr>
                                      <w:lang w:bidi="es-ES"/>
                                    </w:rPr>
                                    <w:t>2.2.1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3B6E3B" id="Forma 61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79047962" w14:textId="2AB3A0F4" w:rsidR="00A66B18" w:rsidRPr="00AA089B" w:rsidRDefault="00C14C42" w:rsidP="00AA089B">
                            <w:pPr>
                              <w:pStyle w:val="Logotipo"/>
                            </w:pPr>
                            <w:r>
                              <w:rPr>
                                <w:lang w:bidi="es-ES"/>
                              </w:rPr>
                              <w:t>Pr</w:t>
                            </w:r>
                            <w:r>
                              <w:rPr>
                                <w:lang w:bidi="es-ES"/>
                              </w:rPr>
                              <w:t>á</w:t>
                            </w:r>
                            <w:r>
                              <w:rPr>
                                <w:lang w:bidi="es-ES"/>
                              </w:rPr>
                              <w:t xml:space="preserve">ctica </w:t>
                            </w:r>
                            <w:r w:rsidR="001F2406">
                              <w:rPr>
                                <w:lang w:bidi="es-ES"/>
                              </w:rPr>
                              <w:t>2.2.1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2A2DFF9A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88F36AE" w14:textId="23AA8BD9" w:rsidR="00A66B18" w:rsidRPr="00A66B18" w:rsidRDefault="00A61F39" w:rsidP="00A66B18">
            <w:pPr>
              <w:pStyle w:val="Informacindecontacto"/>
            </w:pPr>
            <w:r>
              <w:t>Rodrigo Tapiador Cano</w:t>
            </w:r>
          </w:p>
          <w:p w14:paraId="69319576" w14:textId="70A939E9" w:rsidR="003E24DF" w:rsidRPr="0041428F" w:rsidRDefault="003E24DF" w:rsidP="00A66B18">
            <w:pPr>
              <w:pStyle w:val="Informacindecontacto"/>
            </w:pPr>
          </w:p>
          <w:p w14:paraId="2E3FD16B" w14:textId="63F05118" w:rsidR="003E24DF" w:rsidRPr="00A66B18" w:rsidRDefault="00A61F39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1ºDAM</w:t>
            </w:r>
          </w:p>
          <w:p w14:paraId="6151D1E2" w14:textId="48D035BE" w:rsidR="003E24DF" w:rsidRPr="0041428F" w:rsidRDefault="00A61F39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Bases de datos</w:t>
            </w:r>
          </w:p>
          <w:p w14:paraId="1AEDA70B" w14:textId="4B1A1B60" w:rsidR="003E24DF" w:rsidRPr="0041428F" w:rsidRDefault="003E24DF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048B886A" w14:textId="77777777" w:rsidR="000B09E9" w:rsidRDefault="000B09E9" w:rsidP="009A332B">
      <w:pPr>
        <w:ind w:left="0"/>
      </w:pPr>
    </w:p>
    <w:p w14:paraId="091721C0" w14:textId="7C3C2CA5" w:rsidR="0043385D" w:rsidRDefault="001F2406" w:rsidP="009A332B">
      <w:pPr>
        <w:pStyle w:val="Ttulo2"/>
      </w:pPr>
      <w:r>
        <w:t xml:space="preserve">Entrar en MYSQL y en la línea de comando teclear SELECT </w:t>
      </w:r>
      <w:proofErr w:type="gramStart"/>
      <w:r>
        <w:t>USER(</w:t>
      </w:r>
      <w:proofErr w:type="gramEnd"/>
      <w:r>
        <w:t>) FROM MYSQL.USER</w:t>
      </w:r>
    </w:p>
    <w:p w14:paraId="78B608C0" w14:textId="17C291CA" w:rsidR="00E142EE" w:rsidRDefault="00A11DED" w:rsidP="0012311A">
      <w:pPr>
        <w:ind w:left="0"/>
        <w:jc w:val="center"/>
      </w:pPr>
      <w:r>
        <w:rPr>
          <w:noProof/>
        </w:rPr>
        <w:drawing>
          <wp:inline distT="0" distB="0" distL="0" distR="0" wp14:anchorId="5CE49DCD" wp14:editId="46286BF6">
            <wp:extent cx="3324860" cy="2235835"/>
            <wp:effectExtent l="0" t="0" r="8890" b="0"/>
            <wp:docPr id="1179365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74EB" w14:textId="6153C2DB" w:rsidR="002907E5" w:rsidRDefault="00A77A25" w:rsidP="00A77A25">
      <w:pPr>
        <w:pStyle w:val="Ttulo2"/>
      </w:pPr>
      <w:r>
        <w:t>C</w:t>
      </w:r>
      <w:r>
        <w:t>reamos un usuario con el comando CREATE USER en su modo más básico.</w:t>
      </w:r>
    </w:p>
    <w:p w14:paraId="693BC46D" w14:textId="490AB80A" w:rsidR="00A77A25" w:rsidRPr="00A77A25" w:rsidRDefault="00C77B91" w:rsidP="00C77B91">
      <w:pPr>
        <w:jc w:val="center"/>
      </w:pPr>
      <w:r>
        <w:rPr>
          <w:noProof/>
        </w:rPr>
        <w:drawing>
          <wp:inline distT="0" distB="0" distL="0" distR="0" wp14:anchorId="3CBF711D" wp14:editId="54C29CEB">
            <wp:extent cx="3391535" cy="390525"/>
            <wp:effectExtent l="0" t="0" r="0" b="9525"/>
            <wp:docPr id="7109648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74C8" w14:textId="4FA6A5EB" w:rsidR="002907E5" w:rsidRDefault="00F27C43" w:rsidP="002907E5">
      <w:pPr>
        <w:pStyle w:val="Ttulo2"/>
      </w:pPr>
      <w:r>
        <w:t>C</w:t>
      </w:r>
      <w:r>
        <w:t>omprobamos que se ha creado con la sentencia SELECT</w:t>
      </w:r>
      <w:r>
        <w:t>.</w:t>
      </w:r>
    </w:p>
    <w:p w14:paraId="3D0F0DFA" w14:textId="1BF91991" w:rsidR="00522315" w:rsidRDefault="00D031FE" w:rsidP="002D7119">
      <w:pPr>
        <w:jc w:val="center"/>
      </w:pPr>
      <w:r>
        <w:rPr>
          <w:noProof/>
        </w:rPr>
        <w:drawing>
          <wp:inline distT="0" distB="0" distL="0" distR="0" wp14:anchorId="7816DB66" wp14:editId="63826211">
            <wp:extent cx="2826385" cy="2127885"/>
            <wp:effectExtent l="0" t="0" r="0" b="5715"/>
            <wp:docPr id="19486896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E030" w14:textId="77777777" w:rsidR="002D7119" w:rsidRDefault="002D7119" w:rsidP="00A74F31"/>
    <w:p w14:paraId="506F4B45" w14:textId="7BCF7E22" w:rsidR="002D69FF" w:rsidRDefault="002D7119" w:rsidP="002D69FF">
      <w:pPr>
        <w:pStyle w:val="Ttulo2"/>
      </w:pPr>
      <w:r>
        <w:lastRenderedPageBreak/>
        <w:t>Borrar el usuario creado en el paso 2.</w:t>
      </w:r>
    </w:p>
    <w:p w14:paraId="0DC9186A" w14:textId="7512C744" w:rsidR="00975244" w:rsidRDefault="003E4083" w:rsidP="003E4083">
      <w:pPr>
        <w:jc w:val="center"/>
      </w:pPr>
      <w:r>
        <w:rPr>
          <w:noProof/>
        </w:rPr>
        <w:drawing>
          <wp:inline distT="0" distB="0" distL="0" distR="0" wp14:anchorId="111ADF8F" wp14:editId="6C543219">
            <wp:extent cx="3416300" cy="407035"/>
            <wp:effectExtent l="0" t="0" r="0" b="0"/>
            <wp:docPr id="2427578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CABD" w14:textId="10285C88" w:rsidR="003E4083" w:rsidRDefault="00C960F6" w:rsidP="00091082">
      <w:pPr>
        <w:pStyle w:val="Ttulo2"/>
      </w:pPr>
      <w:r>
        <w:t>Consultamos la tabla USER para entender su funcionamiento</w:t>
      </w:r>
      <w:r w:rsidR="000D1C4E">
        <w:t>.</w:t>
      </w:r>
    </w:p>
    <w:p w14:paraId="01B1AE34" w14:textId="0DFB83D3" w:rsidR="000D1C4E" w:rsidRDefault="000D1C4E" w:rsidP="000D1C4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FCF139" wp14:editId="1BA46739">
            <wp:extent cx="2477308" cy="1911985"/>
            <wp:effectExtent l="0" t="0" r="0" b="0"/>
            <wp:docPr id="64593110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3110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"/>
                    <a:stretch/>
                  </pic:blipFill>
                  <pic:spPr bwMode="auto">
                    <a:xfrm>
                      <a:off x="0" y="0"/>
                      <a:ext cx="2477308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C72BA" w14:textId="1A0FE3B8" w:rsidR="006513DA" w:rsidRDefault="000A5412" w:rsidP="006513DA">
      <w:pPr>
        <w:pStyle w:val="Ttulo2"/>
      </w:pPr>
      <w:r>
        <w:rPr>
          <w:noProof/>
        </w:rPr>
        <w:t>O</w:t>
      </w:r>
      <w:proofErr w:type="spellStart"/>
      <w:r>
        <w:t>bservamos</w:t>
      </w:r>
      <w:proofErr w:type="spellEnd"/>
      <w:r>
        <w:t xml:space="preserve"> que el usuario se ha creado y no tienen ningún permiso dado</w:t>
      </w:r>
      <w:r>
        <w:t>.</w:t>
      </w:r>
    </w:p>
    <w:p w14:paraId="00CA28FE" w14:textId="1CB5B29A" w:rsidR="000A5412" w:rsidRPr="000A5412" w:rsidRDefault="00F03F69" w:rsidP="00F03F69">
      <w:pPr>
        <w:jc w:val="center"/>
      </w:pPr>
      <w:r>
        <w:rPr>
          <w:noProof/>
        </w:rPr>
        <w:drawing>
          <wp:inline distT="0" distB="0" distL="0" distR="0" wp14:anchorId="3AA87BEE" wp14:editId="05A81837">
            <wp:extent cx="6642100" cy="964565"/>
            <wp:effectExtent l="0" t="0" r="6350" b="6985"/>
            <wp:docPr id="214364552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14EEE" w14:textId="115A472D" w:rsidR="000D1C4E" w:rsidRDefault="001723D4" w:rsidP="00E94033">
      <w:pPr>
        <w:pStyle w:val="Ttulo2"/>
      </w:pPr>
      <w:r>
        <w:t>Trabajar con el usuario creado</w:t>
      </w:r>
    </w:p>
    <w:p w14:paraId="16405A72" w14:textId="77777777" w:rsidR="001723D4" w:rsidRPr="001723D4" w:rsidRDefault="001723D4" w:rsidP="001723D4"/>
    <w:sectPr w:rsidR="001723D4" w:rsidRPr="001723D4" w:rsidSect="00FD34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F0868" w14:textId="77777777" w:rsidR="00CC7446" w:rsidRDefault="00CC7446" w:rsidP="00A66B18">
      <w:pPr>
        <w:spacing w:before="0" w:after="0"/>
      </w:pPr>
      <w:r>
        <w:separator/>
      </w:r>
    </w:p>
  </w:endnote>
  <w:endnote w:type="continuationSeparator" w:id="0">
    <w:p w14:paraId="6DEC9B97" w14:textId="77777777" w:rsidR="00CC7446" w:rsidRDefault="00CC744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2272D" w14:textId="77777777" w:rsidR="00CC7446" w:rsidRDefault="00CC7446" w:rsidP="00A66B18">
      <w:pPr>
        <w:spacing w:before="0" w:after="0"/>
      </w:pPr>
      <w:r>
        <w:separator/>
      </w:r>
    </w:p>
  </w:footnote>
  <w:footnote w:type="continuationSeparator" w:id="0">
    <w:p w14:paraId="6A925EE0" w14:textId="77777777" w:rsidR="00CC7446" w:rsidRDefault="00CC7446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BE0"/>
    <w:multiLevelType w:val="hybridMultilevel"/>
    <w:tmpl w:val="2A4C091A"/>
    <w:lvl w:ilvl="0" w:tplc="0C0A000F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2F2B3F"/>
    <w:multiLevelType w:val="hybridMultilevel"/>
    <w:tmpl w:val="604842B4"/>
    <w:lvl w:ilvl="0" w:tplc="8902A3AA">
      <w:start w:val="1"/>
      <w:numFmt w:val="decimal"/>
      <w:pStyle w:val="Ttulo2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9303099">
    <w:abstractNumId w:val="0"/>
  </w:num>
  <w:num w:numId="2" w16cid:durableId="152944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42"/>
    <w:rsid w:val="00030C2F"/>
    <w:rsid w:val="00083BAA"/>
    <w:rsid w:val="00091082"/>
    <w:rsid w:val="000A5412"/>
    <w:rsid w:val="000B09E9"/>
    <w:rsid w:val="000B123E"/>
    <w:rsid w:val="000D1C4E"/>
    <w:rsid w:val="000E73E5"/>
    <w:rsid w:val="0010680C"/>
    <w:rsid w:val="0012311A"/>
    <w:rsid w:val="00152B0B"/>
    <w:rsid w:val="001723D4"/>
    <w:rsid w:val="001766D6"/>
    <w:rsid w:val="00192419"/>
    <w:rsid w:val="001C270D"/>
    <w:rsid w:val="001E2320"/>
    <w:rsid w:val="001F2406"/>
    <w:rsid w:val="00214E28"/>
    <w:rsid w:val="002248A4"/>
    <w:rsid w:val="002249F9"/>
    <w:rsid w:val="002907E5"/>
    <w:rsid w:val="002D69FF"/>
    <w:rsid w:val="002D7119"/>
    <w:rsid w:val="002E1FB3"/>
    <w:rsid w:val="00350178"/>
    <w:rsid w:val="00352B81"/>
    <w:rsid w:val="00390599"/>
    <w:rsid w:val="00394757"/>
    <w:rsid w:val="003A0150"/>
    <w:rsid w:val="003C64A0"/>
    <w:rsid w:val="003E24DF"/>
    <w:rsid w:val="003E4083"/>
    <w:rsid w:val="003E52F9"/>
    <w:rsid w:val="0041428F"/>
    <w:rsid w:val="0043385D"/>
    <w:rsid w:val="00452EA4"/>
    <w:rsid w:val="00471EC7"/>
    <w:rsid w:val="004A2B0D"/>
    <w:rsid w:val="00522315"/>
    <w:rsid w:val="0056795C"/>
    <w:rsid w:val="005C2210"/>
    <w:rsid w:val="00601EA0"/>
    <w:rsid w:val="00615018"/>
    <w:rsid w:val="0062123A"/>
    <w:rsid w:val="006314C0"/>
    <w:rsid w:val="00645F35"/>
    <w:rsid w:val="00646E75"/>
    <w:rsid w:val="006513DA"/>
    <w:rsid w:val="006B28F3"/>
    <w:rsid w:val="006F6F10"/>
    <w:rsid w:val="00783E79"/>
    <w:rsid w:val="007A13E1"/>
    <w:rsid w:val="007B5AE8"/>
    <w:rsid w:val="007F5192"/>
    <w:rsid w:val="007F7DB3"/>
    <w:rsid w:val="00801C5C"/>
    <w:rsid w:val="00831721"/>
    <w:rsid w:val="00862A06"/>
    <w:rsid w:val="008C3798"/>
    <w:rsid w:val="00904A47"/>
    <w:rsid w:val="00913587"/>
    <w:rsid w:val="009179A8"/>
    <w:rsid w:val="00975244"/>
    <w:rsid w:val="009A332B"/>
    <w:rsid w:val="009D240D"/>
    <w:rsid w:val="00A11DED"/>
    <w:rsid w:val="00A26FE7"/>
    <w:rsid w:val="00A528FF"/>
    <w:rsid w:val="00A61F39"/>
    <w:rsid w:val="00A65A89"/>
    <w:rsid w:val="00A66B18"/>
    <w:rsid w:val="00A6783B"/>
    <w:rsid w:val="00A74F31"/>
    <w:rsid w:val="00A77A25"/>
    <w:rsid w:val="00A93A99"/>
    <w:rsid w:val="00A96CF8"/>
    <w:rsid w:val="00AA089B"/>
    <w:rsid w:val="00AE1388"/>
    <w:rsid w:val="00AF3982"/>
    <w:rsid w:val="00B50294"/>
    <w:rsid w:val="00B57D6E"/>
    <w:rsid w:val="00B93312"/>
    <w:rsid w:val="00B96896"/>
    <w:rsid w:val="00C03BE8"/>
    <w:rsid w:val="00C14C42"/>
    <w:rsid w:val="00C67FD9"/>
    <w:rsid w:val="00C701F7"/>
    <w:rsid w:val="00C70786"/>
    <w:rsid w:val="00C77B91"/>
    <w:rsid w:val="00C960F6"/>
    <w:rsid w:val="00CC7446"/>
    <w:rsid w:val="00CD5B1C"/>
    <w:rsid w:val="00D031FE"/>
    <w:rsid w:val="00D043C0"/>
    <w:rsid w:val="00D10958"/>
    <w:rsid w:val="00D66593"/>
    <w:rsid w:val="00D732C5"/>
    <w:rsid w:val="00DA4594"/>
    <w:rsid w:val="00DB6825"/>
    <w:rsid w:val="00DE6DA2"/>
    <w:rsid w:val="00DF2D30"/>
    <w:rsid w:val="00E142EE"/>
    <w:rsid w:val="00E2290E"/>
    <w:rsid w:val="00E4786A"/>
    <w:rsid w:val="00E55D74"/>
    <w:rsid w:val="00E6540C"/>
    <w:rsid w:val="00E76887"/>
    <w:rsid w:val="00E81E2A"/>
    <w:rsid w:val="00E94033"/>
    <w:rsid w:val="00EE0952"/>
    <w:rsid w:val="00EE7ED1"/>
    <w:rsid w:val="00F03F69"/>
    <w:rsid w:val="00F27C43"/>
    <w:rsid w:val="00F355E1"/>
    <w:rsid w:val="00FD346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94F2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4A47"/>
    <w:pPr>
      <w:keepNext/>
      <w:keepLines/>
      <w:numPr>
        <w:numId w:val="2"/>
      </w:numPr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904A47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Local\Microsoft\Office\16.0\DTS\es-ES%7b15D3DD0B-71DF-4E14-88DD-CD5CA7B0B70C%7d\%7bAC740E6F-A09B-40F6-9725-C16A6AF4AF93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{AC740E6F-A09B-40F6-9725-C16A6AF4AF93}tf56348247_win32.dotx</Template>
  <TotalTime>0</TotalTime>
  <Pages>2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2023-11-13T09:31:00Z</dcterms:created>
  <dcterms:modified xsi:type="dcterms:W3CDTF">2023-11-13T12:23:00Z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