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D2BE" w14:textId="77777777" w:rsidR="00831721" w:rsidRDefault="00831721" w:rsidP="00831721">
      <w:pPr>
        <w:spacing w:before="120" w:after="0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0A906212" wp14:editId="600EFE3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upo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3706A" id="Grupo 19" o:spid="_x0000_s1026" alt="&quot;&quot;" style="position:absolute;margin-left:-36pt;margin-top:-36pt;width:649.45pt;height:238.3pt;z-index:-251658240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2680DC46" w14:textId="77777777" w:rsidTr="00A6783B">
        <w:trPr>
          <w:trHeight w:val="270"/>
          <w:jc w:val="center"/>
        </w:trPr>
        <w:tc>
          <w:tcPr>
            <w:tcW w:w="10800" w:type="dxa"/>
          </w:tcPr>
          <w:p w14:paraId="7EDAAF37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3A3B6E3B" wp14:editId="150096A4">
                      <wp:extent cx="3333750" cy="407670"/>
                      <wp:effectExtent l="19050" t="19050" r="19050" b="20955"/>
                      <wp:docPr id="18" name="Rectángulo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79047962" w14:textId="2AB3A0F4" w:rsidR="00A66B18" w:rsidRPr="00AA089B" w:rsidRDefault="00C14C42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>á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ctica </w:t>
                                  </w:r>
                                  <w:r w:rsidR="001F2406">
                                    <w:rPr>
                                      <w:lang w:bidi="es-ES"/>
                                    </w:rPr>
                                    <w:t>2.2.1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3B6E3B" id="Rectángulo 18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9047962" w14:textId="2AB3A0F4" w:rsidR="00A66B18" w:rsidRPr="00AA089B" w:rsidRDefault="00C14C42" w:rsidP="00AA089B">
                            <w:pPr>
                              <w:pStyle w:val="Logotipo"/>
                            </w:pPr>
                            <w:r>
                              <w:rPr>
                                <w:lang w:bidi="es-ES"/>
                              </w:rPr>
                              <w:t>Pr</w:t>
                            </w:r>
                            <w:r>
                              <w:rPr>
                                <w:lang w:bidi="es-ES"/>
                              </w:rPr>
                              <w:t>á</w:t>
                            </w:r>
                            <w:r>
                              <w:rPr>
                                <w:lang w:bidi="es-ES"/>
                              </w:rPr>
                              <w:t xml:space="preserve">ctica </w:t>
                            </w:r>
                            <w:r w:rsidR="001F2406">
                              <w:rPr>
                                <w:lang w:bidi="es-ES"/>
                              </w:rPr>
                              <w:t>2.2.1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A2DFF9A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88F36AE" w14:textId="23AA8BD9" w:rsidR="00A66B18" w:rsidRPr="00A66B18" w:rsidRDefault="00A61F39" w:rsidP="00A66B18">
            <w:pPr>
              <w:pStyle w:val="Informacindecontacto"/>
            </w:pPr>
            <w:r>
              <w:t>Rodrigo Tapiador Cano</w:t>
            </w:r>
          </w:p>
          <w:p w14:paraId="69319576" w14:textId="70A939E9" w:rsidR="003E24DF" w:rsidRPr="0041428F" w:rsidRDefault="003E24DF" w:rsidP="00A66B18">
            <w:pPr>
              <w:pStyle w:val="Informacindecontacto"/>
            </w:pPr>
          </w:p>
          <w:p w14:paraId="2E3FD16B" w14:textId="63F05118" w:rsidR="003E24DF" w:rsidRPr="00A66B18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1ºDAM</w:t>
            </w:r>
          </w:p>
          <w:p w14:paraId="6151D1E2" w14:textId="48D035BE" w:rsidR="003E24DF" w:rsidRPr="0041428F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Bases de datos</w:t>
            </w:r>
          </w:p>
          <w:p w14:paraId="1AEDA70B" w14:textId="4B1A1B60" w:rsidR="003E24DF" w:rsidRPr="0041428F" w:rsidRDefault="003E24DF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48B886A" w14:textId="77777777" w:rsidR="000B09E9" w:rsidRDefault="000B09E9" w:rsidP="009A332B">
      <w:pPr>
        <w:ind w:left="0"/>
      </w:pPr>
    </w:p>
    <w:p w14:paraId="78B608C0" w14:textId="43504A94" w:rsidR="00E142EE" w:rsidRDefault="00BE4541" w:rsidP="00BE4541">
      <w:pPr>
        <w:pStyle w:val="Ttulo2"/>
        <w:ind w:left="0"/>
      </w:pPr>
      <w:r>
        <w:t>Crea una copia de seguridad de todas las bases de datos existentes en MySQL. Debes guardar el fichero en la carpeta BACKUP de la unidad C</w:t>
      </w:r>
    </w:p>
    <w:p w14:paraId="5672469E" w14:textId="05144699" w:rsidR="00BE4541" w:rsidRDefault="00B52DA3" w:rsidP="00B52DA3">
      <w:pPr>
        <w:jc w:val="center"/>
      </w:pPr>
      <w:r w:rsidRPr="00B52DA3">
        <w:rPr>
          <w:noProof/>
        </w:rPr>
        <w:drawing>
          <wp:inline distT="0" distB="0" distL="0" distR="0" wp14:anchorId="75E513C6" wp14:editId="7DC70DDB">
            <wp:extent cx="4436110" cy="280171"/>
            <wp:effectExtent l="0" t="0" r="2540" b="5715"/>
            <wp:docPr id="555707287" name="Imagen 555707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07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732" cy="29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2203" w14:textId="2FEBD527" w:rsidR="00B52DA3" w:rsidRPr="00BE4541" w:rsidRDefault="00C97DA3" w:rsidP="00B52DA3">
      <w:pPr>
        <w:jc w:val="center"/>
      </w:pPr>
      <w:r w:rsidRPr="00C97DA3">
        <w:rPr>
          <w:noProof/>
        </w:rPr>
        <w:drawing>
          <wp:inline distT="0" distB="0" distL="0" distR="0" wp14:anchorId="055D1004" wp14:editId="08CFE0A9">
            <wp:extent cx="3961977" cy="1006961"/>
            <wp:effectExtent l="0" t="0" r="635" b="3175"/>
            <wp:docPr id="229633681" name="Imagen 22963368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3368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144" cy="101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C46D" w14:textId="24729F8C" w:rsidR="00A77A25" w:rsidRDefault="005059EA" w:rsidP="005059EA">
      <w:pPr>
        <w:pStyle w:val="Ttulo2"/>
        <w:rPr>
          <w:noProof/>
        </w:rPr>
      </w:pPr>
      <w:r>
        <w:t>Haz una copia las bases de datos Claves_Ajenas y Test, con todas sus tablas, las vas a guardar en la carpeta BACKUP de la unidad C, con el nombre CA_T.</w:t>
      </w:r>
    </w:p>
    <w:p w14:paraId="55DEF2A7" w14:textId="56BCFB90" w:rsidR="005059EA" w:rsidRDefault="002808D4" w:rsidP="005059EA">
      <w:pPr>
        <w:jc w:val="center"/>
      </w:pPr>
      <w:r w:rsidRPr="002808D4">
        <w:rPr>
          <w:noProof/>
        </w:rPr>
        <w:drawing>
          <wp:inline distT="0" distB="0" distL="0" distR="0" wp14:anchorId="2B0BADF0" wp14:editId="2FEA18F7">
            <wp:extent cx="3723215" cy="1600191"/>
            <wp:effectExtent l="0" t="0" r="0" b="635"/>
            <wp:docPr id="1002251447" name="Imagen 100225144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51447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123" cy="16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928B" w14:textId="5D3AF875" w:rsidR="00793C8C" w:rsidRPr="005059EA" w:rsidRDefault="00793C8C" w:rsidP="00793C8C">
      <w:r w:rsidRPr="00793C8C">
        <w:rPr>
          <w:noProof/>
        </w:rPr>
        <w:drawing>
          <wp:inline distT="0" distB="0" distL="0" distR="0" wp14:anchorId="3A5A898E" wp14:editId="30C24ECC">
            <wp:extent cx="5756910" cy="486252"/>
            <wp:effectExtent l="0" t="0" r="0" b="9525"/>
            <wp:docPr id="1223521949" name="Imagen 1223521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21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6777" cy="4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0DFA" w14:textId="7EC45B0B" w:rsidR="00522315" w:rsidRDefault="00FB0095" w:rsidP="005059EA">
      <w:pPr>
        <w:pStyle w:val="Ttulo2"/>
      </w:pPr>
      <w:r>
        <w:lastRenderedPageBreak/>
        <w:t>Queremos realizar una copia de seguridad de la tabla USER y Tables_Priv de la base de datos de MYSQL, llévala a la carpeta BACKUP y dale el nombre USER_TP.</w:t>
      </w:r>
    </w:p>
    <w:p w14:paraId="2B74E030" w14:textId="1DABAA7C" w:rsidR="002D7119" w:rsidRDefault="001B0D9E" w:rsidP="005059EA">
      <w:r w:rsidRPr="001B0D9E">
        <w:rPr>
          <w:noProof/>
        </w:rPr>
        <w:drawing>
          <wp:inline distT="0" distB="0" distL="0" distR="0" wp14:anchorId="19E72335" wp14:editId="64DF30D8">
            <wp:extent cx="5054177" cy="412891"/>
            <wp:effectExtent l="0" t="0" r="0" b="6350"/>
            <wp:docPr id="1917484787" name="Imagen 1917484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84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645" cy="4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19A" w:rsidRPr="00FE419A">
        <w:rPr>
          <w:noProof/>
        </w:rPr>
        <w:drawing>
          <wp:inline distT="0" distB="0" distL="0" distR="0" wp14:anchorId="1FC52FB8" wp14:editId="01BBD374">
            <wp:extent cx="3072341" cy="1242816"/>
            <wp:effectExtent l="0" t="0" r="0" b="0"/>
            <wp:docPr id="816763993" name="Imagen 81676399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63993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271" cy="124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186A" w14:textId="40FA27A9" w:rsidR="00975244" w:rsidRDefault="004F5B93" w:rsidP="005059EA">
      <w:pPr>
        <w:pStyle w:val="Ttulo2"/>
      </w:pPr>
      <w:r>
        <w:t>Realiza una copia de la tabla EMPLEADO de la base de datos Claves_Ajenas. Queremos que en la inserción de los datos aparezcan los nombres de los campos. Debes llamar al fichero BKEmpleado</w:t>
      </w:r>
      <w:r w:rsidR="002E7883" w:rsidRPr="002E7883">
        <w:rPr>
          <w:noProof/>
        </w:rPr>
        <w:drawing>
          <wp:inline distT="0" distB="0" distL="0" distR="0" wp14:anchorId="214A5774" wp14:editId="0D70F1D5">
            <wp:extent cx="4935643" cy="1178971"/>
            <wp:effectExtent l="0" t="0" r="0" b="2540"/>
            <wp:docPr id="1890608070" name="Imagen 189060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08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0120" cy="11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73F" w:rsidRPr="00FA673F">
        <w:rPr>
          <w:noProof/>
        </w:rPr>
        <w:drawing>
          <wp:inline distT="0" distB="0" distL="0" distR="0" wp14:anchorId="3BE0217E" wp14:editId="7D1D3AA2">
            <wp:extent cx="5875443" cy="309322"/>
            <wp:effectExtent l="0" t="0" r="0" b="0"/>
            <wp:docPr id="1348764767" name="Imagen 1348764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64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2821" cy="3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72BA" w14:textId="5B765CFF" w:rsidR="006513DA" w:rsidRDefault="008F4DC6" w:rsidP="009F10F7">
      <w:pPr>
        <w:pStyle w:val="Ttulo2"/>
      </w:pPr>
      <w:r>
        <w:t>Realizar una copia de seguridad de las tablas USER y HOST de la base de datos MYSQL, el fichero se llamara BKUSERHOST. Queremos que borre los ficheros binarios antiguos antes de realizar la copia.</w:t>
      </w:r>
    </w:p>
    <w:p w14:paraId="00CA28FE" w14:textId="30BFD3E7" w:rsidR="000A5412" w:rsidRPr="000A5412" w:rsidRDefault="00C63931" w:rsidP="005059EA">
      <w:r w:rsidRPr="00C63931">
        <w:rPr>
          <w:noProof/>
        </w:rPr>
        <w:drawing>
          <wp:inline distT="0" distB="0" distL="0" distR="0" wp14:anchorId="4A310F3F" wp14:editId="7F92B631">
            <wp:extent cx="4749377" cy="1183941"/>
            <wp:effectExtent l="0" t="0" r="0" b="0"/>
            <wp:docPr id="520632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327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9596" cy="11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025" w:rsidRPr="00232025">
        <w:rPr>
          <w:noProof/>
        </w:rPr>
        <w:drawing>
          <wp:inline distT="0" distB="0" distL="0" distR="0" wp14:anchorId="7FF1BED2" wp14:editId="087ED091">
            <wp:extent cx="4876377" cy="753868"/>
            <wp:effectExtent l="0" t="0" r="635" b="8255"/>
            <wp:docPr id="1262209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9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9738" cy="7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4EEE" w14:textId="77224A39" w:rsidR="000D1C4E" w:rsidRDefault="0037778C" w:rsidP="005059EA">
      <w:pPr>
        <w:pStyle w:val="Ttulo2"/>
      </w:pPr>
      <w:r>
        <w:t>Queremos realizar una copia de la base de datos Claves_ajenas, pero no de las tablas EMPLEADO y DEPARTAMENTO</w:t>
      </w:r>
    </w:p>
    <w:p w14:paraId="16405A72" w14:textId="39A597E2" w:rsidR="001723D4" w:rsidRPr="001723D4" w:rsidRDefault="00FE6BF4" w:rsidP="005059EA">
      <w:r w:rsidRPr="00FE6BF4">
        <w:rPr>
          <w:noProof/>
        </w:rPr>
        <w:drawing>
          <wp:inline distT="0" distB="0" distL="0" distR="0" wp14:anchorId="20C09BEF" wp14:editId="381ADD3F">
            <wp:extent cx="5299710" cy="384338"/>
            <wp:effectExtent l="0" t="0" r="0" b="0"/>
            <wp:docPr id="100056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4287" cy="3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C35" w:rsidRPr="00156C35">
        <w:rPr>
          <w:noProof/>
        </w:rPr>
        <w:drawing>
          <wp:inline distT="0" distB="0" distL="0" distR="0" wp14:anchorId="7B63418E" wp14:editId="5B1A25B2">
            <wp:extent cx="4376843" cy="1104038"/>
            <wp:effectExtent l="0" t="0" r="5080" b="1270"/>
            <wp:docPr id="15870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9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8913" cy="11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D4" w:rsidRPr="001723D4" w:rsidSect="00FD34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DB33" w14:textId="77777777" w:rsidR="004B51A2" w:rsidRDefault="004B51A2" w:rsidP="00A66B18">
      <w:pPr>
        <w:spacing w:before="0" w:after="0"/>
      </w:pPr>
      <w:r>
        <w:separator/>
      </w:r>
    </w:p>
  </w:endnote>
  <w:endnote w:type="continuationSeparator" w:id="0">
    <w:p w14:paraId="1D24A4E8" w14:textId="77777777" w:rsidR="004B51A2" w:rsidRDefault="004B51A2" w:rsidP="00A66B18">
      <w:pPr>
        <w:spacing w:before="0" w:after="0"/>
      </w:pPr>
      <w:r>
        <w:continuationSeparator/>
      </w:r>
    </w:p>
  </w:endnote>
  <w:endnote w:type="continuationNotice" w:id="1">
    <w:p w14:paraId="51AE85DD" w14:textId="77777777" w:rsidR="004B51A2" w:rsidRDefault="004B51A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46F33" w14:textId="77777777" w:rsidR="004B51A2" w:rsidRDefault="004B51A2" w:rsidP="00A66B18">
      <w:pPr>
        <w:spacing w:before="0" w:after="0"/>
      </w:pPr>
      <w:r>
        <w:separator/>
      </w:r>
    </w:p>
  </w:footnote>
  <w:footnote w:type="continuationSeparator" w:id="0">
    <w:p w14:paraId="522EC898" w14:textId="77777777" w:rsidR="004B51A2" w:rsidRDefault="004B51A2" w:rsidP="00A66B18">
      <w:pPr>
        <w:spacing w:before="0" w:after="0"/>
      </w:pPr>
      <w:r>
        <w:continuationSeparator/>
      </w:r>
    </w:p>
  </w:footnote>
  <w:footnote w:type="continuationNotice" w:id="1">
    <w:p w14:paraId="081603F6" w14:textId="77777777" w:rsidR="004B51A2" w:rsidRDefault="004B51A2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BE0"/>
    <w:multiLevelType w:val="hybridMultilevel"/>
    <w:tmpl w:val="2A4C091A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2F2B3F"/>
    <w:multiLevelType w:val="hybridMultilevel"/>
    <w:tmpl w:val="604842B4"/>
    <w:lvl w:ilvl="0" w:tplc="8902A3AA">
      <w:start w:val="1"/>
      <w:numFmt w:val="decimal"/>
      <w:pStyle w:val="Ttulo2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9303099">
    <w:abstractNumId w:val="0"/>
  </w:num>
  <w:num w:numId="2" w16cid:durableId="152944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42"/>
    <w:rsid w:val="00030C2F"/>
    <w:rsid w:val="00083BAA"/>
    <w:rsid w:val="00091082"/>
    <w:rsid w:val="000A5412"/>
    <w:rsid w:val="000B09E9"/>
    <w:rsid w:val="000B123E"/>
    <w:rsid w:val="000D1C4E"/>
    <w:rsid w:val="000E73E5"/>
    <w:rsid w:val="0010680C"/>
    <w:rsid w:val="0010752B"/>
    <w:rsid w:val="0012311A"/>
    <w:rsid w:val="00152B0B"/>
    <w:rsid w:val="00156C35"/>
    <w:rsid w:val="001723D4"/>
    <w:rsid w:val="001766D6"/>
    <w:rsid w:val="00192419"/>
    <w:rsid w:val="001B0D9E"/>
    <w:rsid w:val="001C270D"/>
    <w:rsid w:val="001E2320"/>
    <w:rsid w:val="001F2406"/>
    <w:rsid w:val="00214E28"/>
    <w:rsid w:val="002248A4"/>
    <w:rsid w:val="002249F9"/>
    <w:rsid w:val="00232025"/>
    <w:rsid w:val="002808D4"/>
    <w:rsid w:val="002907E5"/>
    <w:rsid w:val="002D69FF"/>
    <w:rsid w:val="002D7119"/>
    <w:rsid w:val="002E1FB3"/>
    <w:rsid w:val="002E7883"/>
    <w:rsid w:val="00350178"/>
    <w:rsid w:val="00352B81"/>
    <w:rsid w:val="0037778C"/>
    <w:rsid w:val="00390599"/>
    <w:rsid w:val="00394757"/>
    <w:rsid w:val="003A0150"/>
    <w:rsid w:val="003C64A0"/>
    <w:rsid w:val="003E24DF"/>
    <w:rsid w:val="003E4083"/>
    <w:rsid w:val="003E52F9"/>
    <w:rsid w:val="0041428F"/>
    <w:rsid w:val="0043385D"/>
    <w:rsid w:val="00452EA4"/>
    <w:rsid w:val="00471EC7"/>
    <w:rsid w:val="004A2B0D"/>
    <w:rsid w:val="004B51A2"/>
    <w:rsid w:val="004F5B93"/>
    <w:rsid w:val="005059EA"/>
    <w:rsid w:val="00522315"/>
    <w:rsid w:val="0056795C"/>
    <w:rsid w:val="005C2210"/>
    <w:rsid w:val="00601EA0"/>
    <w:rsid w:val="00615018"/>
    <w:rsid w:val="0062123A"/>
    <w:rsid w:val="006314C0"/>
    <w:rsid w:val="00645F35"/>
    <w:rsid w:val="00646E75"/>
    <w:rsid w:val="006513DA"/>
    <w:rsid w:val="006B28F3"/>
    <w:rsid w:val="006F6F10"/>
    <w:rsid w:val="00783E79"/>
    <w:rsid w:val="00793C8C"/>
    <w:rsid w:val="007A13E1"/>
    <w:rsid w:val="007B5AE8"/>
    <w:rsid w:val="007F5192"/>
    <w:rsid w:val="007F7DB3"/>
    <w:rsid w:val="00801C5C"/>
    <w:rsid w:val="00831721"/>
    <w:rsid w:val="00862A06"/>
    <w:rsid w:val="008C3798"/>
    <w:rsid w:val="008E36B2"/>
    <w:rsid w:val="008F4DC6"/>
    <w:rsid w:val="00904A47"/>
    <w:rsid w:val="00913587"/>
    <w:rsid w:val="009179A8"/>
    <w:rsid w:val="00975244"/>
    <w:rsid w:val="009A332B"/>
    <w:rsid w:val="009D240D"/>
    <w:rsid w:val="009F10F7"/>
    <w:rsid w:val="00A11DED"/>
    <w:rsid w:val="00A26FE7"/>
    <w:rsid w:val="00A528FF"/>
    <w:rsid w:val="00A61F39"/>
    <w:rsid w:val="00A65A89"/>
    <w:rsid w:val="00A66B18"/>
    <w:rsid w:val="00A6783B"/>
    <w:rsid w:val="00A74F31"/>
    <w:rsid w:val="00A77A25"/>
    <w:rsid w:val="00A92242"/>
    <w:rsid w:val="00A93A99"/>
    <w:rsid w:val="00A96CF8"/>
    <w:rsid w:val="00AA089B"/>
    <w:rsid w:val="00AE1388"/>
    <w:rsid w:val="00AF3982"/>
    <w:rsid w:val="00B41692"/>
    <w:rsid w:val="00B50294"/>
    <w:rsid w:val="00B52DA3"/>
    <w:rsid w:val="00B57D6E"/>
    <w:rsid w:val="00B93312"/>
    <w:rsid w:val="00B96896"/>
    <w:rsid w:val="00BE4541"/>
    <w:rsid w:val="00C03BE8"/>
    <w:rsid w:val="00C14C42"/>
    <w:rsid w:val="00C4448D"/>
    <w:rsid w:val="00C63931"/>
    <w:rsid w:val="00C67FD9"/>
    <w:rsid w:val="00C701F7"/>
    <w:rsid w:val="00C70786"/>
    <w:rsid w:val="00C77B91"/>
    <w:rsid w:val="00C87E55"/>
    <w:rsid w:val="00C960F6"/>
    <w:rsid w:val="00C97DA3"/>
    <w:rsid w:val="00CC7446"/>
    <w:rsid w:val="00CD5B1C"/>
    <w:rsid w:val="00D031FE"/>
    <w:rsid w:val="00D043C0"/>
    <w:rsid w:val="00D10958"/>
    <w:rsid w:val="00D66593"/>
    <w:rsid w:val="00D732C5"/>
    <w:rsid w:val="00DA4594"/>
    <w:rsid w:val="00DB6825"/>
    <w:rsid w:val="00DE6DA2"/>
    <w:rsid w:val="00DF2D30"/>
    <w:rsid w:val="00E142EE"/>
    <w:rsid w:val="00E2290E"/>
    <w:rsid w:val="00E4786A"/>
    <w:rsid w:val="00E55D74"/>
    <w:rsid w:val="00E6540C"/>
    <w:rsid w:val="00E76887"/>
    <w:rsid w:val="00E81E2A"/>
    <w:rsid w:val="00E94033"/>
    <w:rsid w:val="00EE0952"/>
    <w:rsid w:val="00EE7ED1"/>
    <w:rsid w:val="00F03F69"/>
    <w:rsid w:val="00F27C43"/>
    <w:rsid w:val="00F355E1"/>
    <w:rsid w:val="00FA673F"/>
    <w:rsid w:val="00FB0095"/>
    <w:rsid w:val="00FD346D"/>
    <w:rsid w:val="00FD52E0"/>
    <w:rsid w:val="00FE0F43"/>
    <w:rsid w:val="00FE419A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94F2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4A47"/>
    <w:pPr>
      <w:keepNext/>
      <w:keepLines/>
      <w:numPr>
        <w:numId w:val="2"/>
      </w:numPr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904A47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Local\Microsoft\Office\16.0\DTS\es-ES%7b15D3DD0B-71DF-4E14-88DD-CD5CA7B0B70C%7d\%7bAC740E6F-A09B-40F6-9725-C16A6AF4AF93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{AC740E6F-A09B-40F6-9725-C16A6AF4AF93}tf56348247_win32.dotx</Template>
  <TotalTime>0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2023-11-27T12:45:00Z</dcterms:created>
  <dcterms:modified xsi:type="dcterms:W3CDTF">2023-12-10T10:58:00Z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